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D28DEC" w14:textId="385429D7" w:rsidR="00020B57" w:rsidRPr="00020B57" w:rsidRDefault="00020B57" w:rsidP="00020B57">
      <w:pPr>
        <w:pStyle w:val="Heading1"/>
        <w:jc w:val="center"/>
      </w:pPr>
      <w:r w:rsidRPr="00020B57">
        <w:t>IM9.1 – Report on Y1</w:t>
      </w:r>
      <w:r w:rsidR="001A0CB9">
        <w:t xml:space="preserve"> and Y2</w:t>
      </w:r>
      <w:r w:rsidRPr="00020B57">
        <w:t xml:space="preserve"> outreach activities</w:t>
      </w:r>
    </w:p>
    <w:p w14:paraId="599B83AE" w14:textId="3318DE40" w:rsidR="00020B57" w:rsidRPr="004A7D33" w:rsidRDefault="00020B57" w:rsidP="00020B57">
      <w:pPr>
        <w:spacing w:line="288" w:lineRule="auto"/>
        <w:jc w:val="center"/>
        <w:rPr>
          <w:rStyle w:val="SubtleEmphasis"/>
          <w:lang w:val="en-GB"/>
        </w:rPr>
      </w:pPr>
      <w:r w:rsidRPr="004A7D33">
        <w:rPr>
          <w:rStyle w:val="SubtleEmphasis"/>
          <w:lang w:val="en-GB"/>
        </w:rPr>
        <w:t>January 202</w:t>
      </w:r>
      <w:r w:rsidR="004A7D33">
        <w:rPr>
          <w:rStyle w:val="SubtleEmphasis"/>
          <w:lang w:val="en-GB"/>
        </w:rPr>
        <w:t>1</w:t>
      </w:r>
    </w:p>
    <w:p w14:paraId="3E178819" w14:textId="77777777" w:rsidR="00020B57" w:rsidRPr="00020B57" w:rsidRDefault="00020B57" w:rsidP="00020B57">
      <w:pPr>
        <w:spacing w:line="288" w:lineRule="auto"/>
        <w:rPr>
          <w:rStyle w:val="SubtleEmphasis"/>
        </w:rPr>
      </w:pPr>
    </w:p>
    <w:p w14:paraId="27CCF16A" w14:textId="37F400E9" w:rsidR="00020B57" w:rsidRPr="00020B57" w:rsidRDefault="00020B57" w:rsidP="00020B57">
      <w:pPr>
        <w:rPr>
          <w:rFonts w:ascii="Muli Regular" w:hAnsi="Muli Regular"/>
          <w:lang w:val="en-GB"/>
        </w:rPr>
      </w:pPr>
      <w:r w:rsidRPr="00020B57">
        <w:rPr>
          <w:rFonts w:ascii="Muli Regular" w:hAnsi="Muli Regular"/>
          <w:lang w:val="en-GB"/>
        </w:rPr>
        <w:t>The tools deployed to increase the outreach</w:t>
      </w:r>
      <w:r w:rsidR="004A7D33">
        <w:rPr>
          <w:rFonts w:ascii="Muli Regular" w:hAnsi="Muli Regular"/>
          <w:lang w:val="en-GB"/>
        </w:rPr>
        <w:t xml:space="preserve"> to</w:t>
      </w:r>
      <w:r w:rsidRPr="00020B57">
        <w:rPr>
          <w:rFonts w:ascii="Muli Regular" w:hAnsi="Muli Regular"/>
          <w:lang w:val="en-GB"/>
        </w:rPr>
        <w:t xml:space="preserve"> </w:t>
      </w:r>
      <w:proofErr w:type="spellStart"/>
      <w:r w:rsidRPr="00020B57">
        <w:rPr>
          <w:rFonts w:ascii="Muli Regular" w:hAnsi="Muli Regular"/>
          <w:lang w:val="en-GB"/>
        </w:rPr>
        <w:t>PaNOSC</w:t>
      </w:r>
      <w:proofErr w:type="spellEnd"/>
      <w:r w:rsidRPr="00020B57">
        <w:rPr>
          <w:rFonts w:ascii="Muli Regular" w:hAnsi="Muli Regular"/>
          <w:lang w:val="en-GB"/>
        </w:rPr>
        <w:t xml:space="preserve"> stakeholders include:</w:t>
      </w:r>
    </w:p>
    <w:p w14:paraId="7C562A2C" w14:textId="77777777" w:rsidR="00020B57" w:rsidRPr="00020B57" w:rsidRDefault="00020B57" w:rsidP="00DE4033">
      <w:pPr>
        <w:pStyle w:val="ListParagraph"/>
        <w:numPr>
          <w:ilvl w:val="0"/>
          <w:numId w:val="7"/>
        </w:numPr>
        <w:tabs>
          <w:tab w:val="clear" w:pos="514"/>
          <w:tab w:val="left" w:pos="567"/>
        </w:tabs>
        <w:ind w:left="567" w:hanging="283"/>
        <w:jc w:val="left"/>
        <w:rPr>
          <w:lang w:val="en-GB"/>
        </w:rPr>
      </w:pPr>
      <w:r w:rsidRPr="00020B57">
        <w:rPr>
          <w:lang w:val="en-GB"/>
        </w:rPr>
        <w:t>Project’s website</w:t>
      </w:r>
    </w:p>
    <w:p w14:paraId="109CE2CF" w14:textId="77777777" w:rsidR="00020B57" w:rsidRPr="00020B57" w:rsidRDefault="00020B57" w:rsidP="00DE4033">
      <w:pPr>
        <w:pStyle w:val="ListParagraph"/>
        <w:numPr>
          <w:ilvl w:val="0"/>
          <w:numId w:val="7"/>
        </w:numPr>
        <w:tabs>
          <w:tab w:val="clear" w:pos="514"/>
          <w:tab w:val="left" w:pos="567"/>
        </w:tabs>
        <w:ind w:left="567" w:hanging="283"/>
        <w:jc w:val="left"/>
        <w:rPr>
          <w:lang w:val="en-GB"/>
        </w:rPr>
      </w:pPr>
      <w:r w:rsidRPr="00020B57">
        <w:rPr>
          <w:lang w:val="en-GB"/>
        </w:rPr>
        <w:t>Social media channels: Twitter: @</w:t>
      </w:r>
      <w:proofErr w:type="spellStart"/>
      <w:r w:rsidRPr="00020B57">
        <w:rPr>
          <w:lang w:val="en-GB"/>
        </w:rPr>
        <w:t>panosc_eu</w:t>
      </w:r>
      <w:proofErr w:type="spellEnd"/>
      <w:r w:rsidRPr="00020B57">
        <w:rPr>
          <w:lang w:val="en-GB"/>
        </w:rPr>
        <w:t xml:space="preserve"> / YouTube: PANOSC EOSC: </w:t>
      </w:r>
      <w:hyperlink r:id="rId8" w:history="1">
        <w:r w:rsidRPr="00020B57">
          <w:rPr>
            <w:rStyle w:val="Hyperlink"/>
            <w:lang w:val="en-GB"/>
          </w:rPr>
          <w:t>https://www.youtube.com/channel/UC7ULx4C4OCbKlpAp0Xtd4wQ</w:t>
        </w:r>
      </w:hyperlink>
      <w:r w:rsidRPr="00020B57">
        <w:rPr>
          <w:lang w:val="en-GB"/>
        </w:rPr>
        <w:t>)</w:t>
      </w:r>
    </w:p>
    <w:p w14:paraId="6DB5C662" w14:textId="77777777" w:rsidR="00020B57" w:rsidRPr="00020B57" w:rsidRDefault="00020B57" w:rsidP="00020B57">
      <w:pPr>
        <w:pStyle w:val="ListParagraph"/>
        <w:widowControl/>
        <w:numPr>
          <w:ilvl w:val="0"/>
          <w:numId w:val="2"/>
        </w:numPr>
        <w:tabs>
          <w:tab w:val="clear" w:pos="514"/>
        </w:tabs>
        <w:autoSpaceDE/>
        <w:autoSpaceDN/>
        <w:spacing w:line="240" w:lineRule="auto"/>
        <w:ind w:left="567" w:hanging="283"/>
        <w:contextualSpacing/>
        <w:jc w:val="left"/>
        <w:rPr>
          <w:lang w:val="en-GB"/>
        </w:rPr>
      </w:pPr>
      <w:r w:rsidRPr="00020B57">
        <w:rPr>
          <w:lang w:val="en-GB"/>
        </w:rPr>
        <w:t xml:space="preserve">Video interviews to </w:t>
      </w:r>
      <w:proofErr w:type="spellStart"/>
      <w:r w:rsidRPr="00020B57">
        <w:rPr>
          <w:lang w:val="en-GB"/>
        </w:rPr>
        <w:t>PaNOSC</w:t>
      </w:r>
      <w:proofErr w:type="spellEnd"/>
      <w:r w:rsidRPr="00020B57">
        <w:rPr>
          <w:lang w:val="en-GB"/>
        </w:rPr>
        <w:t xml:space="preserve">/EOSC stakeholders: </w:t>
      </w:r>
      <w:hyperlink r:id="rId9" w:history="1">
        <w:r w:rsidRPr="00020B57">
          <w:rPr>
            <w:rStyle w:val="Hyperlink"/>
            <w:rFonts w:eastAsia="Times New Roman" w:cs="Times New Roman"/>
          </w:rPr>
          <w:t>https://www.panosc.eu/video/</w:t>
        </w:r>
      </w:hyperlink>
    </w:p>
    <w:p w14:paraId="71889DBA" w14:textId="1F8B06B8" w:rsidR="00020B57" w:rsidRDefault="00020B57" w:rsidP="00020B57">
      <w:pPr>
        <w:pStyle w:val="ListParagraph"/>
        <w:widowControl/>
        <w:numPr>
          <w:ilvl w:val="0"/>
          <w:numId w:val="2"/>
        </w:numPr>
        <w:tabs>
          <w:tab w:val="clear" w:pos="514"/>
        </w:tabs>
        <w:autoSpaceDE/>
        <w:autoSpaceDN/>
        <w:spacing w:line="240" w:lineRule="auto"/>
        <w:ind w:left="567" w:hanging="283"/>
        <w:contextualSpacing/>
        <w:jc w:val="left"/>
        <w:rPr>
          <w:lang w:val="en-GB"/>
        </w:rPr>
      </w:pPr>
      <w:proofErr w:type="spellStart"/>
      <w:r w:rsidRPr="00020B57">
        <w:rPr>
          <w:lang w:val="en-GB"/>
        </w:rPr>
        <w:t>PaNOSC</w:t>
      </w:r>
      <w:proofErr w:type="spellEnd"/>
      <w:r w:rsidRPr="00020B57">
        <w:rPr>
          <w:lang w:val="en-GB"/>
        </w:rPr>
        <w:t xml:space="preserve"> events and other targeted events</w:t>
      </w:r>
      <w:r w:rsidR="00036BE6">
        <w:rPr>
          <w:lang w:val="en-GB"/>
        </w:rPr>
        <w:t xml:space="preserve"> (both onsite and online)</w:t>
      </w:r>
    </w:p>
    <w:p w14:paraId="3589A271" w14:textId="0E019B02" w:rsidR="00495B10" w:rsidRDefault="00495B10" w:rsidP="00020B57">
      <w:pPr>
        <w:pStyle w:val="ListParagraph"/>
        <w:widowControl/>
        <w:numPr>
          <w:ilvl w:val="0"/>
          <w:numId w:val="2"/>
        </w:numPr>
        <w:tabs>
          <w:tab w:val="clear" w:pos="514"/>
        </w:tabs>
        <w:autoSpaceDE/>
        <w:autoSpaceDN/>
        <w:spacing w:line="240" w:lineRule="auto"/>
        <w:ind w:left="567" w:hanging="283"/>
        <w:contextualSpacing/>
        <w:jc w:val="left"/>
        <w:rPr>
          <w:lang w:val="en-GB"/>
        </w:rPr>
      </w:pPr>
      <w:r>
        <w:rPr>
          <w:lang w:val="en-GB"/>
        </w:rPr>
        <w:t>Publication of news and updates about project’s activities and main achievements</w:t>
      </w:r>
    </w:p>
    <w:p w14:paraId="5C130315" w14:textId="606A218E" w:rsidR="004A7D33" w:rsidRDefault="004A7D33" w:rsidP="00020B57">
      <w:pPr>
        <w:pStyle w:val="ListParagraph"/>
        <w:widowControl/>
        <w:numPr>
          <w:ilvl w:val="0"/>
          <w:numId w:val="2"/>
        </w:numPr>
        <w:tabs>
          <w:tab w:val="clear" w:pos="514"/>
        </w:tabs>
        <w:autoSpaceDE/>
        <w:autoSpaceDN/>
        <w:spacing w:line="240" w:lineRule="auto"/>
        <w:ind w:left="567" w:hanging="283"/>
        <w:contextualSpacing/>
        <w:jc w:val="left"/>
        <w:rPr>
          <w:lang w:val="en-GB"/>
        </w:rPr>
      </w:pPr>
      <w:r>
        <w:rPr>
          <w:lang w:val="en-GB"/>
        </w:rPr>
        <w:t>Publications</w:t>
      </w:r>
    </w:p>
    <w:p w14:paraId="05C8C7D8" w14:textId="77777777" w:rsidR="004346D1" w:rsidRDefault="004346D1" w:rsidP="004346D1">
      <w:pPr>
        <w:contextualSpacing/>
        <w:rPr>
          <w:lang w:val="en-GB"/>
        </w:rPr>
      </w:pPr>
    </w:p>
    <w:p w14:paraId="5B2EA412" w14:textId="4F6D8303" w:rsidR="00020B57" w:rsidRDefault="004346D1" w:rsidP="005F4118">
      <w:pPr>
        <w:contextualSpacing/>
        <w:rPr>
          <w:rStyle w:val="SubtleEmphasis"/>
        </w:rPr>
      </w:pPr>
      <w:r w:rsidRPr="004346D1">
        <w:rPr>
          <w:rFonts w:ascii="Muli Regular" w:hAnsi="Muli Regular"/>
          <w:lang w:val="en-GB"/>
        </w:rPr>
        <w:t>This report</w:t>
      </w:r>
      <w:r w:rsidR="005F4118">
        <w:rPr>
          <w:rFonts w:ascii="Muli Regular" w:hAnsi="Muli Regular"/>
          <w:lang w:val="en-GB"/>
        </w:rPr>
        <w:t xml:space="preserve"> showcases the events organized and attended by </w:t>
      </w:r>
      <w:proofErr w:type="spellStart"/>
      <w:r w:rsidR="005F4118">
        <w:rPr>
          <w:rFonts w:ascii="Muli Regular" w:hAnsi="Muli Regular"/>
          <w:lang w:val="en-GB"/>
        </w:rPr>
        <w:t>PaNOSC</w:t>
      </w:r>
      <w:proofErr w:type="spellEnd"/>
      <w:r w:rsidR="005F4118">
        <w:rPr>
          <w:rFonts w:ascii="Muli Regular" w:hAnsi="Muli Regular"/>
          <w:lang w:val="en-GB"/>
        </w:rPr>
        <w:t>, and highlights the main dissemination material and actions taken to address the project’s stakeholders. Links to news’ items, social media posts and other relevant resources are listed for each action.</w:t>
      </w:r>
    </w:p>
    <w:p w14:paraId="43B925B9" w14:textId="77777777" w:rsidR="0012263B" w:rsidRDefault="0012263B" w:rsidP="00020B57">
      <w:pPr>
        <w:spacing w:line="288" w:lineRule="auto"/>
        <w:rPr>
          <w:rStyle w:val="SubtleEmphasis"/>
        </w:rPr>
      </w:pPr>
    </w:p>
    <w:p w14:paraId="275938CE" w14:textId="77777777" w:rsidR="00020B57" w:rsidRDefault="00020B57" w:rsidP="00020B57">
      <w:pPr>
        <w:spacing w:line="288" w:lineRule="auto"/>
        <w:rPr>
          <w:rStyle w:val="SubtleEmphasis"/>
        </w:rPr>
      </w:pPr>
    </w:p>
    <w:p w14:paraId="24E510C0" w14:textId="77777777" w:rsidR="00020B57" w:rsidRDefault="00020B57" w:rsidP="00020B57">
      <w:pPr>
        <w:spacing w:line="288" w:lineRule="auto"/>
        <w:rPr>
          <w:rStyle w:val="SubtleEmphasis"/>
        </w:rPr>
      </w:pPr>
    </w:p>
    <w:p w14:paraId="6191072F" w14:textId="62963820" w:rsidR="00020B57" w:rsidRPr="004A7D33" w:rsidRDefault="00020B57" w:rsidP="004A7D33">
      <w:pPr>
        <w:pStyle w:val="BodyText"/>
        <w:spacing w:line="288" w:lineRule="auto"/>
        <w:rPr>
          <w:b/>
          <w:sz w:val="24"/>
          <w:szCs w:val="24"/>
        </w:rPr>
      </w:pPr>
      <w:r w:rsidRPr="00020B57">
        <w:rPr>
          <w:b/>
          <w:sz w:val="24"/>
          <w:szCs w:val="24"/>
        </w:rPr>
        <w:lastRenderedPageBreak/>
        <w:t>Video production for EOSC/</w:t>
      </w:r>
      <w:proofErr w:type="spellStart"/>
      <w:r w:rsidRPr="00020B57">
        <w:rPr>
          <w:b/>
          <w:sz w:val="24"/>
          <w:szCs w:val="24"/>
        </w:rPr>
        <w:t>PaNOSC</w:t>
      </w:r>
      <w:proofErr w:type="spellEnd"/>
      <w:r w:rsidRPr="00020B57">
        <w:rPr>
          <w:b/>
          <w:sz w:val="24"/>
          <w:szCs w:val="24"/>
        </w:rPr>
        <w:t xml:space="preserve"> stakeholders</w:t>
      </w:r>
    </w:p>
    <w:tbl>
      <w:tblPr>
        <w:tblStyle w:val="TableGrid"/>
        <w:tblpPr w:leftFromText="180" w:rightFromText="180" w:vertAnchor="text" w:tblpX="-866" w:tblpY="1"/>
        <w:tblOverlap w:val="never"/>
        <w:tblW w:w="15276" w:type="dxa"/>
        <w:tblLayout w:type="fixed"/>
        <w:tblLook w:val="04A0" w:firstRow="1" w:lastRow="0" w:firstColumn="1" w:lastColumn="0" w:noHBand="0" w:noVBand="1"/>
      </w:tblPr>
      <w:tblGrid>
        <w:gridCol w:w="2660"/>
        <w:gridCol w:w="2268"/>
        <w:gridCol w:w="9072"/>
        <w:gridCol w:w="1276"/>
      </w:tblGrid>
      <w:tr w:rsidR="00177FF4" w:rsidRPr="00020B57" w14:paraId="3290654E" w14:textId="77777777" w:rsidTr="00181E78">
        <w:tc>
          <w:tcPr>
            <w:tcW w:w="2660" w:type="dxa"/>
            <w:shd w:val="clear" w:color="auto" w:fill="98325A"/>
          </w:tcPr>
          <w:p w14:paraId="13CD7550" w14:textId="77777777" w:rsidR="00020B57" w:rsidRPr="00020B57" w:rsidRDefault="00020B57" w:rsidP="00D00FBE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</w:pPr>
            <w:r w:rsidRPr="00020B57"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>Video</w:t>
            </w:r>
          </w:p>
        </w:tc>
        <w:tc>
          <w:tcPr>
            <w:tcW w:w="2268" w:type="dxa"/>
            <w:shd w:val="clear" w:color="auto" w:fill="98325A"/>
          </w:tcPr>
          <w:p w14:paraId="4C1A2C5E" w14:textId="124B5339" w:rsidR="00020B57" w:rsidRPr="00020B57" w:rsidRDefault="00020B57" w:rsidP="0012263B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</w:pPr>
            <w:proofErr w:type="spellStart"/>
            <w:r w:rsidRPr="00020B57"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>PaNOSC</w:t>
            </w:r>
            <w:proofErr w:type="spellEnd"/>
            <w:r w:rsidRPr="00020B57"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 xml:space="preserve"> </w:t>
            </w:r>
            <w:r w:rsidR="0012263B"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>representatives</w:t>
            </w:r>
            <w:r w:rsidRPr="00020B57"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9072" w:type="dxa"/>
            <w:shd w:val="clear" w:color="auto" w:fill="98325A"/>
          </w:tcPr>
          <w:p w14:paraId="2324F5BB" w14:textId="77777777" w:rsidR="00020B57" w:rsidRPr="00020B57" w:rsidRDefault="00020B57" w:rsidP="00D00FBE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</w:pPr>
            <w:r w:rsidRPr="00020B57"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>Promotional Channels</w:t>
            </w:r>
          </w:p>
        </w:tc>
        <w:tc>
          <w:tcPr>
            <w:tcW w:w="1276" w:type="dxa"/>
            <w:shd w:val="clear" w:color="auto" w:fill="98325A"/>
          </w:tcPr>
          <w:p w14:paraId="5BF3C9C5" w14:textId="6FFF69E8" w:rsidR="00020B57" w:rsidRPr="00020B57" w:rsidRDefault="00020B57" w:rsidP="00D00FBE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</w:pPr>
            <w:r w:rsidRPr="00020B57"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>VIEWS</w:t>
            </w:r>
          </w:p>
        </w:tc>
      </w:tr>
      <w:tr w:rsidR="00177FF4" w:rsidRPr="00020B57" w14:paraId="75563D6F" w14:textId="77777777" w:rsidTr="00181E78">
        <w:trPr>
          <w:trHeight w:hRule="exact" w:val="10"/>
        </w:trPr>
        <w:tc>
          <w:tcPr>
            <w:tcW w:w="2660" w:type="dxa"/>
            <w:vAlign w:val="center"/>
          </w:tcPr>
          <w:p w14:paraId="688B39E6" w14:textId="77777777" w:rsidR="00020B57" w:rsidRPr="00C31218" w:rsidRDefault="00020B57" w:rsidP="00D00FBE">
            <w:pPr>
              <w:rPr>
                <w:rFonts w:ascii="Muli Regular" w:hAnsi="Muli Regular"/>
                <w:sz w:val="20"/>
                <w:szCs w:val="20"/>
                <w:lang w:val="en-GB"/>
              </w:rPr>
            </w:pPr>
            <w:r w:rsidRPr="00C31218">
              <w:rPr>
                <w:rFonts w:ascii="Muli Regular" w:hAnsi="Muli Regular"/>
                <w:b/>
                <w:bCs/>
                <w:sz w:val="20"/>
                <w:szCs w:val="20"/>
                <w:lang w:val="en-GB"/>
              </w:rPr>
              <w:t xml:space="preserve">“Open Science is the new normal” </w:t>
            </w:r>
            <w:r w:rsidRPr="00C31218">
              <w:rPr>
                <w:rFonts w:ascii="Muli Regular" w:hAnsi="Muli Regular"/>
                <w:bCs/>
                <w:sz w:val="20"/>
                <w:szCs w:val="20"/>
                <w:lang w:val="en-GB"/>
              </w:rPr>
              <w:t>(initiative of EOSC Secretariat)</w:t>
            </w:r>
          </w:p>
        </w:tc>
        <w:tc>
          <w:tcPr>
            <w:tcW w:w="2268" w:type="dxa"/>
          </w:tcPr>
          <w:p w14:paraId="40392138" w14:textId="77777777" w:rsidR="00020B57" w:rsidRPr="00C31218" w:rsidRDefault="00020B57" w:rsidP="00D00FBE">
            <w:pPr>
              <w:pStyle w:val="ListParagraph"/>
              <w:widowControl/>
              <w:numPr>
                <w:ilvl w:val="0"/>
                <w:numId w:val="6"/>
              </w:numPr>
              <w:tabs>
                <w:tab w:val="clear" w:pos="514"/>
                <w:tab w:val="left" w:pos="175"/>
              </w:tabs>
              <w:autoSpaceDE/>
              <w:autoSpaceDN/>
              <w:ind w:left="175" w:right="-108" w:hanging="175"/>
              <w:jc w:val="left"/>
              <w:rPr>
                <w:sz w:val="18"/>
                <w:szCs w:val="18"/>
                <w:lang w:val="en-GB"/>
              </w:rPr>
            </w:pPr>
            <w:proofErr w:type="spellStart"/>
            <w:r w:rsidRPr="00C31218">
              <w:rPr>
                <w:sz w:val="18"/>
                <w:szCs w:val="18"/>
                <w:lang w:val="en-GB"/>
              </w:rPr>
              <w:t>Alessa</w:t>
            </w:r>
            <w:proofErr w:type="spellEnd"/>
            <w:r w:rsidRPr="00C31218">
              <w:rPr>
                <w:sz w:val="18"/>
                <w:szCs w:val="18"/>
                <w:lang w:val="en-GB"/>
              </w:rPr>
              <w:t xml:space="preserve"> Gambardella (Rijksmuseum Amsterdam / ESRF user)</w:t>
            </w:r>
          </w:p>
          <w:p w14:paraId="6ABC3410" w14:textId="77777777" w:rsidR="00020B57" w:rsidRPr="00C31218" w:rsidRDefault="00020B57" w:rsidP="00D00FBE">
            <w:pPr>
              <w:pStyle w:val="ListParagraph"/>
              <w:widowControl/>
              <w:numPr>
                <w:ilvl w:val="0"/>
                <w:numId w:val="6"/>
              </w:numPr>
              <w:tabs>
                <w:tab w:val="clear" w:pos="514"/>
                <w:tab w:val="left" w:pos="175"/>
              </w:tabs>
              <w:autoSpaceDE/>
              <w:autoSpaceDN/>
              <w:ind w:left="175" w:right="-108" w:hanging="175"/>
              <w:jc w:val="left"/>
              <w:rPr>
                <w:sz w:val="18"/>
                <w:szCs w:val="18"/>
                <w:lang w:val="en-GB"/>
              </w:rPr>
            </w:pPr>
            <w:r w:rsidRPr="00C31218">
              <w:rPr>
                <w:sz w:val="18"/>
                <w:szCs w:val="18"/>
                <w:lang w:val="en-GB"/>
              </w:rPr>
              <w:t>Jonathan Taylor (European Spallation Source)</w:t>
            </w:r>
          </w:p>
          <w:p w14:paraId="51263808" w14:textId="77777777" w:rsidR="00020B57" w:rsidRPr="00C31218" w:rsidRDefault="00020B57" w:rsidP="00D00FBE">
            <w:pPr>
              <w:pStyle w:val="ListParagraph"/>
              <w:widowControl/>
              <w:numPr>
                <w:ilvl w:val="0"/>
                <w:numId w:val="6"/>
              </w:numPr>
              <w:tabs>
                <w:tab w:val="clear" w:pos="514"/>
                <w:tab w:val="left" w:pos="175"/>
              </w:tabs>
              <w:autoSpaceDE/>
              <w:autoSpaceDN/>
              <w:ind w:left="175" w:right="-108" w:hanging="175"/>
              <w:jc w:val="left"/>
              <w:rPr>
                <w:sz w:val="18"/>
                <w:szCs w:val="18"/>
                <w:lang w:val="en-GB"/>
              </w:rPr>
            </w:pPr>
            <w:proofErr w:type="spellStart"/>
            <w:r w:rsidRPr="00C31218">
              <w:rPr>
                <w:sz w:val="18"/>
                <w:szCs w:val="18"/>
                <w:lang w:val="en-GB"/>
              </w:rPr>
              <w:t>Aljoša</w:t>
            </w:r>
            <w:proofErr w:type="spellEnd"/>
            <w:r w:rsidRPr="00C31218">
              <w:rPr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C31218">
              <w:rPr>
                <w:sz w:val="18"/>
                <w:szCs w:val="18"/>
                <w:lang w:val="en-GB"/>
              </w:rPr>
              <w:t>Hafner</w:t>
            </w:r>
            <w:proofErr w:type="spellEnd"/>
            <w:r w:rsidRPr="00C31218">
              <w:rPr>
                <w:sz w:val="18"/>
                <w:szCs w:val="18"/>
                <w:lang w:val="en-GB"/>
              </w:rPr>
              <w:t xml:space="preserve"> (CERIC-ERIC)</w:t>
            </w:r>
          </w:p>
        </w:tc>
        <w:tc>
          <w:tcPr>
            <w:tcW w:w="9072" w:type="dxa"/>
          </w:tcPr>
          <w:p w14:paraId="42406C2A" w14:textId="77777777" w:rsidR="00020B57" w:rsidRPr="00B55E28" w:rsidRDefault="00020B57" w:rsidP="00D00FBE">
            <w:pPr>
              <w:pStyle w:val="ListParagraph"/>
              <w:widowControl/>
              <w:numPr>
                <w:ilvl w:val="0"/>
                <w:numId w:val="5"/>
              </w:numPr>
              <w:tabs>
                <w:tab w:val="left" w:pos="175"/>
              </w:tabs>
              <w:autoSpaceDE/>
              <w:autoSpaceDN/>
              <w:ind w:left="175" w:hanging="175"/>
              <w:jc w:val="left"/>
              <w:rPr>
                <w:sz w:val="16"/>
                <w:szCs w:val="16"/>
                <w:lang w:val="en-GB"/>
              </w:rPr>
            </w:pPr>
            <w:r w:rsidRPr="00B55E28">
              <w:rPr>
                <w:sz w:val="16"/>
                <w:szCs w:val="16"/>
                <w:lang w:val="en-GB"/>
              </w:rPr>
              <w:t>Released at the Research &amp; Innovation Days (Brussels, Sept. 2019)</w:t>
            </w:r>
          </w:p>
          <w:p w14:paraId="3C825841" w14:textId="77777777" w:rsidR="00020B57" w:rsidRPr="00B55E28" w:rsidRDefault="00020B57" w:rsidP="00D00FBE">
            <w:pPr>
              <w:pStyle w:val="ListParagraph"/>
              <w:widowControl/>
              <w:numPr>
                <w:ilvl w:val="0"/>
                <w:numId w:val="5"/>
              </w:numPr>
              <w:tabs>
                <w:tab w:val="left" w:pos="175"/>
              </w:tabs>
              <w:autoSpaceDE/>
              <w:autoSpaceDN/>
              <w:ind w:left="175" w:hanging="175"/>
              <w:jc w:val="left"/>
              <w:rPr>
                <w:sz w:val="16"/>
                <w:szCs w:val="16"/>
                <w:lang w:val="en-GB"/>
              </w:rPr>
            </w:pPr>
            <w:r w:rsidRPr="00B55E28">
              <w:rPr>
                <w:sz w:val="16"/>
                <w:szCs w:val="16"/>
                <w:lang w:val="en-GB"/>
              </w:rPr>
              <w:t xml:space="preserve">EOSC Secretariat </w:t>
            </w:r>
            <w:proofErr w:type="spellStart"/>
            <w:r w:rsidRPr="00B55E28">
              <w:rPr>
                <w:sz w:val="16"/>
                <w:szCs w:val="16"/>
                <w:lang w:val="en-GB"/>
              </w:rPr>
              <w:t>Youtube</w:t>
            </w:r>
            <w:proofErr w:type="spellEnd"/>
            <w:r w:rsidRPr="00B55E28">
              <w:rPr>
                <w:sz w:val="16"/>
                <w:szCs w:val="16"/>
                <w:lang w:val="en-GB"/>
              </w:rPr>
              <w:t xml:space="preserve"> Channel</w:t>
            </w:r>
          </w:p>
          <w:p w14:paraId="6F809D03" w14:textId="77777777" w:rsidR="00020B57" w:rsidRPr="00B55E28" w:rsidRDefault="00020B57" w:rsidP="00D00FBE">
            <w:pPr>
              <w:pStyle w:val="ListParagraph"/>
              <w:widowControl/>
              <w:numPr>
                <w:ilvl w:val="0"/>
                <w:numId w:val="5"/>
              </w:numPr>
              <w:tabs>
                <w:tab w:val="left" w:pos="175"/>
              </w:tabs>
              <w:autoSpaceDE/>
              <w:autoSpaceDN/>
              <w:ind w:left="175" w:hanging="175"/>
              <w:jc w:val="left"/>
              <w:rPr>
                <w:sz w:val="16"/>
                <w:szCs w:val="16"/>
                <w:lang w:val="en-GB"/>
              </w:rPr>
            </w:pPr>
            <w:proofErr w:type="spellStart"/>
            <w:r w:rsidRPr="00B55E28">
              <w:rPr>
                <w:sz w:val="16"/>
                <w:szCs w:val="16"/>
                <w:lang w:val="en-GB"/>
              </w:rPr>
              <w:t>PaNOSC</w:t>
            </w:r>
            <w:proofErr w:type="spellEnd"/>
            <w:r w:rsidRPr="00B55E28">
              <w:rPr>
                <w:sz w:val="16"/>
                <w:szCs w:val="16"/>
                <w:lang w:val="en-GB"/>
              </w:rPr>
              <w:t xml:space="preserve"> website + Twitter</w:t>
            </w:r>
          </w:p>
        </w:tc>
        <w:tc>
          <w:tcPr>
            <w:tcW w:w="1276" w:type="dxa"/>
          </w:tcPr>
          <w:p w14:paraId="0F02B13D" w14:textId="351A5F7B" w:rsidR="00020B57" w:rsidRPr="00CD6F3E" w:rsidRDefault="00C74E14" w:rsidP="00CD6F3E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  <w:hyperlink r:id="rId10" w:history="1">
              <w:r w:rsidR="00020B57" w:rsidRPr="00CD6F3E">
                <w:rPr>
                  <w:rStyle w:val="Hyperlink"/>
                  <w:rFonts w:ascii="Muli Regular" w:hAnsi="Muli Regular"/>
                  <w:sz w:val="18"/>
                  <w:szCs w:val="18"/>
                  <w:lang w:val="en-GB"/>
                </w:rPr>
                <w:t>https://www.youtube.com/watch?v=3HgnIe1Xu8I&amp;t=2s</w:t>
              </w:r>
            </w:hyperlink>
            <w:r w:rsidR="00020B57" w:rsidRPr="00CD6F3E">
              <w:rPr>
                <w:rFonts w:ascii="Muli Regular" w:hAnsi="Muli Regular"/>
                <w:sz w:val="18"/>
                <w:szCs w:val="18"/>
                <w:lang w:val="en-GB"/>
              </w:rPr>
              <w:t xml:space="preserve"> </w:t>
            </w:r>
            <w:r w:rsidR="00CD6F3E" w:rsidRPr="00CD6F3E">
              <w:rPr>
                <w:rFonts w:ascii="Muli Regular" w:hAnsi="Muli Regular"/>
                <w:sz w:val="18"/>
                <w:szCs w:val="18"/>
                <w:lang w:val="en-GB"/>
              </w:rPr>
              <w:t>&gt;</w:t>
            </w:r>
            <w:r w:rsidR="00020B57" w:rsidRPr="00CD6F3E">
              <w:rPr>
                <w:rFonts w:ascii="Muli Regular" w:hAnsi="Muli Regular"/>
                <w:sz w:val="18"/>
                <w:szCs w:val="18"/>
                <w:lang w:val="en-GB"/>
              </w:rPr>
              <w:t>655 views</w:t>
            </w:r>
          </w:p>
        </w:tc>
      </w:tr>
      <w:tr w:rsidR="00177FF4" w:rsidRPr="00020B57" w14:paraId="362556A9" w14:textId="77777777" w:rsidTr="003F4202">
        <w:tc>
          <w:tcPr>
            <w:tcW w:w="2660" w:type="dxa"/>
            <w:vAlign w:val="center"/>
          </w:tcPr>
          <w:p w14:paraId="087FC815" w14:textId="77777777" w:rsidR="00020B57" w:rsidRPr="00C31218" w:rsidRDefault="00020B57" w:rsidP="00D00FBE">
            <w:pPr>
              <w:rPr>
                <w:rFonts w:ascii="Muli Regular" w:hAnsi="Muli Regular"/>
                <w:b/>
                <w:sz w:val="20"/>
                <w:szCs w:val="20"/>
                <w:lang w:val="en-GB"/>
              </w:rPr>
            </w:pPr>
            <w:r w:rsidRPr="00C31218">
              <w:rPr>
                <w:rFonts w:ascii="Muli Regular" w:hAnsi="Muli Regular"/>
                <w:b/>
                <w:bCs/>
                <w:sz w:val="20"/>
                <w:szCs w:val="20"/>
                <w:lang w:val="en-GB"/>
              </w:rPr>
              <w:t xml:space="preserve">Interview with </w:t>
            </w:r>
            <w:proofErr w:type="spellStart"/>
            <w:r w:rsidRPr="00C31218">
              <w:rPr>
                <w:rFonts w:ascii="Muli Regular" w:hAnsi="Muli Regular"/>
                <w:b/>
                <w:sz w:val="20"/>
                <w:szCs w:val="20"/>
                <w:lang w:val="en-GB"/>
              </w:rPr>
              <w:t>Aljoša</w:t>
            </w:r>
            <w:proofErr w:type="spellEnd"/>
            <w:r w:rsidRPr="00C31218">
              <w:rPr>
                <w:rFonts w:ascii="Muli Regular" w:hAnsi="Muli Regular"/>
                <w:b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31218">
              <w:rPr>
                <w:rFonts w:ascii="Muli Regular" w:hAnsi="Muli Regular"/>
                <w:b/>
                <w:sz w:val="20"/>
                <w:szCs w:val="20"/>
                <w:lang w:val="en-GB"/>
              </w:rPr>
              <w:t>Hafner</w:t>
            </w:r>
            <w:proofErr w:type="spellEnd"/>
            <w:r w:rsidRPr="00C31218">
              <w:rPr>
                <w:rFonts w:ascii="Muli Regular" w:hAnsi="Muli Regular"/>
                <w:b/>
                <w:sz w:val="20"/>
                <w:szCs w:val="20"/>
                <w:lang w:val="en-GB"/>
              </w:rPr>
              <w:t xml:space="preserve"> on the possible use and benefits of the EOSC for the </w:t>
            </w:r>
            <w:proofErr w:type="spellStart"/>
            <w:r w:rsidRPr="00C31218">
              <w:rPr>
                <w:rFonts w:ascii="Muli Regular" w:hAnsi="Muli Regular"/>
                <w:b/>
                <w:sz w:val="20"/>
                <w:szCs w:val="20"/>
                <w:lang w:val="en-GB"/>
              </w:rPr>
              <w:t>PaN</w:t>
            </w:r>
            <w:proofErr w:type="spellEnd"/>
            <w:r w:rsidRPr="00C31218">
              <w:rPr>
                <w:rFonts w:ascii="Muli Regular" w:hAnsi="Muli Regular"/>
                <w:b/>
                <w:sz w:val="20"/>
                <w:szCs w:val="20"/>
                <w:lang w:val="en-GB"/>
              </w:rPr>
              <w:t xml:space="preserve"> community</w:t>
            </w:r>
          </w:p>
        </w:tc>
        <w:tc>
          <w:tcPr>
            <w:tcW w:w="2268" w:type="dxa"/>
            <w:vAlign w:val="center"/>
          </w:tcPr>
          <w:p w14:paraId="292B91BE" w14:textId="77777777" w:rsidR="00020B57" w:rsidRPr="00C31218" w:rsidRDefault="00020B57" w:rsidP="003F4202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  <w:proofErr w:type="spellStart"/>
            <w:r w:rsidRPr="00C31218">
              <w:rPr>
                <w:rFonts w:ascii="Muli Regular" w:hAnsi="Muli Regular"/>
                <w:sz w:val="18"/>
                <w:szCs w:val="18"/>
                <w:lang w:val="en-GB"/>
              </w:rPr>
              <w:t>Aljoša</w:t>
            </w:r>
            <w:proofErr w:type="spellEnd"/>
            <w:r w:rsidRPr="00C31218">
              <w:rPr>
                <w:rFonts w:ascii="Muli Regular" w:hAnsi="Muli Regular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C31218">
              <w:rPr>
                <w:rFonts w:ascii="Muli Regular" w:hAnsi="Muli Regular"/>
                <w:sz w:val="18"/>
                <w:szCs w:val="18"/>
                <w:lang w:val="en-GB"/>
              </w:rPr>
              <w:t>Hafner</w:t>
            </w:r>
            <w:proofErr w:type="spellEnd"/>
            <w:r w:rsidRPr="00C31218">
              <w:rPr>
                <w:rFonts w:ascii="Muli Regular" w:hAnsi="Muli Regular"/>
                <w:sz w:val="18"/>
                <w:szCs w:val="18"/>
                <w:lang w:val="en-GB"/>
              </w:rPr>
              <w:t xml:space="preserve"> (CERIC-ERIC)</w:t>
            </w:r>
          </w:p>
        </w:tc>
        <w:tc>
          <w:tcPr>
            <w:tcW w:w="9072" w:type="dxa"/>
          </w:tcPr>
          <w:p w14:paraId="10F1F81C" w14:textId="07632183" w:rsidR="00B55E28" w:rsidRPr="00B55E28" w:rsidRDefault="00020B57" w:rsidP="00D00FBE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proofErr w:type="spellStart"/>
            <w:r w:rsidRPr="00B55E28">
              <w:rPr>
                <w:rFonts w:ascii="Muli Regular" w:hAnsi="Muli Regular"/>
                <w:sz w:val="16"/>
                <w:szCs w:val="16"/>
                <w:lang w:val="en-US"/>
              </w:rPr>
              <w:t>PaNOSC</w:t>
            </w:r>
            <w:proofErr w:type="spellEnd"/>
            <w:r w:rsidRPr="00B55E28"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  <w:r w:rsidR="00B55E28" w:rsidRPr="00B55E28">
              <w:rPr>
                <w:rFonts w:ascii="Muli Regular" w:hAnsi="Muli Regular"/>
                <w:sz w:val="16"/>
                <w:szCs w:val="16"/>
                <w:lang w:val="en-US"/>
              </w:rPr>
              <w:t>website:</w:t>
            </w:r>
            <w:r w:rsidR="00B55E28"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  <w:hyperlink r:id="rId11" w:history="1">
              <w:r w:rsidR="00B55E28"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https://www.panosc.eu/news/interview-with-panosc-computational-physicist-aljosa-hafner-on-the-use-and-benefits-of-the-eosc/</w:t>
              </w:r>
            </w:hyperlink>
            <w:r w:rsidR="00B55E28"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5796AC5E" w14:textId="762D6770" w:rsidR="00B55E28" w:rsidRPr="00B55E28" w:rsidRDefault="00020B57" w:rsidP="00B55E28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r w:rsidRPr="00B55E28">
              <w:rPr>
                <w:rFonts w:ascii="Muli Regular" w:hAnsi="Muli Regular"/>
                <w:sz w:val="16"/>
                <w:szCs w:val="16"/>
                <w:lang w:val="en-US"/>
              </w:rPr>
              <w:t>CERIC</w:t>
            </w:r>
            <w:r w:rsidR="00CD170E"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  <w:r w:rsidRPr="00B55E28">
              <w:rPr>
                <w:rFonts w:ascii="Muli Regular" w:hAnsi="Muli Regular"/>
                <w:sz w:val="16"/>
                <w:szCs w:val="16"/>
                <w:lang w:val="en-US"/>
              </w:rPr>
              <w:t>website</w:t>
            </w:r>
            <w:r w:rsidR="00B55E28" w:rsidRPr="00B55E28">
              <w:rPr>
                <w:rFonts w:ascii="Muli Regular" w:hAnsi="Muli Regular"/>
                <w:sz w:val="16"/>
                <w:szCs w:val="16"/>
                <w:lang w:val="en-US"/>
              </w:rPr>
              <w:t>:</w:t>
            </w:r>
            <w:r w:rsidR="00CD170E"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  <w:hyperlink r:id="rId12" w:history="1">
              <w:r w:rsidR="00CD170E"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https://www.ceric-eric.eu/2019/10/08/interview-with-panosc-computational-physicist-aljosa-hafner-on-the-use-and-benefits-of-the-eosc/</w:t>
              </w:r>
            </w:hyperlink>
            <w:r w:rsidR="00CD170E"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0FB700D0" w14:textId="1ACDAB74" w:rsidR="00B55E28" w:rsidRPr="00B55E28" w:rsidRDefault="00B55E28" w:rsidP="00B55E28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proofErr w:type="spellStart"/>
            <w:r w:rsidRPr="00B55E28">
              <w:rPr>
                <w:rFonts w:ascii="Muli Regular" w:hAnsi="Muli Regular"/>
                <w:sz w:val="16"/>
                <w:szCs w:val="16"/>
                <w:lang w:val="en-US"/>
              </w:rPr>
              <w:t>Youtube</w:t>
            </w:r>
            <w:proofErr w:type="spellEnd"/>
            <w:r w:rsidRPr="00B55E28">
              <w:rPr>
                <w:rFonts w:ascii="Muli Regular" w:hAnsi="Muli Regular"/>
                <w:sz w:val="16"/>
                <w:szCs w:val="16"/>
                <w:lang w:val="en-US"/>
              </w:rPr>
              <w:t>:</w:t>
            </w:r>
            <w:r w:rsidR="00CD170E"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  <w:hyperlink r:id="rId13" w:history="1">
              <w:r w:rsidR="00CD170E"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https://www.youtube.com/watch?v=hQfmeMbvRjs</w:t>
              </w:r>
            </w:hyperlink>
            <w:r w:rsidR="00CD170E"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7B3E60E7" w14:textId="3D4D72F7" w:rsidR="00B55E28" w:rsidRPr="00B55E28" w:rsidRDefault="00B55E28" w:rsidP="00B55E28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r w:rsidRPr="00B55E28">
              <w:rPr>
                <w:rFonts w:ascii="Muli Regular" w:hAnsi="Muli Regular"/>
                <w:sz w:val="16"/>
                <w:szCs w:val="16"/>
                <w:lang w:val="en-US"/>
              </w:rPr>
              <w:t>Twitter:</w:t>
            </w:r>
            <w:r w:rsidR="008409B0"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  <w:hyperlink r:id="rId14" w:history="1">
              <w:r w:rsidRPr="00B55E28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https://twitter.com/Panosc_eu/status/1181505137623351296</w:t>
              </w:r>
            </w:hyperlink>
            <w:r w:rsidRPr="00B55E28"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0782DDC6" w14:textId="31E85865" w:rsidR="00020B57" w:rsidRPr="00B55E28" w:rsidRDefault="00020B57" w:rsidP="00B55E28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 w:rsidRPr="00B55E28">
              <w:rPr>
                <w:rFonts w:ascii="Muli Regular" w:hAnsi="Muli Regular"/>
                <w:sz w:val="16"/>
                <w:szCs w:val="16"/>
                <w:lang w:val="en-US"/>
              </w:rPr>
              <w:t xml:space="preserve">CERIC’s </w:t>
            </w:r>
            <w:proofErr w:type="spellStart"/>
            <w:r w:rsidRPr="00B55E28">
              <w:rPr>
                <w:rFonts w:ascii="Muli Regular" w:hAnsi="Muli Regular"/>
                <w:sz w:val="16"/>
                <w:szCs w:val="16"/>
                <w:lang w:val="en-US"/>
              </w:rPr>
              <w:t>Linkedin</w:t>
            </w:r>
            <w:proofErr w:type="spellEnd"/>
            <w:r w:rsidRPr="00B55E28">
              <w:rPr>
                <w:rFonts w:ascii="Muli Regular" w:hAnsi="Muli Regular"/>
                <w:sz w:val="16"/>
                <w:szCs w:val="16"/>
                <w:lang w:val="en-US"/>
              </w:rPr>
              <w:t xml:space="preserve"> account + CORDIS</w:t>
            </w:r>
          </w:p>
        </w:tc>
        <w:tc>
          <w:tcPr>
            <w:tcW w:w="1276" w:type="dxa"/>
          </w:tcPr>
          <w:p w14:paraId="2A526625" w14:textId="08CD5B6A" w:rsidR="00020B57" w:rsidRPr="00CD6F3E" w:rsidRDefault="00177FF4" w:rsidP="00177FF4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>113</w:t>
            </w:r>
            <w:r w:rsidR="00020B57" w:rsidRPr="00CD6F3E">
              <w:rPr>
                <w:rFonts w:ascii="Muli Regular" w:hAnsi="Muli Regular"/>
                <w:sz w:val="18"/>
                <w:szCs w:val="18"/>
                <w:lang w:val="en-GB"/>
              </w:rPr>
              <w:t xml:space="preserve"> </w:t>
            </w:r>
          </w:p>
        </w:tc>
      </w:tr>
      <w:tr w:rsidR="00177FF4" w:rsidRPr="00020B57" w14:paraId="7E970F45" w14:textId="77777777" w:rsidTr="003F4202">
        <w:tc>
          <w:tcPr>
            <w:tcW w:w="2660" w:type="dxa"/>
            <w:vAlign w:val="center"/>
          </w:tcPr>
          <w:p w14:paraId="517A543B" w14:textId="231883F7" w:rsidR="00020B57" w:rsidRPr="00C31218" w:rsidRDefault="00020B57" w:rsidP="00D00FBE">
            <w:pPr>
              <w:rPr>
                <w:rFonts w:ascii="Muli Regular" w:hAnsi="Muli Regular"/>
                <w:sz w:val="20"/>
                <w:szCs w:val="20"/>
                <w:lang w:val="en-GB"/>
              </w:rPr>
            </w:pPr>
            <w:r w:rsidRPr="00C31218">
              <w:rPr>
                <w:rFonts w:ascii="Muli Regular" w:hAnsi="Muli Regular"/>
                <w:b/>
                <w:bCs/>
                <w:sz w:val="20"/>
                <w:szCs w:val="20"/>
                <w:lang w:val="en-GB"/>
              </w:rPr>
              <w:t xml:space="preserve">Interview with </w:t>
            </w:r>
            <w:proofErr w:type="spellStart"/>
            <w:r w:rsidRPr="00C31218">
              <w:rPr>
                <w:rFonts w:ascii="Muli Regular" w:hAnsi="Muli Regular"/>
                <w:b/>
                <w:bCs/>
                <w:sz w:val="20"/>
                <w:szCs w:val="20"/>
                <w:lang w:val="en-GB"/>
              </w:rPr>
              <w:t>Dr.</w:t>
            </w:r>
            <w:proofErr w:type="spellEnd"/>
            <w:r w:rsidRPr="00C31218">
              <w:rPr>
                <w:rFonts w:ascii="Muli Regular" w:hAnsi="Muli Regular"/>
                <w:b/>
                <w:b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31218">
              <w:rPr>
                <w:rFonts w:ascii="Muli Regular" w:hAnsi="Muli Regular"/>
                <w:b/>
                <w:bCs/>
                <w:sz w:val="20"/>
                <w:szCs w:val="20"/>
                <w:lang w:val="en-GB"/>
              </w:rPr>
              <w:t>Alessa</w:t>
            </w:r>
            <w:proofErr w:type="spellEnd"/>
            <w:r w:rsidRPr="00C31218">
              <w:rPr>
                <w:rFonts w:ascii="Muli Regular" w:hAnsi="Muli Regular"/>
                <w:b/>
                <w:bCs/>
                <w:sz w:val="20"/>
                <w:szCs w:val="20"/>
                <w:lang w:val="en-GB"/>
              </w:rPr>
              <w:t xml:space="preserve"> Gambardella on the advantaged the EOSC could bring to researchers in the field of cultural heritage</w:t>
            </w:r>
          </w:p>
        </w:tc>
        <w:tc>
          <w:tcPr>
            <w:tcW w:w="2268" w:type="dxa"/>
            <w:vAlign w:val="center"/>
          </w:tcPr>
          <w:p w14:paraId="5CFE362C" w14:textId="77777777" w:rsidR="00020B57" w:rsidRPr="00C31218" w:rsidRDefault="00020B57" w:rsidP="003F4202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  <w:proofErr w:type="spellStart"/>
            <w:r w:rsidRPr="00C31218">
              <w:rPr>
                <w:rFonts w:ascii="Muli Regular" w:hAnsi="Muli Regular"/>
                <w:sz w:val="18"/>
                <w:szCs w:val="18"/>
                <w:lang w:val="en-GB"/>
              </w:rPr>
              <w:t>Alessa</w:t>
            </w:r>
            <w:proofErr w:type="spellEnd"/>
            <w:r w:rsidRPr="00C31218">
              <w:rPr>
                <w:rFonts w:ascii="Muli Regular" w:hAnsi="Muli Regular"/>
                <w:sz w:val="18"/>
                <w:szCs w:val="18"/>
                <w:lang w:val="en-GB"/>
              </w:rPr>
              <w:t xml:space="preserve"> Gambardella (Rijksmuseum Amsterdam / ESRF user)</w:t>
            </w:r>
          </w:p>
        </w:tc>
        <w:tc>
          <w:tcPr>
            <w:tcW w:w="9072" w:type="dxa"/>
          </w:tcPr>
          <w:p w14:paraId="7CD70603" w14:textId="3C5B3DE2" w:rsidR="00CD170E" w:rsidRDefault="00020B57" w:rsidP="00D00FBE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proofErr w:type="spellStart"/>
            <w:r w:rsidRPr="00B55E28">
              <w:rPr>
                <w:rFonts w:ascii="Muli Regular" w:hAnsi="Muli Regular"/>
                <w:sz w:val="16"/>
                <w:szCs w:val="16"/>
                <w:lang w:val="en-US"/>
              </w:rPr>
              <w:t>PaNOSC</w:t>
            </w:r>
            <w:proofErr w:type="spellEnd"/>
            <w:r w:rsidRPr="00B55E28">
              <w:rPr>
                <w:rFonts w:ascii="Muli Regular" w:hAnsi="Muli Regular"/>
                <w:sz w:val="16"/>
                <w:szCs w:val="16"/>
                <w:lang w:val="en-US"/>
              </w:rPr>
              <w:t xml:space="preserve"> website</w:t>
            </w:r>
            <w:r w:rsidR="00CD170E">
              <w:rPr>
                <w:rFonts w:ascii="Muli Regular" w:hAnsi="Muli Regular"/>
                <w:sz w:val="16"/>
                <w:szCs w:val="16"/>
                <w:lang w:val="en-US"/>
              </w:rPr>
              <w:t>:</w:t>
            </w:r>
            <w:r w:rsidR="00D7613D"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  <w:hyperlink r:id="rId15" w:history="1">
              <w:r w:rsidR="00D7613D"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https://www.panosc.eu/news/video-interview-with-dr-alessa-gambardella-on-the-advantages-of-the-eosc-for-cultural-heritage-science/</w:t>
              </w:r>
            </w:hyperlink>
            <w:r w:rsidR="00D7613D"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6B371771" w14:textId="065DB19D" w:rsidR="00721801" w:rsidRDefault="00CD170E" w:rsidP="00D00FBE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  <w:lang w:val="en-US"/>
              </w:rPr>
              <w:t>Youtube</w:t>
            </w:r>
            <w:proofErr w:type="spellEnd"/>
            <w:r>
              <w:rPr>
                <w:rFonts w:ascii="Muli Regular" w:hAnsi="Muli Regular"/>
                <w:sz w:val="16"/>
                <w:szCs w:val="16"/>
                <w:lang w:val="en-US"/>
              </w:rPr>
              <w:t>:</w:t>
            </w:r>
            <w:r w:rsidR="003F4202"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  <w:hyperlink r:id="rId16" w:history="1">
              <w:r w:rsidR="00721801"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https://www.youtube.com/watch?v=1jd_qDorJL4</w:t>
              </w:r>
            </w:hyperlink>
            <w:r w:rsidR="00721801"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57563521" w14:textId="07722558" w:rsidR="00CD170E" w:rsidRDefault="00020B57" w:rsidP="00D00FBE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r w:rsidRPr="00B55E28">
              <w:rPr>
                <w:rFonts w:ascii="Muli Regular" w:hAnsi="Muli Regular"/>
                <w:sz w:val="16"/>
                <w:szCs w:val="16"/>
                <w:lang w:val="en-US"/>
              </w:rPr>
              <w:t>Twitt</w:t>
            </w:r>
            <w:r w:rsidR="00CD170E">
              <w:rPr>
                <w:rFonts w:ascii="Muli Regular" w:hAnsi="Muli Regular"/>
                <w:sz w:val="16"/>
                <w:szCs w:val="16"/>
                <w:lang w:val="en-US"/>
              </w:rPr>
              <w:t>er:</w:t>
            </w:r>
            <w:r w:rsidR="003F4202"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  <w:hyperlink r:id="rId17" w:history="1">
              <w:r w:rsidR="00D7613D"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https://twitter.com/Panosc_eu/status/1196432525444472833</w:t>
              </w:r>
            </w:hyperlink>
            <w:r w:rsidR="00D7613D"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596CF7E9" w14:textId="255F01FF" w:rsidR="003F4202" w:rsidRDefault="00C74E14" w:rsidP="00D00FBE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hyperlink r:id="rId18" w:history="1">
              <w:r w:rsidR="003F4202"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https://twitter.com/Panosc_eu/status/1257968447620775936</w:t>
              </w:r>
            </w:hyperlink>
            <w:r w:rsidR="003F4202"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1F710E8D" w14:textId="4AF460F5" w:rsidR="00020B57" w:rsidRPr="00B55E28" w:rsidRDefault="00020B57" w:rsidP="00D00FBE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 w:rsidRPr="00B55E28">
              <w:rPr>
                <w:rFonts w:ascii="Muli Regular" w:hAnsi="Muli Regular"/>
                <w:sz w:val="16"/>
                <w:szCs w:val="16"/>
                <w:lang w:val="en-US"/>
              </w:rPr>
              <w:t>CORDIS</w:t>
            </w:r>
            <w:r w:rsidR="00CD170E">
              <w:rPr>
                <w:rFonts w:ascii="Muli Regular" w:hAnsi="Muli Regular"/>
                <w:sz w:val="16"/>
                <w:szCs w:val="16"/>
                <w:lang w:val="en-US"/>
              </w:rPr>
              <w:t xml:space="preserve">: </w:t>
            </w:r>
            <w:hyperlink r:id="rId19" w:history="1">
              <w:r w:rsidR="00CD170E"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https://cordis.europa.eu/article/id/411602-video-interview-with-dr-alessa-gambardella-on-the-advantages-the-eosc-could-bring-to-research</w:t>
              </w:r>
            </w:hyperlink>
            <w:r w:rsidR="00CD170E"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14:paraId="1908B867" w14:textId="692D456D" w:rsidR="00020B57" w:rsidRPr="00CD6F3E" w:rsidRDefault="00177FF4" w:rsidP="00177FF4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>174</w:t>
            </w:r>
          </w:p>
        </w:tc>
      </w:tr>
      <w:tr w:rsidR="00177FF4" w:rsidRPr="00020B57" w14:paraId="5CB2715C" w14:textId="77777777" w:rsidTr="003F4202">
        <w:trPr>
          <w:trHeight w:val="244"/>
        </w:trPr>
        <w:tc>
          <w:tcPr>
            <w:tcW w:w="2660" w:type="dxa"/>
            <w:vAlign w:val="center"/>
          </w:tcPr>
          <w:p w14:paraId="0431D1B1" w14:textId="21412016" w:rsidR="00020B57" w:rsidRPr="00C31218" w:rsidRDefault="00020B57" w:rsidP="00D00FBE">
            <w:pPr>
              <w:rPr>
                <w:rFonts w:ascii="Muli Regular" w:hAnsi="Muli Regular"/>
                <w:sz w:val="20"/>
                <w:szCs w:val="20"/>
                <w:lang w:val="en-GB"/>
              </w:rPr>
            </w:pPr>
            <w:r w:rsidRPr="00C31218">
              <w:rPr>
                <w:rFonts w:ascii="Muli Regular" w:hAnsi="Muli Regular"/>
                <w:b/>
                <w:bCs/>
                <w:sz w:val="20"/>
                <w:szCs w:val="20"/>
                <w:lang w:val="en-GB"/>
              </w:rPr>
              <w:t>Video of the 1</w:t>
            </w:r>
            <w:r w:rsidRPr="00C31218">
              <w:rPr>
                <w:rFonts w:ascii="Muli Regular" w:hAnsi="Muli Regular"/>
                <w:b/>
                <w:bCs/>
                <w:sz w:val="20"/>
                <w:szCs w:val="20"/>
                <w:vertAlign w:val="superscript"/>
                <w:lang w:val="en-GB"/>
              </w:rPr>
              <w:t>st</w:t>
            </w:r>
            <w:r w:rsidRPr="00C31218">
              <w:rPr>
                <w:rFonts w:ascii="Muli Regular" w:hAnsi="Muli Regular"/>
                <w:b/>
                <w:b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31218">
              <w:rPr>
                <w:rFonts w:ascii="Muli Regular" w:hAnsi="Muli Regular"/>
                <w:b/>
                <w:bCs/>
                <w:sz w:val="20"/>
                <w:szCs w:val="20"/>
                <w:lang w:val="en-GB"/>
              </w:rPr>
              <w:t>PaNOSC</w:t>
            </w:r>
            <w:proofErr w:type="spellEnd"/>
            <w:r w:rsidRPr="00C31218">
              <w:rPr>
                <w:rFonts w:ascii="Muli Regular" w:hAnsi="Muli Regular"/>
                <w:b/>
                <w:bCs/>
                <w:sz w:val="20"/>
                <w:szCs w:val="20"/>
                <w:lang w:val="en-GB"/>
              </w:rPr>
              <w:t xml:space="preserve"> annual meeting</w:t>
            </w:r>
          </w:p>
        </w:tc>
        <w:tc>
          <w:tcPr>
            <w:tcW w:w="2268" w:type="dxa"/>
            <w:vAlign w:val="center"/>
          </w:tcPr>
          <w:p w14:paraId="06461E17" w14:textId="77777777" w:rsidR="00020B57" w:rsidRPr="00C31218" w:rsidRDefault="00020B57" w:rsidP="003F4202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C31218">
              <w:rPr>
                <w:rFonts w:ascii="Muli Regular" w:hAnsi="Muli Regular"/>
                <w:sz w:val="18"/>
                <w:szCs w:val="18"/>
                <w:lang w:val="en-GB"/>
              </w:rPr>
              <w:t xml:space="preserve">All speakers in </w:t>
            </w:r>
            <w:proofErr w:type="spellStart"/>
            <w:r w:rsidRPr="00C31218">
              <w:rPr>
                <w:rFonts w:ascii="Muli Regular" w:hAnsi="Muli Regular"/>
                <w:sz w:val="18"/>
                <w:szCs w:val="18"/>
                <w:lang w:val="en-GB"/>
              </w:rPr>
              <w:t>PaNOSC</w:t>
            </w:r>
            <w:proofErr w:type="spellEnd"/>
            <w:r w:rsidRPr="00C31218">
              <w:rPr>
                <w:rFonts w:ascii="Muli Regular" w:hAnsi="Muli Regular"/>
                <w:sz w:val="18"/>
                <w:szCs w:val="18"/>
                <w:lang w:val="en-GB"/>
              </w:rPr>
              <w:t xml:space="preserve"> event (management + WP leaders + invited speakers)</w:t>
            </w:r>
          </w:p>
        </w:tc>
        <w:tc>
          <w:tcPr>
            <w:tcW w:w="9072" w:type="dxa"/>
          </w:tcPr>
          <w:p w14:paraId="05F7C593" w14:textId="68BE571C" w:rsidR="00020B57" w:rsidRDefault="0012263B" w:rsidP="0012263B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r>
              <w:rPr>
                <w:rFonts w:ascii="Muli Regular" w:hAnsi="Muli Regular"/>
                <w:sz w:val="16"/>
                <w:szCs w:val="16"/>
                <w:lang w:val="en-US"/>
              </w:rPr>
              <w:t>W</w:t>
            </w:r>
            <w:r w:rsidR="00020B57" w:rsidRPr="00B55E28">
              <w:rPr>
                <w:rFonts w:ascii="Muli Regular" w:hAnsi="Muli Regular"/>
                <w:sz w:val="16"/>
                <w:szCs w:val="16"/>
                <w:lang w:val="en-US"/>
              </w:rPr>
              <w:t>ebsite</w:t>
            </w:r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: </w:t>
            </w:r>
            <w:hyperlink r:id="rId20" w:history="1">
              <w:r w:rsidR="000E1A3E"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https://www.panosc.eu/news/another-milestone-reached-with-the-1st-panosc-annual-meeting/</w:t>
              </w:r>
            </w:hyperlink>
            <w:r w:rsidR="000E1A3E"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4D647FF5" w14:textId="79D7D975" w:rsidR="000E1A3E" w:rsidRDefault="000E1A3E" w:rsidP="0012263B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r>
              <w:rPr>
                <w:rFonts w:ascii="Muli Regular" w:hAnsi="Muli Regular"/>
                <w:sz w:val="16"/>
                <w:szCs w:val="16"/>
                <w:lang w:val="en-US"/>
              </w:rPr>
              <w:t>YouTube:</w:t>
            </w:r>
            <w:r>
              <w:t xml:space="preserve"> </w:t>
            </w:r>
            <w:hyperlink r:id="rId21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https://www.youtube.com/watch?v=Qtv0ZALcxl0</w:t>
              </w:r>
            </w:hyperlink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0D633B66" w14:textId="1122A9C6" w:rsidR="0012263B" w:rsidRDefault="0012263B" w:rsidP="0012263B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r>
              <w:rPr>
                <w:rFonts w:ascii="Muli Regular" w:hAnsi="Muli Regular"/>
                <w:sz w:val="16"/>
                <w:szCs w:val="16"/>
                <w:lang w:val="en-US"/>
              </w:rPr>
              <w:t>Twitter:</w:t>
            </w:r>
            <w:r w:rsidR="00C31218"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  <w:hyperlink r:id="rId22" w:history="1">
              <w:r w:rsidR="00C31218"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https://twitter.com/Panosc_eu/status/1197830931337351168</w:t>
              </w:r>
            </w:hyperlink>
            <w:r w:rsidR="00C31218"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4AFD00F7" w14:textId="537380D7" w:rsidR="0012263B" w:rsidRPr="00B55E28" w:rsidRDefault="0012263B" w:rsidP="003F4202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US"/>
              </w:rPr>
              <w:t>CORDIS:</w:t>
            </w:r>
            <w:r w:rsidR="000E1A3E">
              <w:t xml:space="preserve"> </w:t>
            </w:r>
            <w:hyperlink r:id="rId23" w:history="1">
              <w:r w:rsidR="000E1A3E"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https://cordis.europa.eu/article/id/411601-another-milestone-reached-with-the-1st-panosc-annual-meeting/pl</w:t>
              </w:r>
            </w:hyperlink>
            <w:r w:rsidR="000E1A3E"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14:paraId="0F481DF8" w14:textId="4938ABCD" w:rsidR="00020B57" w:rsidRPr="00CD6F3E" w:rsidRDefault="00177FF4" w:rsidP="00177FF4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>114</w:t>
            </w:r>
            <w:r w:rsidR="00020B57" w:rsidRPr="00CD6F3E">
              <w:rPr>
                <w:rFonts w:ascii="Muli Regular" w:hAnsi="Muli Regular"/>
                <w:sz w:val="18"/>
                <w:szCs w:val="18"/>
                <w:lang w:val="en-GB"/>
              </w:rPr>
              <w:t xml:space="preserve"> </w:t>
            </w:r>
          </w:p>
        </w:tc>
      </w:tr>
      <w:tr w:rsidR="00177FF4" w:rsidRPr="00020B57" w14:paraId="3679F83F" w14:textId="77777777" w:rsidTr="003F4202">
        <w:trPr>
          <w:trHeight w:val="244"/>
        </w:trPr>
        <w:tc>
          <w:tcPr>
            <w:tcW w:w="2660" w:type="dxa"/>
            <w:vAlign w:val="center"/>
          </w:tcPr>
          <w:p w14:paraId="727B43EA" w14:textId="77777777" w:rsidR="00177FF4" w:rsidRPr="00177FF4" w:rsidRDefault="00177FF4" w:rsidP="00177FF4">
            <w:pPr>
              <w:rPr>
                <w:rFonts w:ascii="Muli Regular" w:hAnsi="Muli Regular"/>
                <w:b/>
                <w:sz w:val="20"/>
                <w:szCs w:val="20"/>
                <w:lang w:val="en-GB"/>
              </w:rPr>
            </w:pPr>
            <w:r w:rsidRPr="00177FF4">
              <w:rPr>
                <w:rFonts w:ascii="Muli Regular" w:hAnsi="Muli Regular"/>
                <w:b/>
                <w:bCs/>
                <w:sz w:val="20"/>
                <w:szCs w:val="20"/>
                <w:lang w:val="en-GB"/>
              </w:rPr>
              <w:t xml:space="preserve">Interview with Andy </w:t>
            </w:r>
            <w:proofErr w:type="spellStart"/>
            <w:r w:rsidRPr="00177FF4">
              <w:rPr>
                <w:rFonts w:ascii="Muli Regular" w:hAnsi="Muli Regular"/>
                <w:b/>
                <w:bCs/>
                <w:sz w:val="20"/>
                <w:szCs w:val="20"/>
                <w:lang w:val="en-GB"/>
              </w:rPr>
              <w:t>Götz</w:t>
            </w:r>
            <w:proofErr w:type="spellEnd"/>
            <w:r w:rsidRPr="00177FF4">
              <w:rPr>
                <w:rFonts w:ascii="Muli Regular" w:hAnsi="Muli Regular"/>
                <w:b/>
                <w:bCs/>
                <w:sz w:val="20"/>
                <w:szCs w:val="20"/>
                <w:lang w:val="en-GB"/>
              </w:rPr>
              <w:t xml:space="preserve"> about </w:t>
            </w:r>
            <w:proofErr w:type="spellStart"/>
            <w:r w:rsidRPr="00177FF4">
              <w:rPr>
                <w:rFonts w:ascii="Muli Regular" w:hAnsi="Muli Regular"/>
                <w:b/>
                <w:bCs/>
                <w:sz w:val="20"/>
                <w:szCs w:val="20"/>
                <w:lang w:val="en-GB"/>
              </w:rPr>
              <w:t>PaNOSC</w:t>
            </w:r>
            <w:proofErr w:type="spellEnd"/>
            <w:r w:rsidRPr="00177FF4">
              <w:rPr>
                <w:rFonts w:ascii="Muli Regular" w:hAnsi="Muli Regular"/>
                <w:b/>
                <w:bCs/>
                <w:sz w:val="20"/>
                <w:szCs w:val="20"/>
                <w:lang w:val="en-GB"/>
              </w:rPr>
              <w:t xml:space="preserve"> and the EOSC</w:t>
            </w:r>
          </w:p>
        </w:tc>
        <w:tc>
          <w:tcPr>
            <w:tcW w:w="2268" w:type="dxa"/>
            <w:vAlign w:val="center"/>
          </w:tcPr>
          <w:p w14:paraId="7DE96309" w14:textId="77777777" w:rsidR="00177FF4" w:rsidRPr="00C31218" w:rsidRDefault="00177FF4" w:rsidP="003F4202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C31218">
              <w:rPr>
                <w:rFonts w:ascii="Muli Regular" w:hAnsi="Muli Regular"/>
                <w:sz w:val="18"/>
                <w:szCs w:val="18"/>
                <w:lang w:val="en-GB"/>
              </w:rPr>
              <w:t xml:space="preserve">Andy </w:t>
            </w:r>
            <w:proofErr w:type="spellStart"/>
            <w:r w:rsidRPr="00C31218">
              <w:rPr>
                <w:rFonts w:ascii="Muli Regular" w:hAnsi="Muli Regular"/>
                <w:sz w:val="18"/>
                <w:szCs w:val="18"/>
                <w:lang w:val="en-GB"/>
              </w:rPr>
              <w:t>Götz</w:t>
            </w:r>
            <w:proofErr w:type="spellEnd"/>
            <w:r w:rsidRPr="00C31218">
              <w:rPr>
                <w:rFonts w:ascii="Muli Regular" w:hAnsi="Muli Regular"/>
                <w:sz w:val="18"/>
                <w:szCs w:val="18"/>
                <w:lang w:val="en-GB"/>
              </w:rPr>
              <w:t xml:space="preserve"> (ESRF)</w:t>
            </w:r>
          </w:p>
        </w:tc>
        <w:tc>
          <w:tcPr>
            <w:tcW w:w="9072" w:type="dxa"/>
          </w:tcPr>
          <w:p w14:paraId="7D895A5C" w14:textId="77777777" w:rsidR="00177FF4" w:rsidRDefault="00177FF4" w:rsidP="00177FF4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r>
              <w:rPr>
                <w:rFonts w:ascii="Muli Regular" w:hAnsi="Muli Regular"/>
                <w:sz w:val="16"/>
                <w:szCs w:val="16"/>
                <w:lang w:val="en-US"/>
              </w:rPr>
              <w:t>W</w:t>
            </w:r>
            <w:r w:rsidRPr="00B55E28">
              <w:rPr>
                <w:rFonts w:ascii="Muli Regular" w:hAnsi="Muli Regular"/>
                <w:sz w:val="16"/>
                <w:szCs w:val="16"/>
                <w:lang w:val="en-US"/>
              </w:rPr>
              <w:t>ebsite</w:t>
            </w:r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: </w:t>
            </w:r>
            <w:hyperlink r:id="rId24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https://www.panosc.eu/news/interview-with-panosc-coordinator-andy-gotz-on-panosc-contribution-to-the-eosc/</w:t>
              </w:r>
            </w:hyperlink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195C72A3" w14:textId="77777777" w:rsidR="00177FF4" w:rsidRDefault="00177FF4" w:rsidP="00177FF4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  <w:lang w:val="en-US"/>
              </w:rPr>
              <w:t>Youtube</w:t>
            </w:r>
            <w:proofErr w:type="spellEnd"/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: </w:t>
            </w:r>
            <w:hyperlink r:id="rId25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https://www.youtube.com/watch?v=Vn0Gb6nHRyw</w:t>
              </w:r>
            </w:hyperlink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0AA68A65" w14:textId="77777777" w:rsidR="00177FF4" w:rsidRDefault="00177FF4" w:rsidP="00177FF4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Twitter: </w:t>
            </w:r>
            <w:hyperlink r:id="rId26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https://twitter.com/Panosc_eu/status/1205127812786663425</w:t>
              </w:r>
            </w:hyperlink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3217FA7E" w14:textId="41036CAC" w:rsidR="00177FF4" w:rsidRPr="00CD6F3E" w:rsidRDefault="00C74E14" w:rsidP="003F4202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hyperlink r:id="rId27" w:history="1">
              <w:r w:rsidR="00177FF4"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https://twitter.com/Panosc_eu/status/1205127822571954176</w:t>
              </w:r>
            </w:hyperlink>
            <w:r w:rsidR="00177FF4"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  <w:hyperlink r:id="rId28" w:history="1">
              <w:r w:rsidR="003F4202"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https://twitter.com/Panosc_eu/status/1243559430186250249</w:t>
              </w:r>
            </w:hyperlink>
            <w:r w:rsidR="003F4202"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14:paraId="5CF17748" w14:textId="7D01D6F8" w:rsidR="00177FF4" w:rsidRPr="00CD6F3E" w:rsidRDefault="00177FF4" w:rsidP="00177FF4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>107</w:t>
            </w:r>
            <w:r w:rsidRPr="00CD6F3E">
              <w:rPr>
                <w:rFonts w:ascii="Muli Regular" w:hAnsi="Muli Regular"/>
                <w:sz w:val="18"/>
                <w:szCs w:val="18"/>
                <w:lang w:val="en-GB"/>
              </w:rPr>
              <w:t xml:space="preserve"> </w:t>
            </w:r>
          </w:p>
        </w:tc>
      </w:tr>
      <w:tr w:rsidR="00177FF4" w:rsidRPr="00B24BE8" w14:paraId="1A4D64A0" w14:textId="77777777" w:rsidTr="003F4202">
        <w:trPr>
          <w:trHeight w:val="244"/>
        </w:trPr>
        <w:tc>
          <w:tcPr>
            <w:tcW w:w="2660" w:type="dxa"/>
            <w:vAlign w:val="center"/>
          </w:tcPr>
          <w:p w14:paraId="3B683CA2" w14:textId="0D1EF37E" w:rsidR="00177FF4" w:rsidRPr="00B24BE8" w:rsidRDefault="00177FF4" w:rsidP="00D00FBE">
            <w:pPr>
              <w:rPr>
                <w:rFonts w:ascii="Muli Regular" w:eastAsia="Times New Roman" w:hAnsi="Muli Regular" w:cs="Times New Roman"/>
                <w:b/>
                <w:sz w:val="20"/>
                <w:szCs w:val="20"/>
                <w:lang w:val="en-GB"/>
              </w:rPr>
            </w:pPr>
            <w:r w:rsidRPr="00B24BE8">
              <w:rPr>
                <w:rFonts w:ascii="Muli Regular" w:eastAsia="Times New Roman" w:hAnsi="Muli Regular" w:cs="Times New Roman"/>
                <w:b/>
                <w:sz w:val="20"/>
                <w:szCs w:val="20"/>
                <w:lang w:val="en-GB"/>
              </w:rPr>
              <w:t>Interview with Matthew Bowler on structural biology and the EOSC</w:t>
            </w:r>
          </w:p>
        </w:tc>
        <w:tc>
          <w:tcPr>
            <w:tcW w:w="2268" w:type="dxa"/>
            <w:vAlign w:val="center"/>
          </w:tcPr>
          <w:p w14:paraId="5F1868BC" w14:textId="4676D148" w:rsidR="00177FF4" w:rsidRPr="00B24BE8" w:rsidRDefault="00177FF4" w:rsidP="003F4202">
            <w:pPr>
              <w:rPr>
                <w:rFonts w:ascii="Muli Regular" w:eastAsia="Times New Roman" w:hAnsi="Muli Regular" w:cs="Times New Roman"/>
                <w:sz w:val="18"/>
                <w:szCs w:val="18"/>
                <w:lang w:val="en-GB"/>
              </w:rPr>
            </w:pPr>
            <w:r w:rsidRPr="00B24BE8">
              <w:rPr>
                <w:rFonts w:ascii="Muli Regular" w:eastAsia="Times New Roman" w:hAnsi="Muli Regular" w:cs="Times New Roman"/>
                <w:sz w:val="18"/>
                <w:szCs w:val="18"/>
                <w:lang w:val="en-GB"/>
              </w:rPr>
              <w:t>Matthew Bowler (EMBL)</w:t>
            </w:r>
          </w:p>
          <w:p w14:paraId="28EADB89" w14:textId="77777777" w:rsidR="00177FF4" w:rsidRPr="00B24BE8" w:rsidRDefault="00177FF4" w:rsidP="003F4202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</w:p>
        </w:tc>
        <w:tc>
          <w:tcPr>
            <w:tcW w:w="9072" w:type="dxa"/>
          </w:tcPr>
          <w:p w14:paraId="1667D6AE" w14:textId="56A8E144" w:rsidR="00177FF4" w:rsidRPr="00B24BE8" w:rsidRDefault="00177FF4" w:rsidP="00721801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 w:rsidRPr="00B24BE8">
              <w:rPr>
                <w:rFonts w:ascii="Muli Regular" w:hAnsi="Muli Regular"/>
                <w:sz w:val="16"/>
                <w:szCs w:val="16"/>
                <w:lang w:val="en-GB"/>
              </w:rPr>
              <w:t xml:space="preserve">Website: </w:t>
            </w:r>
            <w:hyperlink r:id="rId29" w:history="1">
              <w:r w:rsidRPr="00B24BE8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https://www.panosc.eu/news/video-interview-with-matthew-bowler-on-structural-biology-and-the-eosc/</w:t>
              </w:r>
            </w:hyperlink>
            <w:r w:rsidRPr="00B24BE8"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5FFCAE59" w14:textId="77777777" w:rsidR="00177FF4" w:rsidRPr="00B24BE8" w:rsidRDefault="00177FF4" w:rsidP="00721801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proofErr w:type="spellStart"/>
            <w:r w:rsidRPr="00B24BE8">
              <w:rPr>
                <w:rFonts w:ascii="Muli Regular" w:hAnsi="Muli Regular"/>
                <w:sz w:val="16"/>
                <w:szCs w:val="16"/>
                <w:lang w:val="en-GB"/>
              </w:rPr>
              <w:t>Youtube</w:t>
            </w:r>
            <w:proofErr w:type="spellEnd"/>
            <w:r w:rsidRPr="00B24BE8">
              <w:rPr>
                <w:rFonts w:ascii="Muli Regular" w:hAnsi="Muli Regular"/>
                <w:sz w:val="16"/>
                <w:szCs w:val="16"/>
                <w:lang w:val="en-GB"/>
              </w:rPr>
              <w:t xml:space="preserve">: </w:t>
            </w:r>
            <w:hyperlink r:id="rId30" w:history="1">
              <w:r w:rsidRPr="00B24BE8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https://youtu.be/IYVXoBzeXNo</w:t>
              </w:r>
            </w:hyperlink>
            <w:r w:rsidRPr="00B24BE8"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54F4D196" w14:textId="6922FC11" w:rsidR="00177FF4" w:rsidRPr="00B24BE8" w:rsidRDefault="00177FF4" w:rsidP="00721801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 w:rsidRPr="00B24BE8"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31" w:history="1">
              <w:r w:rsidRPr="00B24BE8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https://twitter.com/Panosc_eu/status/1217767807741497344</w:t>
              </w:r>
            </w:hyperlink>
            <w:r w:rsidRPr="00B24BE8"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1276" w:type="dxa"/>
          </w:tcPr>
          <w:p w14:paraId="4F1957E2" w14:textId="0FA9D81A" w:rsidR="00177FF4" w:rsidRPr="00B24BE8" w:rsidRDefault="00177FF4" w:rsidP="00CD6F3E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B24BE8">
              <w:rPr>
                <w:rFonts w:ascii="Muli Regular" w:hAnsi="Muli Regular"/>
                <w:sz w:val="18"/>
                <w:szCs w:val="18"/>
                <w:lang w:val="en-GB"/>
              </w:rPr>
              <w:t>72</w:t>
            </w:r>
          </w:p>
        </w:tc>
      </w:tr>
      <w:tr w:rsidR="00177FF4" w:rsidRPr="00020B57" w14:paraId="3D448F95" w14:textId="77777777" w:rsidTr="003F4202">
        <w:trPr>
          <w:trHeight w:val="244"/>
        </w:trPr>
        <w:tc>
          <w:tcPr>
            <w:tcW w:w="2660" w:type="dxa"/>
            <w:vAlign w:val="center"/>
          </w:tcPr>
          <w:p w14:paraId="3D03129D" w14:textId="1C8E050A" w:rsidR="00177FF4" w:rsidRPr="00C31218" w:rsidRDefault="00177FF4" w:rsidP="00D00FBE">
            <w:pPr>
              <w:rPr>
                <w:rFonts w:ascii="Muli Regular" w:hAnsi="Muli Regular"/>
                <w:b/>
                <w:bCs/>
                <w:sz w:val="20"/>
                <w:szCs w:val="20"/>
                <w:lang w:val="en-GB"/>
              </w:rPr>
            </w:pPr>
            <w:r w:rsidRPr="00177FF4">
              <w:rPr>
                <w:rFonts w:ascii="Muli Regular" w:hAnsi="Muli Regular"/>
                <w:b/>
                <w:bCs/>
                <w:sz w:val="20"/>
                <w:szCs w:val="20"/>
                <w:lang w:val="en-GB"/>
              </w:rPr>
              <w:t xml:space="preserve">Integrating </w:t>
            </w:r>
            <w:proofErr w:type="spellStart"/>
            <w:r w:rsidRPr="00177FF4">
              <w:rPr>
                <w:rFonts w:ascii="Muli Regular" w:hAnsi="Muli Regular"/>
                <w:b/>
                <w:bCs/>
                <w:sz w:val="20"/>
                <w:szCs w:val="20"/>
                <w:lang w:val="en-GB"/>
              </w:rPr>
              <w:t>UmbrellaID</w:t>
            </w:r>
            <w:proofErr w:type="spellEnd"/>
            <w:r w:rsidRPr="00177FF4">
              <w:rPr>
                <w:rFonts w:ascii="Muli Regular" w:hAnsi="Muli Regular"/>
                <w:b/>
                <w:bCs/>
                <w:sz w:val="20"/>
                <w:szCs w:val="20"/>
                <w:lang w:val="en-GB"/>
              </w:rPr>
              <w:t xml:space="preserve"> with </w:t>
            </w:r>
            <w:proofErr w:type="spellStart"/>
            <w:r w:rsidRPr="00177FF4">
              <w:rPr>
                <w:rFonts w:ascii="Muli Regular" w:hAnsi="Muli Regular"/>
                <w:b/>
                <w:bCs/>
                <w:sz w:val="20"/>
                <w:szCs w:val="20"/>
                <w:lang w:val="en-GB"/>
              </w:rPr>
              <w:t>eduTEAMS</w:t>
            </w:r>
            <w:proofErr w:type="spellEnd"/>
            <w:r w:rsidRPr="00177FF4">
              <w:rPr>
                <w:rFonts w:ascii="Muli Regular" w:hAnsi="Muli Regular"/>
                <w:b/>
                <w:bCs/>
                <w:sz w:val="20"/>
                <w:szCs w:val="20"/>
                <w:lang w:val="en-GB"/>
              </w:rPr>
              <w:t xml:space="preserve"> for seamless access to data services</w:t>
            </w:r>
          </w:p>
        </w:tc>
        <w:tc>
          <w:tcPr>
            <w:tcW w:w="2268" w:type="dxa"/>
            <w:vAlign w:val="center"/>
          </w:tcPr>
          <w:p w14:paraId="39EDDE23" w14:textId="1F54502F" w:rsidR="00177FF4" w:rsidRPr="00C31218" w:rsidRDefault="00177FF4" w:rsidP="003F4202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>J</w:t>
            </w:r>
            <w:r w:rsidRPr="00177FF4">
              <w:rPr>
                <w:rFonts w:ascii="Muli Regular" w:hAnsi="Muli Regular"/>
                <w:sz w:val="18"/>
                <w:szCs w:val="18"/>
                <w:lang w:val="en-GB"/>
              </w:rPr>
              <w:t>ean-François Perrin (</w:t>
            </w:r>
            <w:r>
              <w:rPr>
                <w:rFonts w:ascii="Muli Regular" w:hAnsi="Muli Regular"/>
                <w:sz w:val="18"/>
                <w:szCs w:val="18"/>
                <w:lang w:val="en-GB"/>
              </w:rPr>
              <w:t>ILL</w:t>
            </w:r>
            <w:r w:rsidRPr="00177FF4">
              <w:rPr>
                <w:rFonts w:ascii="Muli Regular" w:hAnsi="Muli Regular"/>
                <w:sz w:val="18"/>
                <w:szCs w:val="18"/>
                <w:lang w:val="en-GB"/>
              </w:rPr>
              <w:t xml:space="preserve">), Christos </w:t>
            </w:r>
            <w:proofErr w:type="spellStart"/>
            <w:r w:rsidRPr="00177FF4">
              <w:rPr>
                <w:rFonts w:ascii="Muli Regular" w:hAnsi="Muli Regular"/>
                <w:sz w:val="18"/>
                <w:szCs w:val="18"/>
                <w:lang w:val="en-GB"/>
              </w:rPr>
              <w:t>Kanellopoulos</w:t>
            </w:r>
            <w:proofErr w:type="spellEnd"/>
            <w:r w:rsidRPr="00177FF4">
              <w:rPr>
                <w:rFonts w:ascii="Muli Regular" w:hAnsi="Muli Regular"/>
                <w:sz w:val="18"/>
                <w:szCs w:val="18"/>
                <w:lang w:val="en-GB"/>
              </w:rPr>
              <w:t xml:space="preserve"> (GÉANT), </w:t>
            </w:r>
            <w:proofErr w:type="spellStart"/>
            <w:r w:rsidRPr="00177FF4">
              <w:rPr>
                <w:rFonts w:ascii="Muli Regular" w:hAnsi="Muli Regular"/>
                <w:sz w:val="18"/>
                <w:szCs w:val="18"/>
                <w:lang w:val="en-GB"/>
              </w:rPr>
              <w:t>Mirjam</w:t>
            </w:r>
            <w:proofErr w:type="spellEnd"/>
            <w:r w:rsidRPr="00177FF4">
              <w:rPr>
                <w:rFonts w:ascii="Muli Regular" w:hAnsi="Muli Regular"/>
                <w:sz w:val="18"/>
                <w:szCs w:val="18"/>
                <w:lang w:val="en-GB"/>
              </w:rPr>
              <w:t xml:space="preserve"> van </w:t>
            </w:r>
            <w:proofErr w:type="spellStart"/>
            <w:r w:rsidRPr="00177FF4">
              <w:rPr>
                <w:rFonts w:ascii="Muli Regular" w:hAnsi="Muli Regular"/>
                <w:sz w:val="18"/>
                <w:szCs w:val="18"/>
                <w:lang w:val="en-GB"/>
              </w:rPr>
              <w:t>Daalen</w:t>
            </w:r>
            <w:proofErr w:type="spellEnd"/>
            <w:r w:rsidRPr="00177FF4">
              <w:rPr>
                <w:rFonts w:ascii="Muli Regular" w:hAnsi="Muli Regular"/>
                <w:sz w:val="18"/>
                <w:szCs w:val="18"/>
                <w:lang w:val="en-GB"/>
              </w:rPr>
              <w:t xml:space="preserve"> (</w:t>
            </w:r>
            <w:r>
              <w:rPr>
                <w:rFonts w:ascii="Muli Regular" w:hAnsi="Muli Regular"/>
                <w:sz w:val="18"/>
                <w:szCs w:val="18"/>
                <w:lang w:val="en-GB"/>
              </w:rPr>
              <w:t>PSI</w:t>
            </w:r>
            <w:r w:rsidR="003F4202">
              <w:rPr>
                <w:rFonts w:ascii="Muli Regular" w:hAnsi="Muli Regular"/>
                <w:sz w:val="18"/>
                <w:szCs w:val="18"/>
                <w:lang w:val="en-GB"/>
              </w:rPr>
              <w:t xml:space="preserve">), </w:t>
            </w:r>
            <w:proofErr w:type="spellStart"/>
            <w:r w:rsidRPr="00177FF4">
              <w:rPr>
                <w:rFonts w:ascii="Muli Regular" w:hAnsi="Muli Regular"/>
                <w:sz w:val="18"/>
                <w:szCs w:val="18"/>
                <w:lang w:val="en-GB"/>
              </w:rPr>
              <w:t>Björn</w:t>
            </w:r>
            <w:proofErr w:type="spellEnd"/>
            <w:r w:rsidRPr="00177FF4">
              <w:rPr>
                <w:rFonts w:ascii="Muli Regular" w:hAnsi="Muli Regular"/>
                <w:sz w:val="18"/>
                <w:szCs w:val="18"/>
                <w:lang w:val="en-GB"/>
              </w:rPr>
              <w:t xml:space="preserve"> Erik </w:t>
            </w:r>
            <w:proofErr w:type="spellStart"/>
            <w:r w:rsidRPr="00177FF4">
              <w:rPr>
                <w:rFonts w:ascii="Muli Regular" w:hAnsi="Muli Regular"/>
                <w:sz w:val="18"/>
                <w:szCs w:val="18"/>
                <w:lang w:val="en-GB"/>
              </w:rPr>
              <w:t>Abt</w:t>
            </w:r>
            <w:proofErr w:type="spellEnd"/>
            <w:r w:rsidRPr="00177FF4">
              <w:rPr>
                <w:rFonts w:ascii="Muli Regular" w:hAnsi="Muli Regular"/>
                <w:sz w:val="18"/>
                <w:szCs w:val="18"/>
                <w:lang w:val="en-GB"/>
              </w:rPr>
              <w:t xml:space="preserve"> (</w:t>
            </w:r>
            <w:r>
              <w:rPr>
                <w:rFonts w:ascii="Muli Regular" w:hAnsi="Muli Regular"/>
                <w:sz w:val="18"/>
                <w:szCs w:val="18"/>
                <w:lang w:val="en-GB"/>
              </w:rPr>
              <w:t>PSI)</w:t>
            </w:r>
          </w:p>
        </w:tc>
        <w:tc>
          <w:tcPr>
            <w:tcW w:w="9072" w:type="dxa"/>
          </w:tcPr>
          <w:p w14:paraId="6C13A319" w14:textId="049B0E2B" w:rsidR="00177FF4" w:rsidRDefault="00177FF4" w:rsidP="00721801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Website: </w:t>
            </w:r>
            <w:hyperlink r:id="rId32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https://www.panosc.eu/news/video-interview-integrating-umbrellaid-with-eduteams-for-seamless-access-to-data-services/</w:t>
              </w:r>
            </w:hyperlink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62BF520F" w14:textId="6CE79D9E" w:rsidR="00177FF4" w:rsidRDefault="00177FF4" w:rsidP="00721801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  <w:lang w:val="en-US"/>
              </w:rPr>
              <w:t>Youtube</w:t>
            </w:r>
            <w:proofErr w:type="spellEnd"/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: </w:t>
            </w:r>
            <w:hyperlink r:id="rId33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https://youtu.be/B_apP--</w:t>
              </w:r>
              <w:proofErr w:type="spellStart"/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BfQM</w:t>
              </w:r>
              <w:proofErr w:type="spellEnd"/>
            </w:hyperlink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756FBB08" w14:textId="14324217" w:rsidR="00177FF4" w:rsidRDefault="00177FF4" w:rsidP="00B24BE8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r>
              <w:rPr>
                <w:rFonts w:ascii="Muli Regular" w:hAnsi="Muli Regular"/>
                <w:sz w:val="16"/>
                <w:szCs w:val="16"/>
                <w:lang w:val="en-US"/>
              </w:rPr>
              <w:t>Twitter:</w:t>
            </w:r>
            <w:r w:rsidR="00B24BE8"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  <w:hyperlink r:id="rId34" w:history="1">
              <w:r w:rsidR="00B24BE8"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https://twitter.com/Panosc_eu/status/1219655797455695874</w:t>
              </w:r>
            </w:hyperlink>
            <w:r w:rsidR="00B24BE8"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14:paraId="5A670556" w14:textId="671E29A5" w:rsidR="00177FF4" w:rsidRPr="00B24BE8" w:rsidRDefault="00B24BE8" w:rsidP="00CD6F3E">
            <w:pPr>
              <w:rPr>
                <w:rFonts w:ascii="Muli Regular" w:hAnsi="Muli Regular"/>
                <w:sz w:val="18"/>
                <w:szCs w:val="18"/>
              </w:rPr>
            </w:pPr>
            <w:r w:rsidRPr="00B24BE8">
              <w:rPr>
                <w:rFonts w:ascii="Muli Regular" w:hAnsi="Muli Regular"/>
                <w:sz w:val="18"/>
                <w:szCs w:val="18"/>
              </w:rPr>
              <w:t>121</w:t>
            </w:r>
          </w:p>
        </w:tc>
      </w:tr>
      <w:tr w:rsidR="00B24BE8" w:rsidRPr="00020B57" w14:paraId="6F1DD9D4" w14:textId="77777777" w:rsidTr="003F4202">
        <w:trPr>
          <w:trHeight w:val="244"/>
        </w:trPr>
        <w:tc>
          <w:tcPr>
            <w:tcW w:w="2660" w:type="dxa"/>
            <w:vAlign w:val="center"/>
          </w:tcPr>
          <w:p w14:paraId="37BA15F1" w14:textId="342B5FB1" w:rsidR="00B24BE8" w:rsidRPr="00177FF4" w:rsidRDefault="00181E78" w:rsidP="00D00FBE">
            <w:pPr>
              <w:rPr>
                <w:rFonts w:ascii="Muli Regular" w:hAnsi="Muli Regular"/>
                <w:b/>
                <w:bCs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Muli Regular" w:hAnsi="Muli Regular"/>
                <w:b/>
                <w:bCs/>
                <w:sz w:val="20"/>
                <w:szCs w:val="20"/>
                <w:lang w:val="en-GB"/>
              </w:rPr>
              <w:t>ExPaNDS</w:t>
            </w:r>
            <w:proofErr w:type="spellEnd"/>
            <w:r>
              <w:rPr>
                <w:rFonts w:ascii="Muli Regular" w:hAnsi="Muli Regular"/>
                <w:b/>
                <w:bCs/>
                <w:sz w:val="20"/>
                <w:szCs w:val="20"/>
                <w:lang w:val="en-GB"/>
              </w:rPr>
              <w:t>’ video series (3 videos)</w:t>
            </w:r>
          </w:p>
        </w:tc>
        <w:tc>
          <w:tcPr>
            <w:tcW w:w="2268" w:type="dxa"/>
            <w:vAlign w:val="center"/>
          </w:tcPr>
          <w:p w14:paraId="78E88847" w14:textId="7F02CB3C" w:rsidR="00B24BE8" w:rsidRDefault="00B24BE8" w:rsidP="003F4202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>Animation video</w:t>
            </w:r>
            <w:r w:rsidR="00181E78">
              <w:rPr>
                <w:rFonts w:ascii="Muli Regular" w:hAnsi="Muli Regular"/>
                <w:sz w:val="18"/>
                <w:szCs w:val="18"/>
                <w:lang w:val="en-GB"/>
              </w:rPr>
              <w:t>s</w:t>
            </w:r>
          </w:p>
        </w:tc>
        <w:tc>
          <w:tcPr>
            <w:tcW w:w="9072" w:type="dxa"/>
          </w:tcPr>
          <w:p w14:paraId="49FC98FA" w14:textId="347D7288" w:rsidR="00B24BE8" w:rsidRDefault="00B24BE8" w:rsidP="00721801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Website: </w:t>
            </w:r>
            <w:hyperlink r:id="rId35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https://www.panosc.eu/news/watch-the-expands-video-series-on-the-benefits-of-fair-open-data/</w:t>
              </w:r>
            </w:hyperlink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61FAFC9C" w14:textId="57F32DB1" w:rsidR="00181E78" w:rsidRDefault="00B24BE8" w:rsidP="00721801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  <w:lang w:val="en-US"/>
              </w:rPr>
              <w:t>Youtube</w:t>
            </w:r>
            <w:proofErr w:type="spellEnd"/>
            <w:r w:rsidR="00181E78">
              <w:rPr>
                <w:rFonts w:ascii="Muli Regular" w:hAnsi="Muli Regular"/>
                <w:sz w:val="16"/>
                <w:szCs w:val="16"/>
                <w:lang w:val="en-US"/>
              </w:rPr>
              <w:t xml:space="preserve"> (1)</w:t>
            </w:r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: </w:t>
            </w:r>
            <w:hyperlink r:id="rId36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https://youtu.be/f3HUzTabqus</w:t>
              </w:r>
            </w:hyperlink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  <w:r w:rsidR="00987E55">
              <w:rPr>
                <w:rFonts w:ascii="Muli Regular" w:hAnsi="Muli Regular"/>
                <w:sz w:val="16"/>
                <w:szCs w:val="16"/>
                <w:lang w:val="en-US"/>
              </w:rPr>
              <w:t xml:space="preserve">| </w:t>
            </w:r>
            <w:proofErr w:type="spellStart"/>
            <w:r w:rsidR="00181E78">
              <w:rPr>
                <w:rFonts w:ascii="Muli Regular" w:hAnsi="Muli Regular"/>
                <w:sz w:val="16"/>
                <w:szCs w:val="16"/>
                <w:lang w:val="en-US"/>
              </w:rPr>
              <w:t>Youtube</w:t>
            </w:r>
            <w:proofErr w:type="spellEnd"/>
            <w:r w:rsidR="00181E78">
              <w:rPr>
                <w:rFonts w:ascii="Muli Regular" w:hAnsi="Muli Regular"/>
                <w:sz w:val="16"/>
                <w:szCs w:val="16"/>
                <w:lang w:val="en-US"/>
              </w:rPr>
              <w:t xml:space="preserve"> (2):</w:t>
            </w:r>
            <w:r w:rsidR="00181E78">
              <w:t xml:space="preserve"> </w:t>
            </w:r>
            <w:hyperlink r:id="rId37" w:history="1">
              <w:r w:rsidR="00181E78"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https://youtu.be/MflGW9Kk0YI</w:t>
              </w:r>
            </w:hyperlink>
            <w:r w:rsidR="00181E78"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  <w:r w:rsidR="00987E55">
              <w:rPr>
                <w:rFonts w:ascii="Muli Regular" w:hAnsi="Muli Regular"/>
                <w:sz w:val="16"/>
                <w:szCs w:val="16"/>
                <w:lang w:val="en-US"/>
              </w:rPr>
              <w:t xml:space="preserve"> |</w:t>
            </w:r>
          </w:p>
          <w:p w14:paraId="15CFC782" w14:textId="718CE630" w:rsidR="00181E78" w:rsidRDefault="00181E78" w:rsidP="00721801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  <w:lang w:val="en-US"/>
              </w:rPr>
              <w:t>Youtube</w:t>
            </w:r>
            <w:proofErr w:type="spellEnd"/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 (3): </w:t>
            </w:r>
            <w:hyperlink r:id="rId38" w:history="1">
              <w:r w:rsidR="00987E55"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https://youtu.be/Tuct8u47pHI</w:t>
              </w:r>
            </w:hyperlink>
            <w:r w:rsidR="00987E55"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2137EFFC" w14:textId="1A618D37" w:rsidR="00B24BE8" w:rsidRDefault="00B24BE8" w:rsidP="00721801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r>
              <w:rPr>
                <w:rFonts w:ascii="Muli Regular" w:hAnsi="Muli Regular"/>
                <w:sz w:val="16"/>
                <w:szCs w:val="16"/>
                <w:lang w:val="en-US"/>
              </w:rPr>
              <w:t>Twitter</w:t>
            </w:r>
            <w:r w:rsidR="00987E55">
              <w:rPr>
                <w:rFonts w:ascii="Muli Regular" w:hAnsi="Muli Regular"/>
                <w:sz w:val="16"/>
                <w:szCs w:val="16"/>
                <w:lang w:val="en-US"/>
              </w:rPr>
              <w:t xml:space="preserve"> (1)</w:t>
            </w:r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: </w:t>
            </w:r>
            <w:hyperlink r:id="rId39" w:history="1">
              <w:r w:rsidR="00987E55"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https://twitter.com/Panosc_eu/status/1248605560674516993</w:t>
              </w:r>
            </w:hyperlink>
            <w:r w:rsidR="00987E55"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685D050C" w14:textId="77777777" w:rsidR="00987E55" w:rsidRDefault="00987E55" w:rsidP="00987E55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Twitter (2): </w:t>
            </w:r>
            <w:hyperlink r:id="rId40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https://twitter.com/Panosc_eu/status/1260502736124116992</w:t>
              </w:r>
            </w:hyperlink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0BC101CF" w14:textId="3979E8E2" w:rsidR="00987E55" w:rsidRDefault="00987E55" w:rsidP="00987E55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r>
              <w:rPr>
                <w:rFonts w:ascii="Muli Regular" w:hAnsi="Muli Regular"/>
                <w:sz w:val="16"/>
                <w:szCs w:val="16"/>
                <w:lang w:val="en-US"/>
              </w:rPr>
              <w:t>Twitter (3):</w:t>
            </w:r>
            <w:r>
              <w:t xml:space="preserve"> </w:t>
            </w:r>
            <w:hyperlink r:id="rId41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https://twitter.com/Panosc_eu/status/1285207486925021185</w:t>
              </w:r>
            </w:hyperlink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14:paraId="7D6D466A" w14:textId="1B26E73C" w:rsidR="00B24BE8" w:rsidRDefault="00181E78" w:rsidP="00CD6F3E">
            <w:pPr>
              <w:rPr>
                <w:rFonts w:ascii="Muli Regular" w:hAnsi="Muli Regular"/>
                <w:sz w:val="18"/>
                <w:szCs w:val="18"/>
              </w:rPr>
            </w:pPr>
            <w:r>
              <w:rPr>
                <w:rFonts w:ascii="Muli Regular" w:hAnsi="Muli Regular"/>
                <w:sz w:val="18"/>
                <w:szCs w:val="18"/>
              </w:rPr>
              <w:t>Video 1:</w:t>
            </w:r>
            <w:r w:rsidR="00B24BE8">
              <w:rPr>
                <w:rFonts w:ascii="Muli Regular" w:hAnsi="Muli Regular"/>
                <w:sz w:val="18"/>
                <w:szCs w:val="18"/>
              </w:rPr>
              <w:t>38</w:t>
            </w:r>
          </w:p>
          <w:p w14:paraId="3D46AB7B" w14:textId="77777777" w:rsidR="00181E78" w:rsidRDefault="00181E78" w:rsidP="00CD6F3E">
            <w:pPr>
              <w:rPr>
                <w:rFonts w:ascii="Muli Regular" w:hAnsi="Muli Regular"/>
                <w:sz w:val="18"/>
                <w:szCs w:val="18"/>
              </w:rPr>
            </w:pPr>
            <w:r>
              <w:rPr>
                <w:rFonts w:ascii="Muli Regular" w:hAnsi="Muli Regular"/>
                <w:sz w:val="18"/>
                <w:szCs w:val="18"/>
              </w:rPr>
              <w:t xml:space="preserve">Video </w:t>
            </w:r>
            <w:proofErr w:type="gramStart"/>
            <w:r>
              <w:rPr>
                <w:rFonts w:ascii="Muli Regular" w:hAnsi="Muli Regular"/>
                <w:sz w:val="18"/>
                <w:szCs w:val="18"/>
              </w:rPr>
              <w:t>2</w:t>
            </w:r>
            <w:proofErr w:type="gramEnd"/>
            <w:r>
              <w:rPr>
                <w:rFonts w:ascii="Muli Regular" w:hAnsi="Muli Regular"/>
                <w:sz w:val="18"/>
                <w:szCs w:val="18"/>
              </w:rPr>
              <w:t>: 40</w:t>
            </w:r>
          </w:p>
          <w:p w14:paraId="066F18FA" w14:textId="76C41E8A" w:rsidR="00181E78" w:rsidRPr="00B24BE8" w:rsidRDefault="00181E78" w:rsidP="00CD6F3E">
            <w:pPr>
              <w:rPr>
                <w:rFonts w:ascii="Muli Regular" w:hAnsi="Muli Regular"/>
                <w:sz w:val="18"/>
                <w:szCs w:val="18"/>
              </w:rPr>
            </w:pPr>
            <w:r>
              <w:rPr>
                <w:rFonts w:ascii="Muli Regular" w:hAnsi="Muli Regular"/>
                <w:sz w:val="18"/>
                <w:szCs w:val="18"/>
              </w:rPr>
              <w:t xml:space="preserve">Video </w:t>
            </w:r>
            <w:proofErr w:type="gramStart"/>
            <w:r>
              <w:rPr>
                <w:rFonts w:ascii="Muli Regular" w:hAnsi="Muli Regular"/>
                <w:sz w:val="18"/>
                <w:szCs w:val="18"/>
              </w:rPr>
              <w:t>3</w:t>
            </w:r>
            <w:proofErr w:type="gramEnd"/>
            <w:r>
              <w:rPr>
                <w:rFonts w:ascii="Muli Regular" w:hAnsi="Muli Regular"/>
                <w:sz w:val="18"/>
                <w:szCs w:val="18"/>
              </w:rPr>
              <w:t>: 27</w:t>
            </w:r>
          </w:p>
        </w:tc>
      </w:tr>
    </w:tbl>
    <w:p w14:paraId="1C93FCCE" w14:textId="472009EF" w:rsidR="00987E55" w:rsidRPr="004A7D33" w:rsidRDefault="00987E55" w:rsidP="00987E55">
      <w:pPr>
        <w:pStyle w:val="BodyText"/>
        <w:spacing w:line="288" w:lineRule="auto"/>
        <w:rPr>
          <w:b/>
          <w:sz w:val="24"/>
          <w:szCs w:val="24"/>
        </w:rPr>
      </w:pPr>
    </w:p>
    <w:tbl>
      <w:tblPr>
        <w:tblStyle w:val="TableGrid"/>
        <w:tblpPr w:leftFromText="180" w:rightFromText="180" w:vertAnchor="text" w:tblpX="-866" w:tblpY="1"/>
        <w:tblOverlap w:val="never"/>
        <w:tblW w:w="15276" w:type="dxa"/>
        <w:tblLayout w:type="fixed"/>
        <w:tblLook w:val="04A0" w:firstRow="1" w:lastRow="0" w:firstColumn="1" w:lastColumn="0" w:noHBand="0" w:noVBand="1"/>
      </w:tblPr>
      <w:tblGrid>
        <w:gridCol w:w="2660"/>
        <w:gridCol w:w="2268"/>
        <w:gridCol w:w="9072"/>
        <w:gridCol w:w="1276"/>
      </w:tblGrid>
      <w:tr w:rsidR="00987E55" w:rsidRPr="00020B57" w14:paraId="1431D88F" w14:textId="77777777" w:rsidTr="00987E55">
        <w:tc>
          <w:tcPr>
            <w:tcW w:w="2660" w:type="dxa"/>
            <w:shd w:val="clear" w:color="auto" w:fill="98325A"/>
          </w:tcPr>
          <w:p w14:paraId="745620DB" w14:textId="77777777" w:rsidR="00987E55" w:rsidRPr="00020B57" w:rsidRDefault="00987E55" w:rsidP="00987E55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</w:pPr>
            <w:r w:rsidRPr="00020B57"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>Video</w:t>
            </w:r>
          </w:p>
        </w:tc>
        <w:tc>
          <w:tcPr>
            <w:tcW w:w="2268" w:type="dxa"/>
            <w:shd w:val="clear" w:color="auto" w:fill="98325A"/>
          </w:tcPr>
          <w:p w14:paraId="27377057" w14:textId="77777777" w:rsidR="00987E55" w:rsidRPr="00020B57" w:rsidRDefault="00987E55" w:rsidP="00987E55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</w:pPr>
            <w:proofErr w:type="spellStart"/>
            <w:r w:rsidRPr="00020B57"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>PaNOSC</w:t>
            </w:r>
            <w:proofErr w:type="spellEnd"/>
            <w:r w:rsidRPr="00020B57"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>representatives</w:t>
            </w:r>
            <w:r w:rsidRPr="00020B57"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9072" w:type="dxa"/>
            <w:shd w:val="clear" w:color="auto" w:fill="98325A"/>
          </w:tcPr>
          <w:p w14:paraId="14DD79F9" w14:textId="77777777" w:rsidR="00987E55" w:rsidRPr="00020B57" w:rsidRDefault="00987E55" w:rsidP="00987E55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</w:pPr>
            <w:r w:rsidRPr="00020B57"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>Promotional Channels</w:t>
            </w:r>
          </w:p>
        </w:tc>
        <w:tc>
          <w:tcPr>
            <w:tcW w:w="1276" w:type="dxa"/>
            <w:shd w:val="clear" w:color="auto" w:fill="98325A"/>
          </w:tcPr>
          <w:p w14:paraId="0F9CFA0F" w14:textId="77777777" w:rsidR="00987E55" w:rsidRPr="00020B57" w:rsidRDefault="00987E55" w:rsidP="00987E55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</w:pPr>
            <w:r w:rsidRPr="00020B57"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>VIEWS</w:t>
            </w:r>
          </w:p>
        </w:tc>
      </w:tr>
      <w:tr w:rsidR="00987E55" w:rsidRPr="00020B57" w14:paraId="373A78F5" w14:textId="77777777" w:rsidTr="00987E55">
        <w:trPr>
          <w:trHeight w:hRule="exact" w:val="10"/>
        </w:trPr>
        <w:tc>
          <w:tcPr>
            <w:tcW w:w="2660" w:type="dxa"/>
            <w:vAlign w:val="center"/>
          </w:tcPr>
          <w:p w14:paraId="574DA7E3" w14:textId="77777777" w:rsidR="00987E55" w:rsidRPr="00C31218" w:rsidRDefault="00987E55" w:rsidP="00987E55">
            <w:pPr>
              <w:rPr>
                <w:rFonts w:ascii="Muli Regular" w:hAnsi="Muli Regular"/>
                <w:sz w:val="20"/>
                <w:szCs w:val="20"/>
                <w:lang w:val="en-GB"/>
              </w:rPr>
            </w:pPr>
            <w:r w:rsidRPr="00C31218">
              <w:rPr>
                <w:rFonts w:ascii="Muli Regular" w:hAnsi="Muli Regular"/>
                <w:b/>
                <w:bCs/>
                <w:sz w:val="20"/>
                <w:szCs w:val="20"/>
                <w:lang w:val="en-GB"/>
              </w:rPr>
              <w:t xml:space="preserve">“Open Science is the new normal” </w:t>
            </w:r>
            <w:r w:rsidRPr="00C31218">
              <w:rPr>
                <w:rFonts w:ascii="Muli Regular" w:hAnsi="Muli Regular"/>
                <w:bCs/>
                <w:sz w:val="20"/>
                <w:szCs w:val="20"/>
                <w:lang w:val="en-GB"/>
              </w:rPr>
              <w:t>(initiative of EOSC Secretariat)</w:t>
            </w:r>
          </w:p>
        </w:tc>
        <w:tc>
          <w:tcPr>
            <w:tcW w:w="2268" w:type="dxa"/>
          </w:tcPr>
          <w:p w14:paraId="592E834F" w14:textId="77777777" w:rsidR="00987E55" w:rsidRPr="00C31218" w:rsidRDefault="00987E55" w:rsidP="00987E55">
            <w:pPr>
              <w:pStyle w:val="ListParagraph"/>
              <w:widowControl/>
              <w:numPr>
                <w:ilvl w:val="0"/>
                <w:numId w:val="6"/>
              </w:numPr>
              <w:tabs>
                <w:tab w:val="clear" w:pos="514"/>
                <w:tab w:val="left" w:pos="175"/>
              </w:tabs>
              <w:autoSpaceDE/>
              <w:autoSpaceDN/>
              <w:ind w:left="175" w:right="-108" w:hanging="175"/>
              <w:jc w:val="left"/>
              <w:rPr>
                <w:sz w:val="18"/>
                <w:szCs w:val="18"/>
                <w:lang w:val="en-GB"/>
              </w:rPr>
            </w:pPr>
            <w:proofErr w:type="spellStart"/>
            <w:r w:rsidRPr="00C31218">
              <w:rPr>
                <w:sz w:val="18"/>
                <w:szCs w:val="18"/>
                <w:lang w:val="en-GB"/>
              </w:rPr>
              <w:t>Alessa</w:t>
            </w:r>
            <w:proofErr w:type="spellEnd"/>
            <w:r w:rsidRPr="00C31218">
              <w:rPr>
                <w:sz w:val="18"/>
                <w:szCs w:val="18"/>
                <w:lang w:val="en-GB"/>
              </w:rPr>
              <w:t xml:space="preserve"> Gambardella (Rijksmuseum Amsterdam / ESRF user)</w:t>
            </w:r>
          </w:p>
          <w:p w14:paraId="6870515A" w14:textId="77777777" w:rsidR="00987E55" w:rsidRPr="00C31218" w:rsidRDefault="00987E55" w:rsidP="00987E55">
            <w:pPr>
              <w:pStyle w:val="ListParagraph"/>
              <w:widowControl/>
              <w:numPr>
                <w:ilvl w:val="0"/>
                <w:numId w:val="6"/>
              </w:numPr>
              <w:tabs>
                <w:tab w:val="clear" w:pos="514"/>
                <w:tab w:val="left" w:pos="175"/>
              </w:tabs>
              <w:autoSpaceDE/>
              <w:autoSpaceDN/>
              <w:ind w:left="175" w:right="-108" w:hanging="175"/>
              <w:jc w:val="left"/>
              <w:rPr>
                <w:sz w:val="18"/>
                <w:szCs w:val="18"/>
                <w:lang w:val="en-GB"/>
              </w:rPr>
            </w:pPr>
            <w:r w:rsidRPr="00C31218">
              <w:rPr>
                <w:sz w:val="18"/>
                <w:szCs w:val="18"/>
                <w:lang w:val="en-GB"/>
              </w:rPr>
              <w:t>Jonathan Taylor (European Spallation Source)</w:t>
            </w:r>
          </w:p>
          <w:p w14:paraId="37EDD9DD" w14:textId="77777777" w:rsidR="00987E55" w:rsidRPr="00C31218" w:rsidRDefault="00987E55" w:rsidP="00987E55">
            <w:pPr>
              <w:pStyle w:val="ListParagraph"/>
              <w:widowControl/>
              <w:numPr>
                <w:ilvl w:val="0"/>
                <w:numId w:val="6"/>
              </w:numPr>
              <w:tabs>
                <w:tab w:val="clear" w:pos="514"/>
                <w:tab w:val="left" w:pos="175"/>
              </w:tabs>
              <w:autoSpaceDE/>
              <w:autoSpaceDN/>
              <w:ind w:left="175" w:right="-108" w:hanging="175"/>
              <w:jc w:val="left"/>
              <w:rPr>
                <w:sz w:val="18"/>
                <w:szCs w:val="18"/>
                <w:lang w:val="en-GB"/>
              </w:rPr>
            </w:pPr>
            <w:proofErr w:type="spellStart"/>
            <w:r w:rsidRPr="00C31218">
              <w:rPr>
                <w:sz w:val="18"/>
                <w:szCs w:val="18"/>
                <w:lang w:val="en-GB"/>
              </w:rPr>
              <w:t>Aljoša</w:t>
            </w:r>
            <w:proofErr w:type="spellEnd"/>
            <w:r w:rsidRPr="00C31218">
              <w:rPr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C31218">
              <w:rPr>
                <w:sz w:val="18"/>
                <w:szCs w:val="18"/>
                <w:lang w:val="en-GB"/>
              </w:rPr>
              <w:t>Hafner</w:t>
            </w:r>
            <w:proofErr w:type="spellEnd"/>
            <w:r w:rsidRPr="00C31218">
              <w:rPr>
                <w:sz w:val="18"/>
                <w:szCs w:val="18"/>
                <w:lang w:val="en-GB"/>
              </w:rPr>
              <w:t xml:space="preserve"> (CERIC-ERIC)</w:t>
            </w:r>
          </w:p>
        </w:tc>
        <w:tc>
          <w:tcPr>
            <w:tcW w:w="9072" w:type="dxa"/>
          </w:tcPr>
          <w:p w14:paraId="3ACBC9E7" w14:textId="77777777" w:rsidR="00987E55" w:rsidRPr="00B55E28" w:rsidRDefault="00987E55" w:rsidP="00987E55">
            <w:pPr>
              <w:pStyle w:val="ListParagraph"/>
              <w:widowControl/>
              <w:numPr>
                <w:ilvl w:val="0"/>
                <w:numId w:val="5"/>
              </w:numPr>
              <w:tabs>
                <w:tab w:val="left" w:pos="175"/>
              </w:tabs>
              <w:autoSpaceDE/>
              <w:autoSpaceDN/>
              <w:ind w:left="175" w:hanging="175"/>
              <w:jc w:val="left"/>
              <w:rPr>
                <w:sz w:val="16"/>
                <w:szCs w:val="16"/>
                <w:lang w:val="en-GB"/>
              </w:rPr>
            </w:pPr>
            <w:r w:rsidRPr="00B55E28">
              <w:rPr>
                <w:sz w:val="16"/>
                <w:szCs w:val="16"/>
                <w:lang w:val="en-GB"/>
              </w:rPr>
              <w:t>Released at the Research &amp; Innovation Days (Brussels, Sept. 2019)</w:t>
            </w:r>
          </w:p>
          <w:p w14:paraId="370D7BDC" w14:textId="77777777" w:rsidR="00987E55" w:rsidRPr="00B55E28" w:rsidRDefault="00987E55" w:rsidP="00987E55">
            <w:pPr>
              <w:pStyle w:val="ListParagraph"/>
              <w:widowControl/>
              <w:numPr>
                <w:ilvl w:val="0"/>
                <w:numId w:val="5"/>
              </w:numPr>
              <w:tabs>
                <w:tab w:val="left" w:pos="175"/>
              </w:tabs>
              <w:autoSpaceDE/>
              <w:autoSpaceDN/>
              <w:ind w:left="175" w:hanging="175"/>
              <w:jc w:val="left"/>
              <w:rPr>
                <w:sz w:val="16"/>
                <w:szCs w:val="16"/>
                <w:lang w:val="en-GB"/>
              </w:rPr>
            </w:pPr>
            <w:r w:rsidRPr="00B55E28">
              <w:rPr>
                <w:sz w:val="16"/>
                <w:szCs w:val="16"/>
                <w:lang w:val="en-GB"/>
              </w:rPr>
              <w:t xml:space="preserve">EOSC Secretariat </w:t>
            </w:r>
            <w:proofErr w:type="spellStart"/>
            <w:r w:rsidRPr="00B55E28">
              <w:rPr>
                <w:sz w:val="16"/>
                <w:szCs w:val="16"/>
                <w:lang w:val="en-GB"/>
              </w:rPr>
              <w:t>Youtube</w:t>
            </w:r>
            <w:proofErr w:type="spellEnd"/>
            <w:r w:rsidRPr="00B55E28">
              <w:rPr>
                <w:sz w:val="16"/>
                <w:szCs w:val="16"/>
                <w:lang w:val="en-GB"/>
              </w:rPr>
              <w:t xml:space="preserve"> Channel</w:t>
            </w:r>
          </w:p>
          <w:p w14:paraId="1B5571B4" w14:textId="77777777" w:rsidR="00987E55" w:rsidRPr="00B55E28" w:rsidRDefault="00987E55" w:rsidP="00987E55">
            <w:pPr>
              <w:pStyle w:val="ListParagraph"/>
              <w:widowControl/>
              <w:numPr>
                <w:ilvl w:val="0"/>
                <w:numId w:val="5"/>
              </w:numPr>
              <w:tabs>
                <w:tab w:val="left" w:pos="175"/>
              </w:tabs>
              <w:autoSpaceDE/>
              <w:autoSpaceDN/>
              <w:ind w:left="175" w:hanging="175"/>
              <w:jc w:val="left"/>
              <w:rPr>
                <w:sz w:val="16"/>
                <w:szCs w:val="16"/>
                <w:lang w:val="en-GB"/>
              </w:rPr>
            </w:pPr>
            <w:proofErr w:type="spellStart"/>
            <w:r w:rsidRPr="00B55E28">
              <w:rPr>
                <w:sz w:val="16"/>
                <w:szCs w:val="16"/>
                <w:lang w:val="en-GB"/>
              </w:rPr>
              <w:t>PaNOSC</w:t>
            </w:r>
            <w:proofErr w:type="spellEnd"/>
            <w:r w:rsidRPr="00B55E28">
              <w:rPr>
                <w:sz w:val="16"/>
                <w:szCs w:val="16"/>
                <w:lang w:val="en-GB"/>
              </w:rPr>
              <w:t xml:space="preserve"> website + Twitter</w:t>
            </w:r>
          </w:p>
        </w:tc>
        <w:tc>
          <w:tcPr>
            <w:tcW w:w="1276" w:type="dxa"/>
          </w:tcPr>
          <w:p w14:paraId="37F7C482" w14:textId="77777777" w:rsidR="00987E55" w:rsidRPr="00CD6F3E" w:rsidRDefault="00C74E14" w:rsidP="00987E55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  <w:hyperlink r:id="rId42" w:history="1">
              <w:r w:rsidR="00987E55" w:rsidRPr="00CD6F3E">
                <w:rPr>
                  <w:rStyle w:val="Hyperlink"/>
                  <w:rFonts w:ascii="Muli Regular" w:hAnsi="Muli Regular"/>
                  <w:sz w:val="18"/>
                  <w:szCs w:val="18"/>
                  <w:lang w:val="en-GB"/>
                </w:rPr>
                <w:t>https://www.youtube.com/watch?v=3HgnIe1Xu8I&amp;t=2s</w:t>
              </w:r>
            </w:hyperlink>
            <w:r w:rsidR="00987E55" w:rsidRPr="00CD6F3E">
              <w:rPr>
                <w:rFonts w:ascii="Muli Regular" w:hAnsi="Muli Regular"/>
                <w:sz w:val="18"/>
                <w:szCs w:val="18"/>
                <w:lang w:val="en-GB"/>
              </w:rPr>
              <w:t xml:space="preserve"> &gt;655 views</w:t>
            </w:r>
          </w:p>
        </w:tc>
      </w:tr>
      <w:tr w:rsidR="00987E55" w:rsidRPr="00020B57" w14:paraId="3ACC3528" w14:textId="77777777" w:rsidTr="003F4202">
        <w:tc>
          <w:tcPr>
            <w:tcW w:w="2660" w:type="dxa"/>
            <w:vAlign w:val="center"/>
          </w:tcPr>
          <w:p w14:paraId="593F1EA7" w14:textId="7EACCD6B" w:rsidR="00987E55" w:rsidRPr="00C31218" w:rsidRDefault="008409B0" w:rsidP="00987E55">
            <w:pPr>
              <w:rPr>
                <w:rFonts w:ascii="Muli Regular" w:hAnsi="Muli Regular"/>
                <w:b/>
                <w:sz w:val="20"/>
                <w:szCs w:val="20"/>
                <w:lang w:val="en-GB"/>
              </w:rPr>
            </w:pPr>
            <w:r w:rsidRPr="008409B0">
              <w:rPr>
                <w:rFonts w:ascii="Muli Regular" w:hAnsi="Muli Regular"/>
                <w:b/>
                <w:sz w:val="20"/>
                <w:szCs w:val="20"/>
                <w:lang w:val="en-GB"/>
              </w:rPr>
              <w:t>Interview with Jonathan Taylor (European Spallation Source) on EOSC</w:t>
            </w:r>
          </w:p>
        </w:tc>
        <w:tc>
          <w:tcPr>
            <w:tcW w:w="2268" w:type="dxa"/>
            <w:vAlign w:val="center"/>
          </w:tcPr>
          <w:p w14:paraId="6587C9BA" w14:textId="7FD5FA00" w:rsidR="00987E55" w:rsidRPr="00C31218" w:rsidRDefault="008409B0" w:rsidP="00987E55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>Jonathan Taylor (ESS)</w:t>
            </w:r>
          </w:p>
        </w:tc>
        <w:tc>
          <w:tcPr>
            <w:tcW w:w="9072" w:type="dxa"/>
          </w:tcPr>
          <w:p w14:paraId="014D05A6" w14:textId="27AA2EEE" w:rsidR="008409B0" w:rsidRDefault="008409B0" w:rsidP="008409B0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Website: </w:t>
            </w:r>
            <w:hyperlink r:id="rId43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https://www.panosc.eu/news/jonathan-taylor-european-spallation-source-view-on-eosc/</w:t>
              </w:r>
            </w:hyperlink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0094EA34" w14:textId="77777777" w:rsidR="008409B0" w:rsidRDefault="008409B0" w:rsidP="008409B0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  <w:lang w:val="en-US"/>
              </w:rPr>
              <w:t>Youtube</w:t>
            </w:r>
            <w:proofErr w:type="spellEnd"/>
            <w:r>
              <w:rPr>
                <w:rFonts w:ascii="Muli Regular" w:hAnsi="Muli Regular"/>
                <w:sz w:val="16"/>
                <w:szCs w:val="16"/>
                <w:lang w:val="en-US"/>
              </w:rPr>
              <w:t>:</w:t>
            </w:r>
            <w:r>
              <w:t xml:space="preserve"> </w:t>
            </w:r>
            <w:hyperlink r:id="rId44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https://youtu.be/bZ7Q-71PrVo</w:t>
              </w:r>
            </w:hyperlink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3BABBB7A" w14:textId="3B8FD49B" w:rsidR="003F4202" w:rsidRPr="008409B0" w:rsidRDefault="003F4202" w:rsidP="008409B0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r>
              <w:rPr>
                <w:rFonts w:ascii="Muli Regular" w:hAnsi="Muli Regular"/>
                <w:sz w:val="16"/>
                <w:szCs w:val="16"/>
                <w:lang w:val="en-US"/>
              </w:rPr>
              <w:t>Twitter:</w:t>
            </w:r>
            <w:r>
              <w:t xml:space="preserve"> </w:t>
            </w:r>
            <w:hyperlink r:id="rId45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https://twitter.com/Panosc_eu/status/1260945035492761600</w:t>
              </w:r>
            </w:hyperlink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14:paraId="464406F8" w14:textId="3CB36A35" w:rsidR="00987E55" w:rsidRPr="00CD6F3E" w:rsidRDefault="008409B0" w:rsidP="00987E55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>83</w:t>
            </w:r>
            <w:r w:rsidR="00987E55" w:rsidRPr="00CD6F3E">
              <w:rPr>
                <w:rFonts w:ascii="Muli Regular" w:hAnsi="Muli Regular"/>
                <w:sz w:val="18"/>
                <w:szCs w:val="18"/>
                <w:lang w:val="en-GB"/>
              </w:rPr>
              <w:t xml:space="preserve"> </w:t>
            </w:r>
          </w:p>
        </w:tc>
      </w:tr>
      <w:tr w:rsidR="003F4202" w:rsidRPr="00020B57" w14:paraId="5D05F941" w14:textId="77777777" w:rsidTr="003F4202">
        <w:tc>
          <w:tcPr>
            <w:tcW w:w="2660" w:type="dxa"/>
            <w:vAlign w:val="center"/>
          </w:tcPr>
          <w:p w14:paraId="20AAF4F5" w14:textId="33AABFD1" w:rsidR="003F4202" w:rsidRPr="008409B0" w:rsidRDefault="003F4202" w:rsidP="003F4202">
            <w:pPr>
              <w:rPr>
                <w:rFonts w:ascii="Muli Regular" w:hAnsi="Muli Regular"/>
                <w:b/>
                <w:sz w:val="20"/>
                <w:szCs w:val="20"/>
                <w:lang w:val="en-GB"/>
              </w:rPr>
            </w:pPr>
            <w:r w:rsidRPr="003F4202">
              <w:rPr>
                <w:rFonts w:ascii="Muli Regular" w:hAnsi="Muli Regular"/>
                <w:b/>
                <w:sz w:val="20"/>
                <w:szCs w:val="20"/>
                <w:lang w:val="en-GB"/>
              </w:rPr>
              <w:t xml:space="preserve">Interview w Hans </w:t>
            </w:r>
            <w:proofErr w:type="spellStart"/>
            <w:r w:rsidRPr="003F4202">
              <w:rPr>
                <w:rFonts w:ascii="Muli Regular" w:hAnsi="Muli Regular"/>
                <w:b/>
                <w:sz w:val="20"/>
                <w:szCs w:val="20"/>
                <w:lang w:val="en-GB"/>
              </w:rPr>
              <w:t>Fangohr</w:t>
            </w:r>
            <w:proofErr w:type="spellEnd"/>
            <w:r w:rsidRPr="003F4202">
              <w:rPr>
                <w:rFonts w:ascii="Muli Regular" w:hAnsi="Muli Regular"/>
                <w:b/>
                <w:sz w:val="20"/>
                <w:szCs w:val="20"/>
                <w:lang w:val="en-GB"/>
              </w:rPr>
              <w:t xml:space="preserve"> on data analysis services &amp; OSCOVIDA</w:t>
            </w:r>
          </w:p>
        </w:tc>
        <w:tc>
          <w:tcPr>
            <w:tcW w:w="2268" w:type="dxa"/>
            <w:vAlign w:val="center"/>
          </w:tcPr>
          <w:p w14:paraId="59842B07" w14:textId="66F80D34" w:rsidR="003F4202" w:rsidRDefault="003F4202" w:rsidP="00987E55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 xml:space="preserve">Hans </w:t>
            </w:r>
            <w:proofErr w:type="spellStart"/>
            <w:r>
              <w:rPr>
                <w:rFonts w:ascii="Muli Regular" w:hAnsi="Muli Regular"/>
                <w:sz w:val="18"/>
                <w:szCs w:val="18"/>
                <w:lang w:val="en-GB"/>
              </w:rPr>
              <w:t>Fangohr</w:t>
            </w:r>
            <w:proofErr w:type="spellEnd"/>
            <w:r>
              <w:rPr>
                <w:rFonts w:ascii="Muli Regular" w:hAnsi="Muli Regular"/>
                <w:sz w:val="18"/>
                <w:szCs w:val="18"/>
                <w:lang w:val="en-GB"/>
              </w:rPr>
              <w:t xml:space="preserve"> (European XFEL)</w:t>
            </w:r>
          </w:p>
        </w:tc>
        <w:tc>
          <w:tcPr>
            <w:tcW w:w="9072" w:type="dxa"/>
          </w:tcPr>
          <w:p w14:paraId="551F758E" w14:textId="5BCEE4B3" w:rsidR="003F4202" w:rsidRDefault="003F4202" w:rsidP="008409B0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r>
              <w:rPr>
                <w:rFonts w:ascii="Muli Regular" w:hAnsi="Muli Regular"/>
                <w:sz w:val="16"/>
                <w:szCs w:val="16"/>
                <w:lang w:val="en-US"/>
              </w:rPr>
              <w:t>Website:</w:t>
            </w:r>
            <w:r>
              <w:t xml:space="preserve"> </w:t>
            </w:r>
            <w:hyperlink r:id="rId46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https://www.panosc.eu/news/panosc-open-science-covid-analysis-platform/</w:t>
              </w:r>
            </w:hyperlink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6C42F2BD" w14:textId="368BB9D4" w:rsidR="003F4202" w:rsidRDefault="003F4202" w:rsidP="008409B0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  <w:lang w:val="en-US"/>
              </w:rPr>
              <w:t>Youtube</w:t>
            </w:r>
            <w:proofErr w:type="spellEnd"/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: </w:t>
            </w:r>
            <w:hyperlink r:id="rId47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https://youtu.be/1_oDc_vptBQ</w:t>
              </w:r>
            </w:hyperlink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6DE52BE5" w14:textId="77777777" w:rsidR="003F4202" w:rsidRDefault="003F4202" w:rsidP="008409B0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r>
              <w:rPr>
                <w:rFonts w:ascii="Muli Regular" w:hAnsi="Muli Regular"/>
                <w:sz w:val="16"/>
                <w:szCs w:val="16"/>
                <w:lang w:val="en-US"/>
              </w:rPr>
              <w:t>Twitter:</w:t>
            </w:r>
            <w:r>
              <w:t xml:space="preserve"> </w:t>
            </w:r>
            <w:hyperlink r:id="rId48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https://twitter.com/Panosc_eu/status/1265220561174695937</w:t>
              </w:r>
            </w:hyperlink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3E738515" w14:textId="45CED2F2" w:rsidR="003F4202" w:rsidRDefault="003F4202" w:rsidP="008409B0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r>
              <w:rPr>
                <w:rFonts w:ascii="Muli Regular" w:hAnsi="Muli Regular"/>
                <w:sz w:val="16"/>
                <w:szCs w:val="16"/>
                <w:lang w:val="en-US"/>
              </w:rPr>
              <w:t>CORDIS:</w:t>
            </w:r>
            <w:r>
              <w:t xml:space="preserve"> </w:t>
            </w:r>
            <w:hyperlink r:id="rId49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https://cordis.europa.eu/article/id/418274-discover-oscovida-the-panosc-open-science-covid-analysis-platform-tracking-data-about-covid19/es</w:t>
              </w:r>
            </w:hyperlink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14:paraId="70C552CA" w14:textId="2A7F5519" w:rsidR="003F4202" w:rsidRDefault="003F4202" w:rsidP="00987E55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>249</w:t>
            </w:r>
          </w:p>
        </w:tc>
      </w:tr>
      <w:tr w:rsidR="003F4202" w:rsidRPr="00020B57" w14:paraId="7F5E5A6B" w14:textId="77777777" w:rsidTr="003F4202">
        <w:tc>
          <w:tcPr>
            <w:tcW w:w="2660" w:type="dxa"/>
            <w:vAlign w:val="center"/>
          </w:tcPr>
          <w:p w14:paraId="3558912D" w14:textId="17F24BEF" w:rsidR="003F4202" w:rsidRPr="003F4202" w:rsidRDefault="003F4202" w:rsidP="003F4202">
            <w:pPr>
              <w:rPr>
                <w:rFonts w:ascii="Muli Regular" w:hAnsi="Muli Regular"/>
                <w:b/>
                <w:sz w:val="20"/>
                <w:szCs w:val="20"/>
                <w:lang w:val="en-GB"/>
              </w:rPr>
            </w:pPr>
            <w:proofErr w:type="spellStart"/>
            <w:r w:rsidRPr="003F4202">
              <w:rPr>
                <w:rFonts w:ascii="Muli Regular" w:hAnsi="Muli Regular"/>
                <w:b/>
                <w:sz w:val="20"/>
                <w:szCs w:val="20"/>
                <w:lang w:val="en-GB"/>
              </w:rPr>
              <w:t>PaNOSC</w:t>
            </w:r>
            <w:proofErr w:type="spellEnd"/>
            <w:r w:rsidRPr="003F4202">
              <w:rPr>
                <w:rFonts w:ascii="Muli Regular" w:hAnsi="Muli Regular"/>
                <w:b/>
                <w:sz w:val="20"/>
                <w:szCs w:val="20"/>
                <w:lang w:val="en-GB"/>
              </w:rPr>
              <w:t xml:space="preserve"> and the EOSC</w:t>
            </w:r>
          </w:p>
        </w:tc>
        <w:tc>
          <w:tcPr>
            <w:tcW w:w="2268" w:type="dxa"/>
            <w:vAlign w:val="center"/>
          </w:tcPr>
          <w:p w14:paraId="21C64CE8" w14:textId="00F9158E" w:rsidR="003F4202" w:rsidRDefault="003F4202" w:rsidP="003F4202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  <w:proofErr w:type="gramStart"/>
            <w:r>
              <w:rPr>
                <w:rFonts w:ascii="Muli Regular" w:hAnsi="Muli Regular"/>
                <w:sz w:val="18"/>
                <w:szCs w:val="18"/>
                <w:lang w:val="en-GB"/>
              </w:rPr>
              <w:t xml:space="preserve">Andy </w:t>
            </w:r>
            <w:r w:rsidRPr="00C31218">
              <w:rPr>
                <w:rFonts w:ascii="Muli Regular" w:hAnsi="Muli Regular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C31218">
              <w:rPr>
                <w:rFonts w:ascii="Muli Regular" w:hAnsi="Muli Regular"/>
                <w:sz w:val="18"/>
                <w:szCs w:val="18"/>
                <w:lang w:val="en-GB"/>
              </w:rPr>
              <w:t>Götz</w:t>
            </w:r>
            <w:proofErr w:type="spellEnd"/>
            <w:proofErr w:type="gramEnd"/>
            <w:r w:rsidRPr="00C31218">
              <w:rPr>
                <w:rFonts w:ascii="Muli Regular" w:hAnsi="Muli Regular"/>
                <w:sz w:val="18"/>
                <w:szCs w:val="18"/>
                <w:lang w:val="en-GB"/>
              </w:rPr>
              <w:t xml:space="preserve"> (ESRF)</w:t>
            </w:r>
            <w:r>
              <w:rPr>
                <w:rFonts w:ascii="Muli Regular" w:hAnsi="Muli Regular"/>
                <w:sz w:val="18"/>
                <w:szCs w:val="18"/>
                <w:lang w:val="en-GB"/>
              </w:rPr>
              <w:t xml:space="preserve">, </w:t>
            </w:r>
            <w:r w:rsidRPr="00C31218">
              <w:rPr>
                <w:rFonts w:ascii="Muli Regular" w:hAnsi="Muli Regular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C31218">
              <w:rPr>
                <w:rFonts w:ascii="Muli Regular" w:hAnsi="Muli Regular"/>
                <w:sz w:val="18"/>
                <w:szCs w:val="18"/>
                <w:lang w:val="en-GB"/>
              </w:rPr>
              <w:t>Alessa</w:t>
            </w:r>
            <w:proofErr w:type="spellEnd"/>
            <w:r w:rsidRPr="00C31218">
              <w:rPr>
                <w:rFonts w:ascii="Muli Regular" w:hAnsi="Muli Regular"/>
                <w:sz w:val="18"/>
                <w:szCs w:val="18"/>
                <w:lang w:val="en-GB"/>
              </w:rPr>
              <w:t xml:space="preserve"> Gambardella </w:t>
            </w:r>
            <w:r>
              <w:rPr>
                <w:rFonts w:ascii="Muli Regular" w:hAnsi="Muli Regular"/>
                <w:sz w:val="18"/>
                <w:szCs w:val="18"/>
                <w:lang w:val="en-GB"/>
              </w:rPr>
              <w:t>(</w:t>
            </w:r>
            <w:r w:rsidRPr="00C31218">
              <w:rPr>
                <w:rFonts w:ascii="Muli Regular" w:hAnsi="Muli Regular"/>
                <w:sz w:val="18"/>
                <w:szCs w:val="18"/>
                <w:lang w:val="en-GB"/>
              </w:rPr>
              <w:t>ESRF user)</w:t>
            </w:r>
            <w:r>
              <w:rPr>
                <w:rFonts w:ascii="Muli Regular" w:hAnsi="Muli Regular"/>
                <w:sz w:val="18"/>
                <w:szCs w:val="18"/>
                <w:lang w:val="en-GB"/>
              </w:rPr>
              <w:t>, J</w:t>
            </w:r>
            <w:r w:rsidRPr="00177FF4">
              <w:rPr>
                <w:rFonts w:ascii="Muli Regular" w:hAnsi="Muli Regular"/>
                <w:sz w:val="18"/>
                <w:szCs w:val="18"/>
                <w:lang w:val="en-GB"/>
              </w:rPr>
              <w:t>ean-François Perrin (</w:t>
            </w:r>
            <w:r>
              <w:rPr>
                <w:rFonts w:ascii="Muli Regular" w:hAnsi="Muli Regular"/>
                <w:sz w:val="18"/>
                <w:szCs w:val="18"/>
                <w:lang w:val="en-GB"/>
              </w:rPr>
              <w:t>ILL</w:t>
            </w:r>
            <w:r w:rsidRPr="00177FF4">
              <w:rPr>
                <w:rFonts w:ascii="Muli Regular" w:hAnsi="Muli Regular"/>
                <w:sz w:val="18"/>
                <w:szCs w:val="18"/>
                <w:lang w:val="en-GB"/>
              </w:rPr>
              <w:t xml:space="preserve">), Christos </w:t>
            </w:r>
            <w:proofErr w:type="spellStart"/>
            <w:r w:rsidRPr="00177FF4">
              <w:rPr>
                <w:rFonts w:ascii="Muli Regular" w:hAnsi="Muli Regular"/>
                <w:sz w:val="18"/>
                <w:szCs w:val="18"/>
                <w:lang w:val="en-GB"/>
              </w:rPr>
              <w:t>Kanellopoulos</w:t>
            </w:r>
            <w:proofErr w:type="spellEnd"/>
            <w:r w:rsidRPr="00177FF4">
              <w:rPr>
                <w:rFonts w:ascii="Muli Regular" w:hAnsi="Muli Regular"/>
                <w:sz w:val="18"/>
                <w:szCs w:val="18"/>
                <w:lang w:val="en-GB"/>
              </w:rPr>
              <w:t xml:space="preserve"> (GÉANT),</w:t>
            </w:r>
            <w:r>
              <w:rPr>
                <w:rFonts w:ascii="Muli Regular" w:hAnsi="Muli Regular"/>
                <w:sz w:val="18"/>
                <w:szCs w:val="18"/>
                <w:lang w:val="en-GB"/>
              </w:rPr>
              <w:t xml:space="preserve"> Hans </w:t>
            </w:r>
            <w:proofErr w:type="spellStart"/>
            <w:r>
              <w:rPr>
                <w:rFonts w:ascii="Muli Regular" w:hAnsi="Muli Regular"/>
                <w:sz w:val="18"/>
                <w:szCs w:val="18"/>
                <w:lang w:val="en-GB"/>
              </w:rPr>
              <w:t>Fangohr</w:t>
            </w:r>
            <w:proofErr w:type="spellEnd"/>
            <w:r>
              <w:rPr>
                <w:rFonts w:ascii="Muli Regular" w:hAnsi="Muli Regular"/>
                <w:sz w:val="18"/>
                <w:szCs w:val="18"/>
                <w:lang w:val="en-GB"/>
              </w:rPr>
              <w:t xml:space="preserve"> (European XFEL), </w:t>
            </w:r>
            <w:r w:rsidRPr="00C31218">
              <w:rPr>
                <w:rFonts w:ascii="Muli Regular" w:hAnsi="Muli Regular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C31218">
              <w:rPr>
                <w:rFonts w:ascii="Muli Regular" w:hAnsi="Muli Regular"/>
                <w:sz w:val="18"/>
                <w:szCs w:val="18"/>
                <w:lang w:val="en-GB"/>
              </w:rPr>
              <w:t>Aljoša</w:t>
            </w:r>
            <w:proofErr w:type="spellEnd"/>
            <w:r w:rsidRPr="00C31218">
              <w:rPr>
                <w:rFonts w:ascii="Muli Regular" w:hAnsi="Muli Regular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C31218">
              <w:rPr>
                <w:rFonts w:ascii="Muli Regular" w:hAnsi="Muli Regular"/>
                <w:sz w:val="18"/>
                <w:szCs w:val="18"/>
                <w:lang w:val="en-GB"/>
              </w:rPr>
              <w:t>Hafner</w:t>
            </w:r>
            <w:proofErr w:type="spellEnd"/>
            <w:r w:rsidRPr="00C31218">
              <w:rPr>
                <w:rFonts w:ascii="Muli Regular" w:hAnsi="Muli Regular"/>
                <w:sz w:val="18"/>
                <w:szCs w:val="18"/>
                <w:lang w:val="en-GB"/>
              </w:rPr>
              <w:t xml:space="preserve"> (CERIC-ERIC)</w:t>
            </w:r>
            <w:r>
              <w:rPr>
                <w:rFonts w:ascii="Muli Regular" w:hAnsi="Muli Regular"/>
                <w:sz w:val="18"/>
                <w:szCs w:val="18"/>
                <w:lang w:val="en-GB"/>
              </w:rPr>
              <w:t xml:space="preserve">, </w:t>
            </w:r>
            <w:r w:rsidR="0070065B">
              <w:rPr>
                <w:rFonts w:ascii="Muli Regular" w:hAnsi="Muli Regular"/>
                <w:sz w:val="18"/>
                <w:szCs w:val="18"/>
                <w:lang w:val="en-GB"/>
              </w:rPr>
              <w:t>Matthew Bowler (EMBL)</w:t>
            </w:r>
          </w:p>
        </w:tc>
        <w:tc>
          <w:tcPr>
            <w:tcW w:w="9072" w:type="dxa"/>
          </w:tcPr>
          <w:p w14:paraId="5C7B321B" w14:textId="524AC482" w:rsidR="0070065B" w:rsidRDefault="0070065B" w:rsidP="008409B0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  <w:lang w:val="en-US"/>
              </w:rPr>
              <w:t>Youtube</w:t>
            </w:r>
            <w:proofErr w:type="spellEnd"/>
            <w:r>
              <w:rPr>
                <w:rFonts w:ascii="Muli Regular" w:hAnsi="Muli Regular"/>
                <w:sz w:val="16"/>
                <w:szCs w:val="16"/>
                <w:lang w:val="en-US"/>
              </w:rPr>
              <w:t>:</w:t>
            </w:r>
            <w:r>
              <w:t xml:space="preserve"> </w:t>
            </w:r>
            <w:hyperlink r:id="rId50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https://youtu.be/3a0HIoth_yM</w:t>
              </w:r>
            </w:hyperlink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4F8126CA" w14:textId="149C9D0D" w:rsidR="0070065B" w:rsidRDefault="0070065B" w:rsidP="008409B0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r>
              <w:rPr>
                <w:rFonts w:ascii="Muli Regular" w:hAnsi="Muli Regular"/>
                <w:sz w:val="16"/>
                <w:szCs w:val="16"/>
                <w:lang w:val="en-US"/>
              </w:rPr>
              <w:t>Twitter:</w:t>
            </w:r>
            <w:r>
              <w:t xml:space="preserve"> </w:t>
            </w:r>
            <w:hyperlink r:id="rId51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https://twitter.com/Panosc_eu/status/1275396562143924226</w:t>
              </w:r>
            </w:hyperlink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14:paraId="28B9EA4D" w14:textId="408B3832" w:rsidR="003F4202" w:rsidRDefault="0070065B" w:rsidP="00987E55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>42</w:t>
            </w:r>
          </w:p>
        </w:tc>
      </w:tr>
      <w:tr w:rsidR="0070065B" w:rsidRPr="00020B57" w14:paraId="4A3546B5" w14:textId="77777777" w:rsidTr="003F4202">
        <w:tc>
          <w:tcPr>
            <w:tcW w:w="2660" w:type="dxa"/>
            <w:vAlign w:val="center"/>
          </w:tcPr>
          <w:p w14:paraId="0A78F858" w14:textId="73FE7D43" w:rsidR="0070065B" w:rsidRPr="003F4202" w:rsidRDefault="0070065B" w:rsidP="003F4202">
            <w:pPr>
              <w:rPr>
                <w:rFonts w:ascii="Muli Regular" w:hAnsi="Muli Regular"/>
                <w:b/>
                <w:sz w:val="20"/>
                <w:szCs w:val="20"/>
                <w:lang w:val="en-GB"/>
              </w:rPr>
            </w:pPr>
            <w:proofErr w:type="spellStart"/>
            <w:r w:rsidRPr="0070065B">
              <w:rPr>
                <w:rFonts w:ascii="Muli Regular" w:hAnsi="Muli Regular"/>
                <w:b/>
                <w:sz w:val="20"/>
                <w:szCs w:val="20"/>
                <w:lang w:val="en-GB"/>
              </w:rPr>
              <w:t>PaNOSC</w:t>
            </w:r>
            <w:proofErr w:type="spellEnd"/>
            <w:r w:rsidRPr="0070065B">
              <w:rPr>
                <w:rFonts w:ascii="Muli Regular" w:hAnsi="Muli Regular"/>
                <w:b/>
                <w:sz w:val="20"/>
                <w:szCs w:val="20"/>
                <w:lang w:val="en-GB"/>
              </w:rPr>
              <w:t xml:space="preserve"> demo - Simulating and analysing serial crystallography data in </w:t>
            </w:r>
            <w:proofErr w:type="spellStart"/>
            <w:r w:rsidRPr="0070065B">
              <w:rPr>
                <w:rFonts w:ascii="Muli Regular" w:hAnsi="Muli Regular"/>
                <w:b/>
                <w:sz w:val="20"/>
                <w:szCs w:val="20"/>
                <w:lang w:val="en-GB"/>
              </w:rPr>
              <w:t>Jupyter</w:t>
            </w:r>
            <w:proofErr w:type="spellEnd"/>
            <w:r w:rsidRPr="0070065B">
              <w:rPr>
                <w:rFonts w:ascii="Muli Regular" w:hAnsi="Muli Regular"/>
                <w:b/>
                <w:sz w:val="20"/>
                <w:szCs w:val="20"/>
                <w:lang w:val="en-GB"/>
              </w:rPr>
              <w:t xml:space="preserve"> Notebooks</w:t>
            </w:r>
          </w:p>
        </w:tc>
        <w:tc>
          <w:tcPr>
            <w:tcW w:w="2268" w:type="dxa"/>
            <w:vAlign w:val="center"/>
          </w:tcPr>
          <w:p w14:paraId="5DDC0DE0" w14:textId="0848686D" w:rsidR="0070065B" w:rsidRDefault="0070065B" w:rsidP="003F4202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Muli Regular" w:hAnsi="Muli Regular"/>
                <w:sz w:val="18"/>
                <w:szCs w:val="18"/>
                <w:lang w:val="en-GB"/>
              </w:rPr>
              <w:t>Juncheng</w:t>
            </w:r>
            <w:proofErr w:type="spellEnd"/>
            <w:r>
              <w:rPr>
                <w:rFonts w:ascii="Muli Regular" w:hAnsi="Muli Regular"/>
                <w:sz w:val="18"/>
                <w:szCs w:val="18"/>
                <w:lang w:val="en-GB"/>
              </w:rPr>
              <w:t xml:space="preserve"> E (EU-XFEL), Hans </w:t>
            </w:r>
            <w:proofErr w:type="spellStart"/>
            <w:r>
              <w:rPr>
                <w:rFonts w:ascii="Muli Regular" w:hAnsi="Muli Regular"/>
                <w:sz w:val="18"/>
                <w:szCs w:val="18"/>
                <w:lang w:val="en-GB"/>
              </w:rPr>
              <w:t>Fangohr</w:t>
            </w:r>
            <w:proofErr w:type="spellEnd"/>
            <w:r>
              <w:rPr>
                <w:rFonts w:ascii="Muli Regular" w:hAnsi="Muli Regular"/>
                <w:sz w:val="18"/>
                <w:szCs w:val="18"/>
                <w:lang w:val="en-GB"/>
              </w:rPr>
              <w:t xml:space="preserve"> (EU-XFEL), </w:t>
            </w:r>
            <w:proofErr w:type="spellStart"/>
            <w:r>
              <w:rPr>
                <w:rFonts w:ascii="Muli Regular" w:hAnsi="Muli Regular"/>
                <w:sz w:val="18"/>
                <w:szCs w:val="18"/>
                <w:lang w:val="en-GB"/>
              </w:rPr>
              <w:t>Carsten</w:t>
            </w:r>
            <w:proofErr w:type="spellEnd"/>
            <w:r>
              <w:rPr>
                <w:rFonts w:ascii="Muli Regular" w:hAnsi="Muli Regular"/>
                <w:sz w:val="18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ascii="Muli Regular" w:hAnsi="Muli Regular"/>
                <w:sz w:val="18"/>
                <w:szCs w:val="18"/>
                <w:lang w:val="en-GB"/>
              </w:rPr>
              <w:t>Formann</w:t>
            </w:r>
            <w:proofErr w:type="spellEnd"/>
            <w:r>
              <w:rPr>
                <w:rFonts w:ascii="Muli Regular" w:hAnsi="Muli Regular"/>
                <w:sz w:val="18"/>
                <w:szCs w:val="18"/>
                <w:lang w:val="en-GB"/>
              </w:rPr>
              <w:t xml:space="preserve">-Grote (EU-XFEL), Thomas </w:t>
            </w:r>
            <w:proofErr w:type="spellStart"/>
            <w:r>
              <w:rPr>
                <w:rFonts w:ascii="Muli Regular" w:hAnsi="Muli Regular"/>
                <w:sz w:val="18"/>
                <w:szCs w:val="18"/>
                <w:lang w:val="en-GB"/>
              </w:rPr>
              <w:t>Kluyver</w:t>
            </w:r>
            <w:proofErr w:type="spellEnd"/>
            <w:r>
              <w:rPr>
                <w:rFonts w:ascii="Muli Regular" w:hAnsi="Muli Regular"/>
                <w:sz w:val="18"/>
                <w:szCs w:val="18"/>
                <w:lang w:val="en-GB"/>
              </w:rPr>
              <w:t xml:space="preserve"> (EU-XFEL)</w:t>
            </w:r>
          </w:p>
        </w:tc>
        <w:tc>
          <w:tcPr>
            <w:tcW w:w="9072" w:type="dxa"/>
          </w:tcPr>
          <w:p w14:paraId="047921D0" w14:textId="77777777" w:rsidR="0070065B" w:rsidRDefault="0070065B" w:rsidP="008409B0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  <w:lang w:val="en-US"/>
              </w:rPr>
              <w:t>Youtube</w:t>
            </w:r>
            <w:proofErr w:type="spellEnd"/>
            <w:r>
              <w:rPr>
                <w:rFonts w:ascii="Muli Regular" w:hAnsi="Muli Regular"/>
                <w:sz w:val="16"/>
                <w:szCs w:val="16"/>
                <w:lang w:val="en-US"/>
              </w:rPr>
              <w:t>:</w:t>
            </w:r>
            <w:r>
              <w:t xml:space="preserve"> </w:t>
            </w:r>
            <w:hyperlink r:id="rId52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https://youtu.be/g5_DdVzWiQs</w:t>
              </w:r>
            </w:hyperlink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5E0D3645" w14:textId="2B2C333B" w:rsidR="0070065B" w:rsidRDefault="0070065B" w:rsidP="008409B0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r>
              <w:rPr>
                <w:rFonts w:ascii="Muli Regular" w:hAnsi="Muli Regular"/>
                <w:sz w:val="16"/>
                <w:szCs w:val="16"/>
                <w:lang w:val="en-US"/>
              </w:rPr>
              <w:t>Twitter:</w:t>
            </w:r>
            <w:r w:rsidR="000F0A4B">
              <w:t xml:space="preserve"> </w:t>
            </w:r>
            <w:hyperlink r:id="rId53" w:history="1">
              <w:r w:rsidR="000F0A4B"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https://twitter.com/Panosc_eu/status/1351468906213421056</w:t>
              </w:r>
            </w:hyperlink>
            <w:r w:rsidR="000F0A4B"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14:paraId="3BE7E47C" w14:textId="166AE9EC" w:rsidR="0070065B" w:rsidRDefault="00CD4566" w:rsidP="00987E55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>66</w:t>
            </w:r>
          </w:p>
        </w:tc>
      </w:tr>
      <w:tr w:rsidR="000F0A4B" w:rsidRPr="00020B57" w14:paraId="55F7A430" w14:textId="77777777" w:rsidTr="003F4202">
        <w:tc>
          <w:tcPr>
            <w:tcW w:w="2660" w:type="dxa"/>
            <w:vAlign w:val="center"/>
          </w:tcPr>
          <w:p w14:paraId="2DCF4BB4" w14:textId="761C9FCB" w:rsidR="000F0A4B" w:rsidRPr="0070065B" w:rsidRDefault="000F0A4B" w:rsidP="003F4202">
            <w:pPr>
              <w:rPr>
                <w:rFonts w:ascii="Muli Regular" w:hAnsi="Muli Regular"/>
                <w:b/>
                <w:sz w:val="20"/>
                <w:szCs w:val="20"/>
                <w:lang w:val="en-GB"/>
              </w:rPr>
            </w:pPr>
            <w:proofErr w:type="spellStart"/>
            <w:r w:rsidRPr="000F0A4B">
              <w:rPr>
                <w:rFonts w:ascii="Muli Regular" w:hAnsi="Muli Regular"/>
                <w:b/>
                <w:sz w:val="20"/>
                <w:szCs w:val="20"/>
                <w:lang w:val="en-GB"/>
              </w:rPr>
              <w:t>PaNOSC</w:t>
            </w:r>
            <w:proofErr w:type="spellEnd"/>
            <w:r w:rsidRPr="000F0A4B">
              <w:rPr>
                <w:rFonts w:ascii="Muli Regular" w:hAnsi="Muli Regular"/>
                <w:b/>
                <w:sz w:val="20"/>
                <w:szCs w:val="20"/>
                <w:lang w:val="en-GB"/>
              </w:rPr>
              <w:t xml:space="preserve"> demo on the e-learning platform www.pan-learning.org</w:t>
            </w:r>
          </w:p>
        </w:tc>
        <w:tc>
          <w:tcPr>
            <w:tcW w:w="2268" w:type="dxa"/>
            <w:vAlign w:val="center"/>
          </w:tcPr>
          <w:p w14:paraId="0498086B" w14:textId="77777777" w:rsidR="000F0A4B" w:rsidRDefault="000F0A4B" w:rsidP="003F4202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</w:p>
        </w:tc>
        <w:tc>
          <w:tcPr>
            <w:tcW w:w="9072" w:type="dxa"/>
          </w:tcPr>
          <w:p w14:paraId="4C5A5D11" w14:textId="46EFD235" w:rsidR="00B415D9" w:rsidRDefault="00B415D9" w:rsidP="008409B0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r>
              <w:rPr>
                <w:rFonts w:ascii="Muli Regular" w:hAnsi="Muli Regular"/>
                <w:sz w:val="16"/>
                <w:szCs w:val="16"/>
                <w:lang w:val="en-US"/>
              </w:rPr>
              <w:t>Website:</w:t>
            </w:r>
            <w:r>
              <w:t xml:space="preserve"> </w:t>
            </w:r>
            <w:hyperlink r:id="rId54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https://www.panosc.eu/news/discover-pan-learning-org-the-pan-sources-e-learning-platform/</w:t>
              </w:r>
            </w:hyperlink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74FC5810" w14:textId="77777777" w:rsidR="000F0A4B" w:rsidRDefault="000F0A4B" w:rsidP="008409B0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  <w:lang w:val="en-US"/>
              </w:rPr>
              <w:t>Youtube</w:t>
            </w:r>
            <w:proofErr w:type="spellEnd"/>
            <w:r>
              <w:rPr>
                <w:rFonts w:ascii="Muli Regular" w:hAnsi="Muli Regular"/>
                <w:sz w:val="16"/>
                <w:szCs w:val="16"/>
                <w:lang w:val="en-US"/>
              </w:rPr>
              <w:t>:</w:t>
            </w:r>
            <w:r>
              <w:t xml:space="preserve"> </w:t>
            </w:r>
            <w:hyperlink r:id="rId55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https://youtu.be/pudgE68jDEY</w:t>
              </w:r>
            </w:hyperlink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5787A40C" w14:textId="0AA2EE41" w:rsidR="00B415D9" w:rsidRDefault="00B415D9" w:rsidP="008409B0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r>
              <w:rPr>
                <w:rFonts w:ascii="Muli Regular" w:hAnsi="Muli Regular"/>
                <w:sz w:val="16"/>
                <w:szCs w:val="16"/>
                <w:lang w:val="en-US"/>
              </w:rPr>
              <w:t>Twitter:</w:t>
            </w:r>
            <w:r>
              <w:t xml:space="preserve"> </w:t>
            </w:r>
            <w:hyperlink r:id="rId56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https://twitter.com/Panosc_eu/status/1272564413007101953</w:t>
              </w:r>
            </w:hyperlink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14:paraId="09AD3C86" w14:textId="279AD9C1" w:rsidR="000F0A4B" w:rsidRDefault="00B415D9" w:rsidP="00987E55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>36</w:t>
            </w:r>
          </w:p>
        </w:tc>
      </w:tr>
      <w:tr w:rsidR="00B415D9" w:rsidRPr="00020B57" w14:paraId="30DAA96C" w14:textId="77777777" w:rsidTr="003F4202">
        <w:tc>
          <w:tcPr>
            <w:tcW w:w="2660" w:type="dxa"/>
            <w:vAlign w:val="center"/>
          </w:tcPr>
          <w:p w14:paraId="49498DB6" w14:textId="034F93CD" w:rsidR="00B415D9" w:rsidRPr="000F0A4B" w:rsidRDefault="00B415D9" w:rsidP="003F4202">
            <w:pPr>
              <w:rPr>
                <w:rFonts w:ascii="Muli Regular" w:hAnsi="Muli Regular"/>
                <w:b/>
                <w:sz w:val="20"/>
                <w:szCs w:val="20"/>
                <w:lang w:val="en-GB"/>
              </w:rPr>
            </w:pPr>
            <w:proofErr w:type="spellStart"/>
            <w:r w:rsidRPr="00B415D9">
              <w:rPr>
                <w:rFonts w:ascii="Muli Regular" w:hAnsi="Muli Regular"/>
                <w:b/>
                <w:sz w:val="20"/>
                <w:szCs w:val="20"/>
                <w:lang w:val="en-GB"/>
              </w:rPr>
              <w:t>PaNOSC</w:t>
            </w:r>
            <w:proofErr w:type="spellEnd"/>
            <w:r w:rsidRPr="00B415D9">
              <w:rPr>
                <w:rFonts w:ascii="Muli Regular" w:hAnsi="Muli Regular"/>
                <w:b/>
                <w:sz w:val="20"/>
                <w:szCs w:val="20"/>
                <w:lang w:val="en-GB"/>
              </w:rPr>
              <w:t xml:space="preserve"> presentation &amp; demo - Towards Reproducible Publications with FAIR data</w:t>
            </w:r>
          </w:p>
        </w:tc>
        <w:tc>
          <w:tcPr>
            <w:tcW w:w="2268" w:type="dxa"/>
            <w:vAlign w:val="center"/>
          </w:tcPr>
          <w:p w14:paraId="25CE6818" w14:textId="67061DC7" w:rsidR="00B415D9" w:rsidRDefault="00B415D9" w:rsidP="003F4202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 xml:space="preserve">Robert </w:t>
            </w:r>
            <w:proofErr w:type="spellStart"/>
            <w:r>
              <w:rPr>
                <w:rFonts w:ascii="Muli Regular" w:hAnsi="Muli Regular"/>
                <w:sz w:val="18"/>
                <w:szCs w:val="18"/>
                <w:lang w:val="en-GB"/>
              </w:rPr>
              <w:t>Rosca</w:t>
            </w:r>
            <w:proofErr w:type="spellEnd"/>
            <w:r>
              <w:rPr>
                <w:rFonts w:ascii="Muli Regular" w:hAnsi="Muli Regular"/>
                <w:sz w:val="18"/>
                <w:szCs w:val="18"/>
                <w:lang w:val="en-GB"/>
              </w:rPr>
              <w:t xml:space="preserve"> (EU-XFEL)</w:t>
            </w:r>
          </w:p>
        </w:tc>
        <w:tc>
          <w:tcPr>
            <w:tcW w:w="9072" w:type="dxa"/>
          </w:tcPr>
          <w:p w14:paraId="75358D0C" w14:textId="77777777" w:rsidR="00B415D9" w:rsidRDefault="00B415D9" w:rsidP="008409B0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  <w:lang w:val="en-US"/>
              </w:rPr>
              <w:t>Youtube</w:t>
            </w:r>
            <w:proofErr w:type="spellEnd"/>
            <w:r>
              <w:rPr>
                <w:rFonts w:ascii="Muli Regular" w:hAnsi="Muli Regular"/>
                <w:sz w:val="16"/>
                <w:szCs w:val="16"/>
                <w:lang w:val="en-US"/>
              </w:rPr>
              <w:t>:</w:t>
            </w:r>
            <w:r>
              <w:t xml:space="preserve"> </w:t>
            </w:r>
            <w:hyperlink r:id="rId57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https://youtu.be/vStbMUDI_jU</w:t>
              </w:r>
            </w:hyperlink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7A7C268C" w14:textId="2DF398B1" w:rsidR="00B415D9" w:rsidRDefault="00B415D9" w:rsidP="008409B0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</w:tcPr>
          <w:p w14:paraId="07DFD428" w14:textId="227101E4" w:rsidR="00B415D9" w:rsidRDefault="00B415D9" w:rsidP="00987E55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>69</w:t>
            </w:r>
          </w:p>
        </w:tc>
      </w:tr>
    </w:tbl>
    <w:p w14:paraId="41D666D6" w14:textId="7D3E0F92" w:rsidR="00177FF4" w:rsidRDefault="00177FF4" w:rsidP="00020B57">
      <w:pPr>
        <w:ind w:left="360"/>
        <w:rPr>
          <w:rFonts w:ascii="Muli Regular" w:hAnsi="Muli Regular"/>
          <w:lang w:val="en-GB"/>
        </w:rPr>
      </w:pPr>
    </w:p>
    <w:p w14:paraId="59340964" w14:textId="77777777" w:rsidR="00177FF4" w:rsidRDefault="00177FF4" w:rsidP="00020B57">
      <w:pPr>
        <w:ind w:left="360"/>
        <w:rPr>
          <w:rFonts w:ascii="Muli Regular" w:hAnsi="Muli Regular"/>
          <w:lang w:val="en-GB"/>
        </w:rPr>
      </w:pPr>
    </w:p>
    <w:p w14:paraId="3C591F83" w14:textId="77777777" w:rsidR="00177FF4" w:rsidRDefault="00177FF4" w:rsidP="00020B57">
      <w:pPr>
        <w:ind w:left="360"/>
        <w:rPr>
          <w:rFonts w:ascii="Muli Regular" w:hAnsi="Muli Regular"/>
          <w:lang w:val="en-GB"/>
        </w:rPr>
      </w:pPr>
    </w:p>
    <w:p w14:paraId="421ACACB" w14:textId="77777777" w:rsidR="00177FF4" w:rsidRDefault="00177FF4" w:rsidP="00020B57">
      <w:pPr>
        <w:ind w:left="360"/>
        <w:rPr>
          <w:rFonts w:ascii="Muli Regular" w:hAnsi="Muli Regular"/>
          <w:lang w:val="en-GB"/>
        </w:rPr>
      </w:pPr>
    </w:p>
    <w:p w14:paraId="18E29E4C" w14:textId="77777777" w:rsidR="00177FF4" w:rsidRDefault="00177FF4" w:rsidP="00020B57">
      <w:pPr>
        <w:ind w:left="360"/>
        <w:rPr>
          <w:rFonts w:ascii="Muli Regular" w:hAnsi="Muli Regular"/>
          <w:lang w:val="en-GB"/>
        </w:rPr>
      </w:pPr>
    </w:p>
    <w:tbl>
      <w:tblPr>
        <w:tblStyle w:val="TableGrid"/>
        <w:tblpPr w:leftFromText="180" w:rightFromText="180" w:vertAnchor="text" w:tblpX="-866" w:tblpY="1"/>
        <w:tblOverlap w:val="never"/>
        <w:tblW w:w="15276" w:type="dxa"/>
        <w:tblLayout w:type="fixed"/>
        <w:tblLook w:val="04A0" w:firstRow="1" w:lastRow="0" w:firstColumn="1" w:lastColumn="0" w:noHBand="0" w:noVBand="1"/>
      </w:tblPr>
      <w:tblGrid>
        <w:gridCol w:w="2660"/>
        <w:gridCol w:w="2268"/>
        <w:gridCol w:w="9072"/>
        <w:gridCol w:w="1276"/>
      </w:tblGrid>
      <w:tr w:rsidR="00FA399D" w:rsidRPr="00020B57" w14:paraId="426B29B1" w14:textId="77777777" w:rsidTr="005A429D">
        <w:tc>
          <w:tcPr>
            <w:tcW w:w="2660" w:type="dxa"/>
            <w:shd w:val="clear" w:color="auto" w:fill="98325A"/>
          </w:tcPr>
          <w:p w14:paraId="13231D91" w14:textId="77777777" w:rsidR="00FA399D" w:rsidRDefault="00FA399D" w:rsidP="005A429D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</w:pPr>
          </w:p>
          <w:p w14:paraId="3AEC57C1" w14:textId="77777777" w:rsidR="00FA399D" w:rsidRPr="00020B57" w:rsidRDefault="00FA399D" w:rsidP="00FA399D">
            <w:pPr>
              <w:spacing w:before="60"/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</w:pPr>
            <w:r w:rsidRPr="00020B57"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>Video</w:t>
            </w:r>
          </w:p>
        </w:tc>
        <w:tc>
          <w:tcPr>
            <w:tcW w:w="2268" w:type="dxa"/>
            <w:shd w:val="clear" w:color="auto" w:fill="98325A"/>
          </w:tcPr>
          <w:p w14:paraId="17EF6467" w14:textId="77777777" w:rsidR="00FA399D" w:rsidRPr="00020B57" w:rsidRDefault="00FA399D" w:rsidP="005A429D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</w:pPr>
            <w:proofErr w:type="spellStart"/>
            <w:r w:rsidRPr="00020B57"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>PaNOSC</w:t>
            </w:r>
            <w:proofErr w:type="spellEnd"/>
            <w:r w:rsidRPr="00020B57"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>representatives</w:t>
            </w:r>
            <w:r w:rsidRPr="00020B57"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9072" w:type="dxa"/>
            <w:shd w:val="clear" w:color="auto" w:fill="98325A"/>
          </w:tcPr>
          <w:p w14:paraId="55EB7C5D" w14:textId="77777777" w:rsidR="00FA399D" w:rsidRPr="00020B57" w:rsidRDefault="00FA399D" w:rsidP="005A429D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</w:pPr>
            <w:r w:rsidRPr="00020B57"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>Promotional Channels</w:t>
            </w:r>
          </w:p>
        </w:tc>
        <w:tc>
          <w:tcPr>
            <w:tcW w:w="1276" w:type="dxa"/>
            <w:shd w:val="clear" w:color="auto" w:fill="98325A"/>
          </w:tcPr>
          <w:p w14:paraId="460ED76C" w14:textId="77777777" w:rsidR="00FA399D" w:rsidRPr="00020B57" w:rsidRDefault="00FA399D" w:rsidP="005A429D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</w:pPr>
            <w:r w:rsidRPr="00020B57"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>VIEWS</w:t>
            </w:r>
          </w:p>
        </w:tc>
      </w:tr>
      <w:tr w:rsidR="00FA399D" w:rsidRPr="00CD6F3E" w14:paraId="1E91D059" w14:textId="77777777" w:rsidTr="005A429D">
        <w:trPr>
          <w:trHeight w:hRule="exact" w:val="10"/>
        </w:trPr>
        <w:tc>
          <w:tcPr>
            <w:tcW w:w="2660" w:type="dxa"/>
            <w:vAlign w:val="center"/>
          </w:tcPr>
          <w:p w14:paraId="242B54E0" w14:textId="77777777" w:rsidR="00FA399D" w:rsidRPr="00C31218" w:rsidRDefault="00FA399D" w:rsidP="005A429D">
            <w:pPr>
              <w:rPr>
                <w:rFonts w:ascii="Muli Regular" w:hAnsi="Muli Regular"/>
                <w:sz w:val="20"/>
                <w:szCs w:val="20"/>
                <w:lang w:val="en-GB"/>
              </w:rPr>
            </w:pPr>
            <w:r w:rsidRPr="00C31218">
              <w:rPr>
                <w:rFonts w:ascii="Muli Regular" w:hAnsi="Muli Regular"/>
                <w:b/>
                <w:bCs/>
                <w:sz w:val="20"/>
                <w:szCs w:val="20"/>
                <w:lang w:val="en-GB"/>
              </w:rPr>
              <w:t xml:space="preserve">“Open Science is the new normal” </w:t>
            </w:r>
            <w:r w:rsidRPr="00C31218">
              <w:rPr>
                <w:rFonts w:ascii="Muli Regular" w:hAnsi="Muli Regular"/>
                <w:bCs/>
                <w:sz w:val="20"/>
                <w:szCs w:val="20"/>
                <w:lang w:val="en-GB"/>
              </w:rPr>
              <w:t>(initiative of EOSC Secretariat)</w:t>
            </w:r>
          </w:p>
        </w:tc>
        <w:tc>
          <w:tcPr>
            <w:tcW w:w="2268" w:type="dxa"/>
          </w:tcPr>
          <w:p w14:paraId="2D63EC98" w14:textId="77777777" w:rsidR="00FA399D" w:rsidRPr="00C31218" w:rsidRDefault="00FA399D" w:rsidP="005A429D">
            <w:pPr>
              <w:pStyle w:val="ListParagraph"/>
              <w:widowControl/>
              <w:numPr>
                <w:ilvl w:val="0"/>
                <w:numId w:val="6"/>
              </w:numPr>
              <w:tabs>
                <w:tab w:val="clear" w:pos="514"/>
                <w:tab w:val="left" w:pos="175"/>
              </w:tabs>
              <w:autoSpaceDE/>
              <w:autoSpaceDN/>
              <w:ind w:left="175" w:right="-108" w:hanging="175"/>
              <w:jc w:val="left"/>
              <w:rPr>
                <w:sz w:val="18"/>
                <w:szCs w:val="18"/>
                <w:lang w:val="en-GB"/>
              </w:rPr>
            </w:pPr>
            <w:proofErr w:type="spellStart"/>
            <w:r w:rsidRPr="00C31218">
              <w:rPr>
                <w:sz w:val="18"/>
                <w:szCs w:val="18"/>
                <w:lang w:val="en-GB"/>
              </w:rPr>
              <w:t>Alessa</w:t>
            </w:r>
            <w:proofErr w:type="spellEnd"/>
            <w:r w:rsidRPr="00C31218">
              <w:rPr>
                <w:sz w:val="18"/>
                <w:szCs w:val="18"/>
                <w:lang w:val="en-GB"/>
              </w:rPr>
              <w:t xml:space="preserve"> Gambardella (Rijksmuseum Amsterdam / ESRF user)</w:t>
            </w:r>
          </w:p>
          <w:p w14:paraId="6D78472D" w14:textId="77777777" w:rsidR="00FA399D" w:rsidRPr="00C31218" w:rsidRDefault="00FA399D" w:rsidP="005A429D">
            <w:pPr>
              <w:pStyle w:val="ListParagraph"/>
              <w:widowControl/>
              <w:numPr>
                <w:ilvl w:val="0"/>
                <w:numId w:val="6"/>
              </w:numPr>
              <w:tabs>
                <w:tab w:val="clear" w:pos="514"/>
                <w:tab w:val="left" w:pos="175"/>
              </w:tabs>
              <w:autoSpaceDE/>
              <w:autoSpaceDN/>
              <w:ind w:left="175" w:right="-108" w:hanging="175"/>
              <w:jc w:val="left"/>
              <w:rPr>
                <w:sz w:val="18"/>
                <w:szCs w:val="18"/>
                <w:lang w:val="en-GB"/>
              </w:rPr>
            </w:pPr>
            <w:r w:rsidRPr="00C31218">
              <w:rPr>
                <w:sz w:val="18"/>
                <w:szCs w:val="18"/>
                <w:lang w:val="en-GB"/>
              </w:rPr>
              <w:t>Jonathan Taylor (European Spallation Source)</w:t>
            </w:r>
          </w:p>
          <w:p w14:paraId="3A4F7FE3" w14:textId="77777777" w:rsidR="00FA399D" w:rsidRPr="00C31218" w:rsidRDefault="00FA399D" w:rsidP="005A429D">
            <w:pPr>
              <w:pStyle w:val="ListParagraph"/>
              <w:widowControl/>
              <w:numPr>
                <w:ilvl w:val="0"/>
                <w:numId w:val="6"/>
              </w:numPr>
              <w:tabs>
                <w:tab w:val="clear" w:pos="514"/>
                <w:tab w:val="left" w:pos="175"/>
              </w:tabs>
              <w:autoSpaceDE/>
              <w:autoSpaceDN/>
              <w:ind w:left="175" w:right="-108" w:hanging="175"/>
              <w:jc w:val="left"/>
              <w:rPr>
                <w:sz w:val="18"/>
                <w:szCs w:val="18"/>
                <w:lang w:val="en-GB"/>
              </w:rPr>
            </w:pPr>
            <w:proofErr w:type="spellStart"/>
            <w:r w:rsidRPr="00C31218">
              <w:rPr>
                <w:sz w:val="18"/>
                <w:szCs w:val="18"/>
                <w:lang w:val="en-GB"/>
              </w:rPr>
              <w:t>Aljoša</w:t>
            </w:r>
            <w:proofErr w:type="spellEnd"/>
            <w:r w:rsidRPr="00C31218">
              <w:rPr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C31218">
              <w:rPr>
                <w:sz w:val="18"/>
                <w:szCs w:val="18"/>
                <w:lang w:val="en-GB"/>
              </w:rPr>
              <w:t>Hafner</w:t>
            </w:r>
            <w:proofErr w:type="spellEnd"/>
            <w:r w:rsidRPr="00C31218">
              <w:rPr>
                <w:sz w:val="18"/>
                <w:szCs w:val="18"/>
                <w:lang w:val="en-GB"/>
              </w:rPr>
              <w:t xml:space="preserve"> (CERIC-ERIC)</w:t>
            </w:r>
          </w:p>
        </w:tc>
        <w:tc>
          <w:tcPr>
            <w:tcW w:w="9072" w:type="dxa"/>
          </w:tcPr>
          <w:p w14:paraId="16E9E8BB" w14:textId="77777777" w:rsidR="00FA399D" w:rsidRPr="00B55E28" w:rsidRDefault="00FA399D" w:rsidP="005A429D">
            <w:pPr>
              <w:pStyle w:val="ListParagraph"/>
              <w:widowControl/>
              <w:numPr>
                <w:ilvl w:val="0"/>
                <w:numId w:val="5"/>
              </w:numPr>
              <w:tabs>
                <w:tab w:val="left" w:pos="175"/>
              </w:tabs>
              <w:autoSpaceDE/>
              <w:autoSpaceDN/>
              <w:ind w:left="175" w:hanging="175"/>
              <w:jc w:val="left"/>
              <w:rPr>
                <w:sz w:val="16"/>
                <w:szCs w:val="16"/>
                <w:lang w:val="en-GB"/>
              </w:rPr>
            </w:pPr>
            <w:r w:rsidRPr="00B55E28">
              <w:rPr>
                <w:sz w:val="16"/>
                <w:szCs w:val="16"/>
                <w:lang w:val="en-GB"/>
              </w:rPr>
              <w:t>Released at the Research &amp; Innovation Days (Brussels, Sept. 2019)</w:t>
            </w:r>
          </w:p>
          <w:p w14:paraId="2692096E" w14:textId="77777777" w:rsidR="00FA399D" w:rsidRPr="00B55E28" w:rsidRDefault="00FA399D" w:rsidP="005A429D">
            <w:pPr>
              <w:pStyle w:val="ListParagraph"/>
              <w:widowControl/>
              <w:numPr>
                <w:ilvl w:val="0"/>
                <w:numId w:val="5"/>
              </w:numPr>
              <w:tabs>
                <w:tab w:val="left" w:pos="175"/>
              </w:tabs>
              <w:autoSpaceDE/>
              <w:autoSpaceDN/>
              <w:ind w:left="175" w:hanging="175"/>
              <w:jc w:val="left"/>
              <w:rPr>
                <w:sz w:val="16"/>
                <w:szCs w:val="16"/>
                <w:lang w:val="en-GB"/>
              </w:rPr>
            </w:pPr>
            <w:r w:rsidRPr="00B55E28">
              <w:rPr>
                <w:sz w:val="16"/>
                <w:szCs w:val="16"/>
                <w:lang w:val="en-GB"/>
              </w:rPr>
              <w:t xml:space="preserve">EOSC Secretariat </w:t>
            </w:r>
            <w:proofErr w:type="spellStart"/>
            <w:r w:rsidRPr="00B55E28">
              <w:rPr>
                <w:sz w:val="16"/>
                <w:szCs w:val="16"/>
                <w:lang w:val="en-GB"/>
              </w:rPr>
              <w:t>Youtube</w:t>
            </w:r>
            <w:proofErr w:type="spellEnd"/>
            <w:r w:rsidRPr="00B55E28">
              <w:rPr>
                <w:sz w:val="16"/>
                <w:szCs w:val="16"/>
                <w:lang w:val="en-GB"/>
              </w:rPr>
              <w:t xml:space="preserve"> Channel</w:t>
            </w:r>
          </w:p>
          <w:p w14:paraId="4B807CFA" w14:textId="77777777" w:rsidR="00FA399D" w:rsidRPr="00B55E28" w:rsidRDefault="00FA399D" w:rsidP="005A429D">
            <w:pPr>
              <w:pStyle w:val="ListParagraph"/>
              <w:widowControl/>
              <w:numPr>
                <w:ilvl w:val="0"/>
                <w:numId w:val="5"/>
              </w:numPr>
              <w:tabs>
                <w:tab w:val="left" w:pos="175"/>
              </w:tabs>
              <w:autoSpaceDE/>
              <w:autoSpaceDN/>
              <w:ind w:left="175" w:hanging="175"/>
              <w:jc w:val="left"/>
              <w:rPr>
                <w:sz w:val="16"/>
                <w:szCs w:val="16"/>
                <w:lang w:val="en-GB"/>
              </w:rPr>
            </w:pPr>
            <w:proofErr w:type="spellStart"/>
            <w:r w:rsidRPr="00B55E28">
              <w:rPr>
                <w:sz w:val="16"/>
                <w:szCs w:val="16"/>
                <w:lang w:val="en-GB"/>
              </w:rPr>
              <w:t>PaNOSC</w:t>
            </w:r>
            <w:proofErr w:type="spellEnd"/>
            <w:r w:rsidRPr="00B55E28">
              <w:rPr>
                <w:sz w:val="16"/>
                <w:szCs w:val="16"/>
                <w:lang w:val="en-GB"/>
              </w:rPr>
              <w:t xml:space="preserve"> website + Twitter</w:t>
            </w:r>
          </w:p>
        </w:tc>
        <w:tc>
          <w:tcPr>
            <w:tcW w:w="1276" w:type="dxa"/>
          </w:tcPr>
          <w:p w14:paraId="1B476F9E" w14:textId="77777777" w:rsidR="00FA399D" w:rsidRPr="00CD6F3E" w:rsidRDefault="00C74E14" w:rsidP="005A429D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  <w:hyperlink r:id="rId58" w:history="1">
              <w:r w:rsidR="00FA399D" w:rsidRPr="00CD6F3E">
                <w:rPr>
                  <w:rStyle w:val="Hyperlink"/>
                  <w:rFonts w:ascii="Muli Regular" w:hAnsi="Muli Regular"/>
                  <w:sz w:val="18"/>
                  <w:szCs w:val="18"/>
                  <w:lang w:val="en-GB"/>
                </w:rPr>
                <w:t>https://www.youtube.com/watch?v=3HgnIe1Xu8I&amp;t=2s</w:t>
              </w:r>
            </w:hyperlink>
            <w:r w:rsidR="00FA399D" w:rsidRPr="00CD6F3E">
              <w:rPr>
                <w:rFonts w:ascii="Muli Regular" w:hAnsi="Muli Regular"/>
                <w:sz w:val="18"/>
                <w:szCs w:val="18"/>
                <w:lang w:val="en-GB"/>
              </w:rPr>
              <w:t xml:space="preserve"> &gt;655 views</w:t>
            </w:r>
          </w:p>
        </w:tc>
      </w:tr>
      <w:tr w:rsidR="00FA399D" w:rsidRPr="00CD6F3E" w14:paraId="0DB07D4E" w14:textId="77777777" w:rsidTr="005A429D">
        <w:tc>
          <w:tcPr>
            <w:tcW w:w="2660" w:type="dxa"/>
            <w:vAlign w:val="center"/>
          </w:tcPr>
          <w:p w14:paraId="5AF2B8E7" w14:textId="2C6395D8" w:rsidR="00FA399D" w:rsidRPr="00C31218" w:rsidRDefault="00FA399D" w:rsidP="005A429D">
            <w:pPr>
              <w:rPr>
                <w:rFonts w:ascii="Muli Regular" w:hAnsi="Muli Regular"/>
                <w:b/>
                <w:sz w:val="20"/>
                <w:szCs w:val="20"/>
                <w:lang w:val="en-GB"/>
              </w:rPr>
            </w:pPr>
            <w:r>
              <w:rPr>
                <w:rFonts w:ascii="Muli Regular" w:hAnsi="Muli Regular"/>
                <w:b/>
                <w:sz w:val="20"/>
                <w:szCs w:val="20"/>
                <w:lang w:val="en-GB"/>
              </w:rPr>
              <w:t>The DOI for data</w:t>
            </w:r>
          </w:p>
        </w:tc>
        <w:tc>
          <w:tcPr>
            <w:tcW w:w="2268" w:type="dxa"/>
            <w:vAlign w:val="center"/>
          </w:tcPr>
          <w:p w14:paraId="2CAC5634" w14:textId="37835CDB" w:rsidR="00FA399D" w:rsidRPr="00C31218" w:rsidRDefault="00FA399D" w:rsidP="005A429D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>Animation video</w:t>
            </w:r>
          </w:p>
        </w:tc>
        <w:tc>
          <w:tcPr>
            <w:tcW w:w="9072" w:type="dxa"/>
          </w:tcPr>
          <w:p w14:paraId="6A73CC06" w14:textId="54485B3B" w:rsidR="00FA399D" w:rsidRDefault="00FA399D" w:rsidP="005A429D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Website: </w:t>
            </w:r>
            <w:hyperlink r:id="rId59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https://www.panosc.eu/data/the-doi-for-data/</w:t>
              </w:r>
            </w:hyperlink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7766F8CA" w14:textId="76891685" w:rsidR="00FA399D" w:rsidRDefault="00FA399D" w:rsidP="005A429D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r>
              <w:rPr>
                <w:rFonts w:ascii="Muli Regular" w:hAnsi="Muli Regular"/>
                <w:sz w:val="16"/>
                <w:szCs w:val="16"/>
                <w:lang w:val="en-US"/>
              </w:rPr>
              <w:t>Youtube:</w:t>
            </w:r>
            <w:r>
              <w:t xml:space="preserve"> </w:t>
            </w:r>
            <w:hyperlink r:id="rId60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https://youtu.be/ekn0qicVFJM</w:t>
              </w:r>
            </w:hyperlink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44634BD4" w14:textId="18DE3C3E" w:rsidR="00FA399D" w:rsidRPr="008409B0" w:rsidRDefault="00FA399D" w:rsidP="005A429D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r>
              <w:rPr>
                <w:rFonts w:ascii="Muli Regular" w:hAnsi="Muli Regular"/>
                <w:sz w:val="16"/>
                <w:szCs w:val="16"/>
                <w:lang w:val="en-US"/>
              </w:rPr>
              <w:t>Twitter:</w:t>
            </w:r>
            <w:r>
              <w:t xml:space="preserve"> </w:t>
            </w:r>
            <w:hyperlink r:id="rId61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https://twitter.com/Panosc_eu/status/1298592364253061122</w:t>
              </w:r>
            </w:hyperlink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14:paraId="3060D3F7" w14:textId="12A9B21F" w:rsidR="00FA399D" w:rsidRPr="00CD6F3E" w:rsidRDefault="00FA399D" w:rsidP="005A429D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>481</w:t>
            </w:r>
            <w:r w:rsidRPr="00CD6F3E">
              <w:rPr>
                <w:rFonts w:ascii="Muli Regular" w:hAnsi="Muli Regular"/>
                <w:sz w:val="18"/>
                <w:szCs w:val="18"/>
                <w:lang w:val="en-GB"/>
              </w:rPr>
              <w:t xml:space="preserve"> </w:t>
            </w:r>
          </w:p>
        </w:tc>
      </w:tr>
      <w:tr w:rsidR="00FA399D" w:rsidRPr="00CD6F3E" w14:paraId="3615D529" w14:textId="77777777" w:rsidTr="005A429D">
        <w:tc>
          <w:tcPr>
            <w:tcW w:w="2660" w:type="dxa"/>
            <w:vAlign w:val="center"/>
          </w:tcPr>
          <w:p w14:paraId="633FDA7B" w14:textId="0FFA2D2E" w:rsidR="00FA399D" w:rsidRDefault="00FA399D" w:rsidP="005A429D">
            <w:pPr>
              <w:rPr>
                <w:rFonts w:ascii="Muli Regular" w:hAnsi="Muli Regular"/>
                <w:b/>
                <w:sz w:val="20"/>
                <w:szCs w:val="20"/>
                <w:lang w:val="en-GB"/>
              </w:rPr>
            </w:pPr>
            <w:r w:rsidRPr="00FA399D">
              <w:rPr>
                <w:rFonts w:ascii="Muli Regular" w:hAnsi="Muli Regular"/>
                <w:b/>
                <w:sz w:val="20"/>
                <w:szCs w:val="20"/>
                <w:lang w:val="en-GB"/>
              </w:rPr>
              <w:t>Photon and Neutron (</w:t>
            </w:r>
            <w:proofErr w:type="spellStart"/>
            <w:r w:rsidRPr="00FA399D">
              <w:rPr>
                <w:rFonts w:ascii="Muli Regular" w:hAnsi="Muli Regular"/>
                <w:b/>
                <w:sz w:val="20"/>
                <w:szCs w:val="20"/>
                <w:lang w:val="en-GB"/>
              </w:rPr>
              <w:t>PaN</w:t>
            </w:r>
            <w:proofErr w:type="spellEnd"/>
            <w:r w:rsidRPr="00FA399D">
              <w:rPr>
                <w:rFonts w:ascii="Muli Regular" w:hAnsi="Muli Regular"/>
                <w:b/>
                <w:sz w:val="20"/>
                <w:szCs w:val="20"/>
                <w:lang w:val="en-GB"/>
              </w:rPr>
              <w:t>) EOSC Symposium - RECORDINGS</w:t>
            </w:r>
          </w:p>
        </w:tc>
        <w:tc>
          <w:tcPr>
            <w:tcW w:w="2268" w:type="dxa"/>
            <w:vAlign w:val="center"/>
          </w:tcPr>
          <w:p w14:paraId="23AD9400" w14:textId="77777777" w:rsidR="00FA399D" w:rsidRDefault="00FA399D" w:rsidP="005A429D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</w:p>
        </w:tc>
        <w:tc>
          <w:tcPr>
            <w:tcW w:w="9072" w:type="dxa"/>
          </w:tcPr>
          <w:p w14:paraId="0BA3E86C" w14:textId="7E134131" w:rsidR="00FA399D" w:rsidRDefault="00FA399D" w:rsidP="005A429D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Website: </w:t>
            </w:r>
            <w:hyperlink r:id="rId62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https://www.panosc.eu/news/panosc-expands-pan-eosc-symposium-and-annual-meeting-an-overview/</w:t>
              </w:r>
            </w:hyperlink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43B8E98A" w14:textId="77777777" w:rsidR="00FA399D" w:rsidRDefault="00FA399D" w:rsidP="005A429D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  <w:lang w:val="en-US"/>
              </w:rPr>
              <w:t>Youtube</w:t>
            </w:r>
            <w:proofErr w:type="spellEnd"/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: </w:t>
            </w:r>
            <w:hyperlink r:id="rId63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https://youtu.be/AXMhurOSeiY</w:t>
              </w:r>
            </w:hyperlink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55138C61" w14:textId="0EC24DBE" w:rsidR="00FA399D" w:rsidRDefault="00FA399D" w:rsidP="005A429D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Twitter: </w:t>
            </w:r>
            <w:hyperlink r:id="rId64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https://twitter.com/Panosc_eu/status/1331160985923694592</w:t>
              </w:r>
            </w:hyperlink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14:paraId="69FD50E8" w14:textId="4F2D28F2" w:rsidR="00FA399D" w:rsidRDefault="00FA399D" w:rsidP="005A429D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>112</w:t>
            </w:r>
          </w:p>
        </w:tc>
      </w:tr>
      <w:tr w:rsidR="00FA399D" w:rsidRPr="00CD6F3E" w14:paraId="536C620B" w14:textId="77777777" w:rsidTr="005A429D">
        <w:tc>
          <w:tcPr>
            <w:tcW w:w="2660" w:type="dxa"/>
            <w:vAlign w:val="center"/>
          </w:tcPr>
          <w:p w14:paraId="5111B233" w14:textId="601D6D19" w:rsidR="00FA399D" w:rsidRPr="00FA399D" w:rsidRDefault="00FA399D" w:rsidP="005A429D">
            <w:pPr>
              <w:rPr>
                <w:rFonts w:ascii="Muli Regular" w:hAnsi="Muli Regular"/>
                <w:b/>
                <w:sz w:val="20"/>
                <w:szCs w:val="20"/>
                <w:lang w:val="en-GB"/>
              </w:rPr>
            </w:pPr>
            <w:r w:rsidRPr="00FA399D">
              <w:rPr>
                <w:rFonts w:ascii="Muli Regular" w:hAnsi="Muli Regular"/>
                <w:b/>
                <w:sz w:val="20"/>
                <w:szCs w:val="20"/>
                <w:lang w:val="en-GB"/>
              </w:rPr>
              <w:t xml:space="preserve">Interview w CERIC user, Elisa </w:t>
            </w:r>
            <w:proofErr w:type="spellStart"/>
            <w:r w:rsidRPr="00FA399D">
              <w:rPr>
                <w:rFonts w:ascii="Muli Regular" w:hAnsi="Muli Regular"/>
                <w:b/>
                <w:sz w:val="20"/>
                <w:szCs w:val="20"/>
                <w:lang w:val="en-GB"/>
              </w:rPr>
              <w:t>Bergami</w:t>
            </w:r>
            <w:proofErr w:type="spellEnd"/>
            <w:r w:rsidRPr="00FA399D">
              <w:rPr>
                <w:rFonts w:ascii="Muli Regular" w:hAnsi="Muli Regular"/>
                <w:b/>
                <w:sz w:val="20"/>
                <w:szCs w:val="20"/>
                <w:lang w:val="en-GB"/>
              </w:rPr>
              <w:t>, on the benefits of Open Science for Environmental Sciences</w:t>
            </w:r>
          </w:p>
        </w:tc>
        <w:tc>
          <w:tcPr>
            <w:tcW w:w="2268" w:type="dxa"/>
            <w:vAlign w:val="center"/>
          </w:tcPr>
          <w:p w14:paraId="2EEE38DA" w14:textId="6ED308EF" w:rsidR="00FA399D" w:rsidRDefault="00FA399D" w:rsidP="005A429D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 xml:space="preserve">Elisa </w:t>
            </w:r>
            <w:proofErr w:type="spellStart"/>
            <w:r>
              <w:rPr>
                <w:rFonts w:ascii="Muli Regular" w:hAnsi="Muli Regular"/>
                <w:sz w:val="18"/>
                <w:szCs w:val="18"/>
                <w:lang w:val="en-GB"/>
              </w:rPr>
              <w:t>Bergami</w:t>
            </w:r>
            <w:proofErr w:type="spellEnd"/>
            <w:r>
              <w:rPr>
                <w:rFonts w:ascii="Muli Regular" w:hAnsi="Muli Regular"/>
                <w:sz w:val="18"/>
                <w:szCs w:val="18"/>
                <w:lang w:val="en-GB"/>
              </w:rPr>
              <w:t xml:space="preserve"> (University of Siena / CERIC user)</w:t>
            </w:r>
          </w:p>
        </w:tc>
        <w:tc>
          <w:tcPr>
            <w:tcW w:w="9072" w:type="dxa"/>
          </w:tcPr>
          <w:p w14:paraId="310A9BA8" w14:textId="364484FD" w:rsidR="00FA399D" w:rsidRDefault="00FA399D" w:rsidP="005A429D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Website: </w:t>
            </w:r>
            <w:hyperlink r:id="rId65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https://www.panosc.eu/news/interview-with-pan-user-dr-elisa-bergami-on-the-benefits-of-open-science-for-the-environmental-sciences/</w:t>
              </w:r>
            </w:hyperlink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1543B91B" w14:textId="6B476127" w:rsidR="00FA399D" w:rsidRDefault="00FA399D" w:rsidP="005A429D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  <w:lang w:val="en-US"/>
              </w:rPr>
              <w:t>Youtube</w:t>
            </w:r>
            <w:proofErr w:type="spellEnd"/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: </w:t>
            </w:r>
            <w:hyperlink r:id="rId66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https://youtu.be/HTVmX1qfbS8</w:t>
              </w:r>
            </w:hyperlink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23EF75B6" w14:textId="6A822FA8" w:rsidR="00FA399D" w:rsidRDefault="00FA399D" w:rsidP="005A429D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Twitter: </w:t>
            </w:r>
            <w:hyperlink r:id="rId67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https://twitter.com/Panosc_eu/status/1339175843113865217</w:t>
              </w:r>
            </w:hyperlink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381070B2" w14:textId="1D0F31D3" w:rsidR="00FA399D" w:rsidRDefault="00FA399D" w:rsidP="005A429D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CORDIS: </w:t>
            </w:r>
            <w:hyperlink r:id="rId68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https://cordis.europa.eu/article/id/428717-interview-with-ceric-user-dr-elisa-bergami-on-the-benefits-of-open-science-for-the-environmen</w:t>
              </w:r>
            </w:hyperlink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0407D35F" w14:textId="77777777" w:rsidR="00FA399D" w:rsidRDefault="00FA399D" w:rsidP="005A429D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</w:tcPr>
          <w:p w14:paraId="3B44A4A0" w14:textId="56DED5E0" w:rsidR="00FA399D" w:rsidRDefault="00FA399D" w:rsidP="005A429D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>37</w:t>
            </w:r>
          </w:p>
        </w:tc>
      </w:tr>
      <w:tr w:rsidR="00FA399D" w:rsidRPr="00CD6F3E" w14:paraId="5F999D8B" w14:textId="77777777" w:rsidTr="005A429D">
        <w:tc>
          <w:tcPr>
            <w:tcW w:w="2660" w:type="dxa"/>
            <w:vAlign w:val="center"/>
          </w:tcPr>
          <w:p w14:paraId="2B49596A" w14:textId="50204317" w:rsidR="00FA399D" w:rsidRPr="00FA399D" w:rsidRDefault="00FA399D" w:rsidP="005A429D">
            <w:pPr>
              <w:rPr>
                <w:rFonts w:ascii="Muli Regular" w:hAnsi="Muli Regular"/>
                <w:b/>
                <w:sz w:val="20"/>
                <w:szCs w:val="20"/>
                <w:lang w:val="en-GB"/>
              </w:rPr>
            </w:pPr>
            <w:r w:rsidRPr="00FA399D">
              <w:rPr>
                <w:rFonts w:ascii="Muli Regular" w:hAnsi="Muli Regular"/>
                <w:b/>
                <w:sz w:val="20"/>
                <w:szCs w:val="20"/>
                <w:lang w:val="en-GB"/>
              </w:rPr>
              <w:t xml:space="preserve">Interview with </w:t>
            </w:r>
            <w:proofErr w:type="spellStart"/>
            <w:r w:rsidRPr="00FA399D">
              <w:rPr>
                <w:rFonts w:ascii="Muli Regular" w:hAnsi="Muli Regular"/>
                <w:b/>
                <w:sz w:val="20"/>
                <w:szCs w:val="20"/>
                <w:lang w:val="en-GB"/>
              </w:rPr>
              <w:t>Mads</w:t>
            </w:r>
            <w:proofErr w:type="spellEnd"/>
            <w:r w:rsidRPr="00FA399D">
              <w:rPr>
                <w:rFonts w:ascii="Muli Regular" w:hAnsi="Muli Regular"/>
                <w:b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A399D">
              <w:rPr>
                <w:rFonts w:ascii="Muli Regular" w:hAnsi="Muli Regular"/>
                <w:b/>
                <w:sz w:val="20"/>
                <w:szCs w:val="20"/>
                <w:lang w:val="en-GB"/>
              </w:rPr>
              <w:t>Bertelsen</w:t>
            </w:r>
            <w:proofErr w:type="spellEnd"/>
            <w:r w:rsidRPr="00FA399D">
              <w:rPr>
                <w:rFonts w:ascii="Muli Regular" w:hAnsi="Muli Regular"/>
                <w:b/>
                <w:sz w:val="20"/>
                <w:szCs w:val="20"/>
                <w:lang w:val="en-GB"/>
              </w:rPr>
              <w:t xml:space="preserve"> on performing </w:t>
            </w:r>
            <w:proofErr w:type="spellStart"/>
            <w:r w:rsidRPr="00FA399D">
              <w:rPr>
                <w:rFonts w:ascii="Muli Regular" w:hAnsi="Muli Regular"/>
                <w:b/>
                <w:sz w:val="20"/>
                <w:szCs w:val="20"/>
                <w:lang w:val="en-GB"/>
              </w:rPr>
              <w:t>McStas</w:t>
            </w:r>
            <w:proofErr w:type="spellEnd"/>
            <w:r w:rsidRPr="00FA399D">
              <w:rPr>
                <w:rFonts w:ascii="Muli Regular" w:hAnsi="Muli Regular"/>
                <w:b/>
                <w:sz w:val="20"/>
                <w:szCs w:val="20"/>
                <w:lang w:val="en-GB"/>
              </w:rPr>
              <w:t xml:space="preserve"> simulations with </w:t>
            </w:r>
            <w:proofErr w:type="spellStart"/>
            <w:r w:rsidRPr="00FA399D">
              <w:rPr>
                <w:rFonts w:ascii="Muli Regular" w:hAnsi="Muli Regular"/>
                <w:b/>
                <w:sz w:val="20"/>
                <w:szCs w:val="20"/>
                <w:lang w:val="en-GB"/>
              </w:rPr>
              <w:t>McStasScript</w:t>
            </w:r>
            <w:proofErr w:type="spellEnd"/>
            <w:r w:rsidRPr="00FA399D">
              <w:rPr>
                <w:rFonts w:ascii="Muli Regular" w:hAnsi="Muli Regular"/>
                <w:b/>
                <w:sz w:val="20"/>
                <w:szCs w:val="20"/>
                <w:lang w:val="en-GB"/>
              </w:rPr>
              <w:t xml:space="preserve"> (+ DEMO)</w:t>
            </w:r>
          </w:p>
        </w:tc>
        <w:tc>
          <w:tcPr>
            <w:tcW w:w="2268" w:type="dxa"/>
            <w:vAlign w:val="center"/>
          </w:tcPr>
          <w:p w14:paraId="37F806B5" w14:textId="00BAA18D" w:rsidR="00FA399D" w:rsidRDefault="00FA399D" w:rsidP="005A429D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Muli Regular" w:hAnsi="Muli Regular"/>
                <w:sz w:val="18"/>
                <w:szCs w:val="18"/>
                <w:lang w:val="en-GB"/>
              </w:rPr>
              <w:t>Mads</w:t>
            </w:r>
            <w:proofErr w:type="spellEnd"/>
            <w:r>
              <w:rPr>
                <w:rFonts w:ascii="Muli Regular" w:hAnsi="Muli Regular"/>
                <w:sz w:val="18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ascii="Muli Regular" w:hAnsi="Muli Regular"/>
                <w:sz w:val="18"/>
                <w:szCs w:val="18"/>
                <w:lang w:val="en-GB"/>
              </w:rPr>
              <w:t>Bertelsen</w:t>
            </w:r>
            <w:proofErr w:type="spellEnd"/>
            <w:r>
              <w:rPr>
                <w:rFonts w:ascii="Muli Regular" w:hAnsi="Muli Regular"/>
                <w:sz w:val="18"/>
                <w:szCs w:val="18"/>
                <w:lang w:val="en-GB"/>
              </w:rPr>
              <w:t xml:space="preserve"> (ESS)</w:t>
            </w:r>
          </w:p>
        </w:tc>
        <w:tc>
          <w:tcPr>
            <w:tcW w:w="9072" w:type="dxa"/>
          </w:tcPr>
          <w:p w14:paraId="12D449AF" w14:textId="66F278A8" w:rsidR="00FA399D" w:rsidRDefault="00FA399D" w:rsidP="005A429D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Website: </w:t>
            </w:r>
            <w:hyperlink r:id="rId69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https://www.panosc.eu/news/interview-with-mads-bertelsen-on-performing-mcstas-simulations-with-mcstasscript/</w:t>
              </w:r>
            </w:hyperlink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3AF8A29E" w14:textId="31BD00EA" w:rsidR="00FA399D" w:rsidRDefault="00FA399D" w:rsidP="005A429D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  <w:lang w:val="en-US"/>
              </w:rPr>
              <w:t>Youtube</w:t>
            </w:r>
            <w:proofErr w:type="spellEnd"/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: </w:t>
            </w:r>
            <w:hyperlink r:id="rId70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https://youtu.be/2o-9MySCdWs</w:t>
              </w:r>
            </w:hyperlink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1E69F082" w14:textId="08533DBA" w:rsidR="00FA399D" w:rsidRDefault="00FA399D" w:rsidP="005A429D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Twitter: </w:t>
            </w:r>
            <w:hyperlink r:id="rId71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https://twitter.com/Panosc_eu/status/1346038599519772673</w:t>
              </w:r>
            </w:hyperlink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4126275E" w14:textId="286EC7C9" w:rsidR="00FA399D" w:rsidRDefault="00FA399D" w:rsidP="005A429D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CORDIS: </w:t>
            </w:r>
            <w:hyperlink r:id="rId72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https://cordis.europa.eu/article/id/428771-interview-with-mads-bertelsen-on-performing-mcstas-simulations-with-mcstasscript-with-demo/it</w:t>
              </w:r>
            </w:hyperlink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14:paraId="6FC12447" w14:textId="3CF324FD" w:rsidR="00FA399D" w:rsidRDefault="00FA399D" w:rsidP="005A429D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>40</w:t>
            </w:r>
          </w:p>
        </w:tc>
      </w:tr>
    </w:tbl>
    <w:p w14:paraId="48DF8733" w14:textId="613C60CC" w:rsidR="00177FF4" w:rsidRDefault="00177FF4" w:rsidP="00020B57">
      <w:pPr>
        <w:ind w:left="360"/>
        <w:rPr>
          <w:rFonts w:ascii="Muli Regular" w:hAnsi="Muli Regular"/>
          <w:lang w:val="en-GB"/>
        </w:rPr>
      </w:pPr>
    </w:p>
    <w:p w14:paraId="0A443D15" w14:textId="77777777" w:rsidR="005A429D" w:rsidRDefault="005A429D" w:rsidP="00020B57">
      <w:pPr>
        <w:ind w:left="360"/>
        <w:rPr>
          <w:rFonts w:ascii="Muli Regular" w:hAnsi="Muli Regular"/>
          <w:lang w:val="en-GB"/>
        </w:rPr>
      </w:pPr>
    </w:p>
    <w:p w14:paraId="76E8033A" w14:textId="77777777" w:rsidR="005A429D" w:rsidRDefault="005A429D" w:rsidP="00020B57">
      <w:pPr>
        <w:ind w:left="360"/>
        <w:rPr>
          <w:rFonts w:ascii="Muli Regular" w:hAnsi="Muli Regular"/>
          <w:lang w:val="en-GB"/>
        </w:rPr>
      </w:pPr>
    </w:p>
    <w:p w14:paraId="3DD0B58A" w14:textId="77777777" w:rsidR="005A429D" w:rsidRDefault="005A429D" w:rsidP="00020B57">
      <w:pPr>
        <w:ind w:left="360"/>
        <w:rPr>
          <w:rFonts w:ascii="Muli Regular" w:hAnsi="Muli Regular"/>
          <w:lang w:val="en-GB"/>
        </w:rPr>
      </w:pPr>
    </w:p>
    <w:p w14:paraId="0AD15783" w14:textId="77777777" w:rsidR="005A429D" w:rsidRDefault="005A429D" w:rsidP="00020B57">
      <w:pPr>
        <w:ind w:left="360"/>
        <w:rPr>
          <w:rFonts w:ascii="Muli Regular" w:hAnsi="Muli Regular"/>
          <w:lang w:val="en-GB"/>
        </w:rPr>
      </w:pPr>
    </w:p>
    <w:p w14:paraId="1C16F10B" w14:textId="77777777" w:rsidR="005A429D" w:rsidRDefault="005A429D" w:rsidP="00020B57">
      <w:pPr>
        <w:ind w:left="360"/>
        <w:rPr>
          <w:rFonts w:ascii="Muli Regular" w:hAnsi="Muli Regular"/>
          <w:lang w:val="en-GB"/>
        </w:rPr>
      </w:pPr>
    </w:p>
    <w:p w14:paraId="3729EC2B" w14:textId="77777777" w:rsidR="005A429D" w:rsidRDefault="005A429D" w:rsidP="00020B57">
      <w:pPr>
        <w:ind w:left="360"/>
        <w:rPr>
          <w:rFonts w:ascii="Muli Regular" w:hAnsi="Muli Regular"/>
          <w:lang w:val="en-GB"/>
        </w:rPr>
      </w:pPr>
    </w:p>
    <w:p w14:paraId="5E55F7CC" w14:textId="77777777" w:rsidR="005A429D" w:rsidRDefault="005A429D" w:rsidP="00020B57">
      <w:pPr>
        <w:ind w:left="360"/>
        <w:rPr>
          <w:rFonts w:ascii="Muli Regular" w:hAnsi="Muli Regular"/>
          <w:lang w:val="en-GB"/>
        </w:rPr>
      </w:pPr>
    </w:p>
    <w:p w14:paraId="23104692" w14:textId="77777777" w:rsidR="005A429D" w:rsidRDefault="005A429D" w:rsidP="00020B57">
      <w:pPr>
        <w:ind w:left="360"/>
        <w:rPr>
          <w:rFonts w:ascii="Muli Regular" w:hAnsi="Muli Regular"/>
          <w:lang w:val="en-GB"/>
        </w:rPr>
      </w:pPr>
    </w:p>
    <w:p w14:paraId="42701360" w14:textId="77777777" w:rsidR="005A429D" w:rsidRDefault="005A429D" w:rsidP="00020B57">
      <w:pPr>
        <w:ind w:left="360"/>
        <w:rPr>
          <w:rFonts w:ascii="Muli Regular" w:hAnsi="Muli Regular"/>
          <w:lang w:val="en-GB"/>
        </w:rPr>
      </w:pPr>
    </w:p>
    <w:p w14:paraId="60A41686" w14:textId="77777777" w:rsidR="005A429D" w:rsidRDefault="005A429D" w:rsidP="00020B57">
      <w:pPr>
        <w:ind w:left="360"/>
        <w:rPr>
          <w:rFonts w:ascii="Muli Regular" w:hAnsi="Muli Regular"/>
          <w:lang w:val="en-GB"/>
        </w:rPr>
      </w:pPr>
    </w:p>
    <w:p w14:paraId="12010BEB" w14:textId="77777777" w:rsidR="005A429D" w:rsidRDefault="005A429D" w:rsidP="00020B57">
      <w:pPr>
        <w:ind w:left="360"/>
        <w:rPr>
          <w:rFonts w:ascii="Muli Regular" w:hAnsi="Muli Regular"/>
          <w:lang w:val="en-GB"/>
        </w:rPr>
      </w:pPr>
    </w:p>
    <w:p w14:paraId="475233CF" w14:textId="77777777" w:rsidR="00177FF4" w:rsidRDefault="00177FF4" w:rsidP="00020B57">
      <w:pPr>
        <w:ind w:left="360"/>
        <w:rPr>
          <w:rFonts w:ascii="Muli Regular" w:hAnsi="Muli Regular"/>
          <w:lang w:val="en-GB"/>
        </w:rPr>
      </w:pPr>
    </w:p>
    <w:tbl>
      <w:tblPr>
        <w:tblStyle w:val="TableGrid"/>
        <w:tblW w:w="15310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127"/>
        <w:gridCol w:w="1843"/>
        <w:gridCol w:w="6237"/>
        <w:gridCol w:w="5103"/>
      </w:tblGrid>
      <w:tr w:rsidR="00177FF4" w:rsidRPr="00020B57" w14:paraId="01186FE2" w14:textId="77777777" w:rsidTr="00177FF4">
        <w:tc>
          <w:tcPr>
            <w:tcW w:w="15310" w:type="dxa"/>
            <w:gridSpan w:val="4"/>
            <w:shd w:val="clear" w:color="auto" w:fill="98325A"/>
          </w:tcPr>
          <w:p w14:paraId="3B1A7572" w14:textId="77777777" w:rsidR="00177FF4" w:rsidRPr="00020B57" w:rsidRDefault="00177FF4" w:rsidP="00177FF4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>PaNOSC</w:t>
            </w:r>
            <w:proofErr w:type="spellEnd"/>
            <w:r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 xml:space="preserve"> </w:t>
            </w:r>
            <w:r w:rsidRPr="00020B57"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>EVENTS</w:t>
            </w:r>
          </w:p>
        </w:tc>
      </w:tr>
      <w:tr w:rsidR="00177FF4" w:rsidRPr="0012263B" w14:paraId="55D2CCE7" w14:textId="77777777" w:rsidTr="00177FF4">
        <w:tc>
          <w:tcPr>
            <w:tcW w:w="2127" w:type="dxa"/>
            <w:shd w:val="clear" w:color="auto" w:fill="7F7F7F" w:themeFill="text1" w:themeFillTint="80"/>
          </w:tcPr>
          <w:p w14:paraId="2188DFEF" w14:textId="77777777" w:rsidR="00177FF4" w:rsidRPr="0012263B" w:rsidRDefault="00177FF4" w:rsidP="00177FF4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</w:pPr>
            <w:r w:rsidRPr="0012263B"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  <w:t>EVENT’S NAME</w:t>
            </w:r>
          </w:p>
        </w:tc>
        <w:tc>
          <w:tcPr>
            <w:tcW w:w="1843" w:type="dxa"/>
            <w:shd w:val="clear" w:color="auto" w:fill="7F7F7F" w:themeFill="text1" w:themeFillTint="80"/>
          </w:tcPr>
          <w:p w14:paraId="1B039B76" w14:textId="77777777" w:rsidR="00177FF4" w:rsidRPr="0012263B" w:rsidRDefault="00177FF4" w:rsidP="00177FF4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</w:pPr>
            <w:r w:rsidRPr="0012263B"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  <w:t>DATE / LOCATION</w:t>
            </w:r>
          </w:p>
        </w:tc>
        <w:tc>
          <w:tcPr>
            <w:tcW w:w="6237" w:type="dxa"/>
            <w:shd w:val="clear" w:color="auto" w:fill="7F7F7F" w:themeFill="text1" w:themeFillTint="80"/>
          </w:tcPr>
          <w:p w14:paraId="746FAF5B" w14:textId="77777777" w:rsidR="00177FF4" w:rsidRPr="0012263B" w:rsidRDefault="00177FF4" w:rsidP="00177FF4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</w:pPr>
            <w:r w:rsidRPr="0012263B"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  <w:t>NEWS / SOCIAL MEDIA POSTS</w:t>
            </w:r>
          </w:p>
        </w:tc>
        <w:tc>
          <w:tcPr>
            <w:tcW w:w="5103" w:type="dxa"/>
            <w:shd w:val="clear" w:color="auto" w:fill="7F7F7F" w:themeFill="text1" w:themeFillTint="80"/>
          </w:tcPr>
          <w:p w14:paraId="7BA72210" w14:textId="77777777" w:rsidR="00177FF4" w:rsidRPr="0012263B" w:rsidRDefault="00177FF4" w:rsidP="00177FF4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</w:pPr>
            <w:r w:rsidRPr="0012263B"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  <w:t>OTHER DOCS</w:t>
            </w:r>
          </w:p>
        </w:tc>
      </w:tr>
      <w:tr w:rsidR="00177FF4" w:rsidRPr="00020B57" w14:paraId="620A7707" w14:textId="77777777" w:rsidTr="00177FF4">
        <w:trPr>
          <w:trHeight w:val="1101"/>
        </w:trPr>
        <w:tc>
          <w:tcPr>
            <w:tcW w:w="2127" w:type="dxa"/>
            <w:vAlign w:val="center"/>
          </w:tcPr>
          <w:p w14:paraId="130B94F5" w14:textId="77777777" w:rsidR="00177FF4" w:rsidRPr="00020B57" w:rsidRDefault="00177FF4" w:rsidP="00177FF4">
            <w:pPr>
              <w:rPr>
                <w:rFonts w:ascii="Muli Regular" w:hAnsi="Muli Regular"/>
                <w:b/>
                <w:bCs/>
                <w:sz w:val="20"/>
                <w:szCs w:val="20"/>
              </w:rPr>
            </w:pPr>
            <w:proofErr w:type="spellStart"/>
            <w:r w:rsidRPr="00020B57">
              <w:rPr>
                <w:rFonts w:ascii="Muli Regular" w:hAnsi="Muli Regular"/>
                <w:b/>
                <w:bCs/>
                <w:sz w:val="20"/>
                <w:szCs w:val="20"/>
              </w:rPr>
              <w:t>PaNOSC</w:t>
            </w:r>
            <w:proofErr w:type="spellEnd"/>
            <w:r w:rsidRPr="00020B57">
              <w:rPr>
                <w:rFonts w:ascii="Muli Regular" w:hAnsi="Muli Regular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uli Regular" w:hAnsi="Muli Regular"/>
                <w:b/>
                <w:bCs/>
                <w:sz w:val="20"/>
                <w:szCs w:val="20"/>
              </w:rPr>
              <w:t>k</w:t>
            </w:r>
            <w:r w:rsidRPr="00020B57">
              <w:rPr>
                <w:rFonts w:ascii="Muli Regular" w:hAnsi="Muli Regular"/>
                <w:b/>
                <w:bCs/>
                <w:sz w:val="20"/>
                <w:szCs w:val="20"/>
              </w:rPr>
              <w:t>ick-off meeting</w:t>
            </w:r>
          </w:p>
        </w:tc>
        <w:tc>
          <w:tcPr>
            <w:tcW w:w="1843" w:type="dxa"/>
            <w:vAlign w:val="center"/>
          </w:tcPr>
          <w:p w14:paraId="3E5E4914" w14:textId="77777777" w:rsidR="00177FF4" w:rsidRPr="00020B57" w:rsidRDefault="00177FF4" w:rsidP="00177FF4">
            <w:pPr>
              <w:jc w:val="center"/>
              <w:rPr>
                <w:rFonts w:ascii="Muli Regular" w:hAnsi="Muli Regular"/>
                <w:sz w:val="18"/>
                <w:szCs w:val="18"/>
              </w:rPr>
            </w:pPr>
            <w:r w:rsidRPr="00020B57">
              <w:rPr>
                <w:rFonts w:ascii="Muli Regular" w:hAnsi="Muli Regular"/>
                <w:sz w:val="18"/>
                <w:szCs w:val="18"/>
              </w:rPr>
              <w:t xml:space="preserve">15-16 </w:t>
            </w:r>
            <w:r w:rsidRPr="004A7D33">
              <w:rPr>
                <w:rFonts w:ascii="Muli Regular" w:hAnsi="Muli Regular"/>
                <w:sz w:val="18"/>
                <w:szCs w:val="18"/>
                <w:lang w:val="en-GB"/>
              </w:rPr>
              <w:t>January</w:t>
            </w:r>
            <w:r w:rsidRPr="00020B57">
              <w:rPr>
                <w:rFonts w:ascii="Muli Regular" w:hAnsi="Muli Regular"/>
                <w:sz w:val="18"/>
                <w:szCs w:val="18"/>
              </w:rPr>
              <w:t xml:space="preserve"> 2019 Grenoble – France</w:t>
            </w:r>
          </w:p>
        </w:tc>
        <w:tc>
          <w:tcPr>
            <w:tcW w:w="6237" w:type="dxa"/>
          </w:tcPr>
          <w:p w14:paraId="42266872" w14:textId="77777777" w:rsidR="00177FF4" w:rsidRPr="00020B57" w:rsidRDefault="00177FF4" w:rsidP="00177FF4">
            <w:pPr>
              <w:rPr>
                <w:rFonts w:ascii="Muli Regular" w:hAnsi="Muli Regular"/>
                <w:sz w:val="16"/>
                <w:szCs w:val="16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</w:rPr>
              <w:t>PaNOSC</w:t>
            </w:r>
            <w:proofErr w:type="spellEnd"/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  <w:r w:rsidRPr="00020B57">
              <w:rPr>
                <w:rFonts w:ascii="Muli Regular" w:hAnsi="Muli Regular"/>
                <w:sz w:val="16"/>
                <w:szCs w:val="16"/>
              </w:rPr>
              <w:t xml:space="preserve">Website: </w:t>
            </w:r>
            <w:hyperlink r:id="rId73" w:history="1">
              <w:r w:rsidRPr="00020B57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https://www.panosc.eu/news/h2020-project-panosc-officially-started-to-contribute-making-fair-data-a-reality/</w:t>
              </w:r>
            </w:hyperlink>
          </w:p>
          <w:p w14:paraId="5681B1A2" w14:textId="77777777" w:rsidR="00177FF4" w:rsidRDefault="00177FF4" w:rsidP="00177FF4">
            <w:pPr>
              <w:rPr>
                <w:rFonts w:ascii="Muli Regular" w:hAnsi="Muli Regular"/>
                <w:sz w:val="16"/>
                <w:szCs w:val="16"/>
              </w:rPr>
            </w:pPr>
            <w:r w:rsidRPr="00020B57">
              <w:rPr>
                <w:rFonts w:ascii="Muli Regular" w:hAnsi="Muli Regular"/>
                <w:sz w:val="16"/>
                <w:szCs w:val="16"/>
              </w:rPr>
              <w:t xml:space="preserve">Indico: </w:t>
            </w:r>
            <w:hyperlink r:id="rId74" w:history="1">
              <w:r w:rsidRPr="00020B57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https://indico.esrf.fr/indico/event/19/</w:t>
              </w:r>
            </w:hyperlink>
            <w:r w:rsidRPr="00020B57"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488873FC" w14:textId="77777777" w:rsidR="00177FF4" w:rsidRDefault="00177FF4" w:rsidP="00177FF4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CERIC website: </w:t>
            </w:r>
            <w:hyperlink r:id="rId75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https://www.ceric-eric.eu/2018/12/17/h2020-project-panosc-officially-started-to-contribute-making-fair-data-a-reality/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35D6661C" w14:textId="77777777" w:rsidR="00177FF4" w:rsidRDefault="00177FF4" w:rsidP="00177FF4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ESRF Website: </w:t>
            </w:r>
            <w:hyperlink r:id="rId76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http://www.esrf.eu/home/news/general/content-news/general/h2020-project-panosc-officially-started.html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7D1818A9" w14:textId="77777777" w:rsidR="00177FF4" w:rsidRDefault="00177FF4" w:rsidP="00177FF4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ELI Website: </w:t>
            </w:r>
            <w:hyperlink r:id="rId77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https://eli-laser.eu/news/h2020-project-panosc-officially-started-to-contribute-making-fair-data-a-reality/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2076F918" w14:textId="77777777" w:rsidR="00177FF4" w:rsidRDefault="00177FF4" w:rsidP="00177FF4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EGI Website: </w:t>
            </w:r>
            <w:hyperlink r:id="rId78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https://www.egi.eu/news/h2020-project-panosc-officially-started-to-contribute-making-fair-data-a-reality/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0F3EBE33" w14:textId="77777777" w:rsidR="00177FF4" w:rsidRDefault="00177FF4" w:rsidP="00177FF4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ESS Website: </w:t>
            </w:r>
            <w:hyperlink r:id="rId79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https://europeanspallationsource.se/article/2018/12/21/PaNOSC-project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75137202" w14:textId="77777777" w:rsidR="00177FF4" w:rsidRDefault="00177FF4" w:rsidP="00177FF4">
            <w:pPr>
              <w:rPr>
                <w:rFonts w:ascii="Muli Regular" w:hAnsi="Muli Regular"/>
                <w:sz w:val="16"/>
                <w:szCs w:val="16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</w:rPr>
              <w:t>Lightsources</w:t>
            </w:r>
            <w:proofErr w:type="spellEnd"/>
            <w:r>
              <w:rPr>
                <w:rFonts w:ascii="Muli Regular" w:hAnsi="Muli Regular"/>
                <w:sz w:val="16"/>
                <w:szCs w:val="16"/>
              </w:rPr>
              <w:t xml:space="preserve"> Website: </w:t>
            </w:r>
            <w:hyperlink r:id="rId80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https://lightsources.org/2018/12/19/h2020-project-panosc-officially-started/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06099B82" w14:textId="77777777" w:rsidR="00177FF4" w:rsidRDefault="00177FF4" w:rsidP="00177FF4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LEAPS Website: </w:t>
            </w:r>
            <w:hyperlink r:id="rId81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https://www.leaps-initiative.eu/news/h2020_project_panosc/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399F898B" w14:textId="77777777" w:rsidR="00177FF4" w:rsidRDefault="00177FF4" w:rsidP="00177FF4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EIRO Forum Website: </w:t>
            </w:r>
            <w:hyperlink r:id="rId82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https://www.eiroforum.org/feed-items/h2020-project-panosc-officially-started/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386C5FA1" w14:textId="77777777" w:rsidR="00177FF4" w:rsidRDefault="00177FF4" w:rsidP="00177FF4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WBC-RTI.info Website: </w:t>
            </w:r>
            <w:hyperlink r:id="rId83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https://wbc-rti.info/object/news/19675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309D7DEE" w14:textId="77777777" w:rsidR="00177FF4" w:rsidRDefault="00177FF4" w:rsidP="00177FF4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Danube-inco.net website: </w:t>
            </w:r>
            <w:hyperlink r:id="rId84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https://danube-inco.net/object/news/19231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24F4D028" w14:textId="77777777" w:rsidR="00177FF4" w:rsidRDefault="00177FF4" w:rsidP="00177FF4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SNI Portal: </w:t>
            </w:r>
            <w:hyperlink r:id="rId85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https://www.sni-portal.de/en/news/photon-and-neutron-open-science-cloud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5EE246F3" w14:textId="77777777" w:rsidR="00177FF4" w:rsidRDefault="00177FF4" w:rsidP="00177FF4">
            <w:pPr>
              <w:rPr>
                <w:rFonts w:ascii="Muli Regular" w:hAnsi="Muli Regular"/>
                <w:sz w:val="16"/>
                <w:szCs w:val="16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</w:rPr>
              <w:t>Twitter</w:t>
            </w:r>
            <w:proofErr w:type="spellEnd"/>
            <w:r>
              <w:rPr>
                <w:rFonts w:ascii="Muli Regular" w:hAnsi="Muli Regular"/>
                <w:sz w:val="16"/>
                <w:szCs w:val="16"/>
              </w:rPr>
              <w:t xml:space="preserve">: </w:t>
            </w:r>
          </w:p>
          <w:p w14:paraId="29C8CFDD" w14:textId="77777777" w:rsidR="00177FF4" w:rsidRPr="00CD6F3E" w:rsidRDefault="00C74E14" w:rsidP="00177FF4">
            <w:pPr>
              <w:rPr>
                <w:rFonts w:ascii="Muli Regular" w:hAnsi="Muli Regular"/>
                <w:sz w:val="16"/>
                <w:szCs w:val="16"/>
              </w:rPr>
            </w:pPr>
            <w:hyperlink r:id="rId86" w:history="1">
              <w:r w:rsidR="00177FF4" w:rsidRPr="00CD6F3E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https://twitter.com/Panosc_eu/status/1075017319288586242</w:t>
              </w:r>
            </w:hyperlink>
            <w:r w:rsidR="00177FF4" w:rsidRPr="00CD6F3E"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17DB273B" w14:textId="77777777" w:rsidR="00177FF4" w:rsidRPr="00CD6F3E" w:rsidRDefault="00C74E14" w:rsidP="00177FF4">
            <w:pPr>
              <w:rPr>
                <w:rFonts w:ascii="Muli Regular" w:hAnsi="Muli Regular"/>
                <w:sz w:val="16"/>
                <w:szCs w:val="16"/>
              </w:rPr>
            </w:pPr>
            <w:hyperlink r:id="rId87" w:history="1">
              <w:r w:rsidR="00177FF4" w:rsidRPr="00CD6F3E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https://twitter.com/Panosc_eu/status/1082565529825697792</w:t>
              </w:r>
            </w:hyperlink>
            <w:r w:rsidR="00177FF4" w:rsidRPr="00CD6F3E"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4D7CC305" w14:textId="77777777" w:rsidR="00177FF4" w:rsidRPr="00CD6F3E" w:rsidRDefault="00C74E14" w:rsidP="00177FF4">
            <w:pPr>
              <w:rPr>
                <w:rFonts w:ascii="Muli Regular" w:hAnsi="Muli Regular"/>
                <w:sz w:val="16"/>
                <w:szCs w:val="16"/>
              </w:rPr>
            </w:pPr>
            <w:hyperlink r:id="rId88" w:history="1">
              <w:r w:rsidR="00177FF4" w:rsidRPr="00CD6F3E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https://twitter.com/Panosc_eu/status/1085117012295200771</w:t>
              </w:r>
            </w:hyperlink>
            <w:r w:rsidR="00177FF4" w:rsidRPr="00CD6F3E"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465286AF" w14:textId="77777777" w:rsidR="00177FF4" w:rsidRPr="00D34D83" w:rsidRDefault="00177FF4" w:rsidP="00177FF4">
            <w:pPr>
              <w:rPr>
                <w:rFonts w:ascii="Muli Regular" w:hAnsi="Muli Regular"/>
                <w:sz w:val="16"/>
                <w:szCs w:val="16"/>
              </w:rPr>
            </w:pPr>
            <w:r w:rsidRPr="00CD6F3E">
              <w:rPr>
                <w:rFonts w:ascii="Muli Regular" w:hAnsi="Muli Regular"/>
                <w:sz w:val="16"/>
                <w:szCs w:val="16"/>
              </w:rPr>
              <w:t xml:space="preserve">RT: </w:t>
            </w:r>
            <w:hyperlink r:id="rId89" w:history="1">
              <w:r w:rsidRPr="00D34D83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https://twitter.com/esrfsynchrotron/status/1085122108928217088</w:t>
              </w:r>
            </w:hyperlink>
            <w:r w:rsidRPr="00D34D83"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6705C8AE" w14:textId="77777777" w:rsidR="00177FF4" w:rsidRDefault="00177FF4" w:rsidP="00177FF4">
            <w:pPr>
              <w:rPr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RT: </w:t>
            </w:r>
            <w:hyperlink r:id="rId90" w:history="1">
              <w:r w:rsidRPr="00D34D83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https://twitter.com/esrfsynchrotron/status/1085213929524129793</w:t>
              </w:r>
            </w:hyperlink>
            <w:r w:rsidRPr="00D34D83"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63F0A4A2" w14:textId="77777777" w:rsidR="00177FF4" w:rsidRPr="00CD6F3E" w:rsidRDefault="00C74E14" w:rsidP="00177FF4">
            <w:pPr>
              <w:rPr>
                <w:rFonts w:ascii="Muli Regular" w:hAnsi="Muli Regular"/>
                <w:sz w:val="16"/>
                <w:szCs w:val="16"/>
              </w:rPr>
            </w:pPr>
            <w:hyperlink r:id="rId91" w:history="1">
              <w:r w:rsidR="00177FF4" w:rsidRPr="00CD6F3E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https://twitter.com/Panosc_eu/status/1085167235776290817</w:t>
              </w:r>
            </w:hyperlink>
            <w:r w:rsidR="00177FF4" w:rsidRPr="00CD6F3E"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21E8CA7F" w14:textId="77777777" w:rsidR="00177FF4" w:rsidRPr="00020B57" w:rsidRDefault="00177FF4" w:rsidP="00177FF4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CORDIS: </w:t>
            </w:r>
            <w:hyperlink r:id="rId92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https://cordis.europa.eu/news/rcn/130504/en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</w:tc>
        <w:tc>
          <w:tcPr>
            <w:tcW w:w="5103" w:type="dxa"/>
          </w:tcPr>
          <w:p w14:paraId="7AAD3656" w14:textId="77777777" w:rsidR="00177FF4" w:rsidRPr="00D34D83" w:rsidRDefault="00177FF4" w:rsidP="00177FF4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 w:rsidRPr="00D34D83">
              <w:rPr>
                <w:rFonts w:ascii="Muli Regular" w:hAnsi="Muli Regular"/>
                <w:sz w:val="16"/>
                <w:szCs w:val="16"/>
                <w:lang w:val="en-GB"/>
              </w:rPr>
              <w:t xml:space="preserve">All presentations </w:t>
            </w: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are </w:t>
            </w:r>
            <w:r w:rsidRPr="00D34D83">
              <w:rPr>
                <w:rFonts w:ascii="Muli Regular" w:hAnsi="Muli Regular"/>
                <w:sz w:val="16"/>
                <w:szCs w:val="16"/>
                <w:lang w:val="en-GB"/>
              </w:rPr>
              <w:t xml:space="preserve">available </w:t>
            </w: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for download </w:t>
            </w:r>
            <w:r w:rsidRPr="00D34D83">
              <w:rPr>
                <w:rFonts w:ascii="Muli Regular" w:hAnsi="Muli Regular"/>
                <w:sz w:val="16"/>
                <w:szCs w:val="16"/>
                <w:lang w:val="en-GB"/>
              </w:rPr>
              <w:t xml:space="preserve">on the event’s website on </w:t>
            </w:r>
            <w:proofErr w:type="spellStart"/>
            <w:r w:rsidRPr="00D34D83">
              <w:rPr>
                <w:rFonts w:ascii="Muli Regular" w:hAnsi="Muli Regular"/>
                <w:sz w:val="16"/>
                <w:szCs w:val="16"/>
                <w:lang w:val="en-GB"/>
              </w:rPr>
              <w:t>Indico</w:t>
            </w:r>
            <w:proofErr w:type="spellEnd"/>
            <w:r w:rsidRPr="00D34D83">
              <w:rPr>
                <w:rFonts w:ascii="Muli Regular" w:hAnsi="Muli Regular"/>
                <w:sz w:val="16"/>
                <w:szCs w:val="16"/>
                <w:lang w:val="en-GB"/>
              </w:rPr>
              <w:t xml:space="preserve">: </w:t>
            </w:r>
            <w:hyperlink r:id="rId93" w:anchor="20190115" w:history="1">
              <w:r w:rsidRPr="00D34D83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https://indico.esrf.fr/indico/event/19/timetable/#20190115</w:t>
              </w:r>
            </w:hyperlink>
            <w:r w:rsidRPr="00D34D83"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</w:tr>
      <w:tr w:rsidR="00177FF4" w:rsidRPr="00020B57" w14:paraId="035F5B05" w14:textId="77777777" w:rsidTr="00177FF4">
        <w:tc>
          <w:tcPr>
            <w:tcW w:w="2127" w:type="dxa"/>
            <w:vAlign w:val="center"/>
          </w:tcPr>
          <w:p w14:paraId="46853610" w14:textId="77777777" w:rsidR="00177FF4" w:rsidRPr="00020B57" w:rsidRDefault="00177FF4" w:rsidP="00177FF4">
            <w:pPr>
              <w:rPr>
                <w:rFonts w:ascii="Muli Regular" w:hAnsi="Muli Regular"/>
                <w:sz w:val="20"/>
                <w:szCs w:val="20"/>
                <w:lang w:val="en-GB"/>
              </w:rPr>
            </w:pPr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1</w:t>
            </w:r>
            <w:r w:rsidRPr="00020B57">
              <w:rPr>
                <w:rFonts w:ascii="Muli Regular" w:hAnsi="Muli Regular"/>
                <w:b/>
                <w:bCs/>
                <w:sz w:val="20"/>
                <w:szCs w:val="20"/>
                <w:vertAlign w:val="superscript"/>
                <w:lang w:val="en-US"/>
              </w:rPr>
              <w:t>st</w:t>
            </w:r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PaNOSC</w:t>
            </w:r>
            <w:proofErr w:type="spellEnd"/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 xml:space="preserve"> OASYS School</w:t>
            </w:r>
          </w:p>
        </w:tc>
        <w:tc>
          <w:tcPr>
            <w:tcW w:w="1843" w:type="dxa"/>
            <w:vAlign w:val="center"/>
          </w:tcPr>
          <w:p w14:paraId="7F77DA93" w14:textId="77777777" w:rsidR="00177FF4" w:rsidRPr="00020B57" w:rsidRDefault="00177FF4" w:rsidP="00177FF4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 w:rsidRPr="00020B57">
              <w:rPr>
                <w:rFonts w:ascii="Muli Regular" w:hAnsi="Muli Regular"/>
                <w:sz w:val="18"/>
                <w:szCs w:val="18"/>
                <w:lang w:val="en-US"/>
              </w:rPr>
              <w:t>14-16 May 2019</w:t>
            </w:r>
          </w:p>
          <w:p w14:paraId="340946A5" w14:textId="77777777" w:rsidR="00177FF4" w:rsidRPr="00020B57" w:rsidRDefault="00177FF4" w:rsidP="00177FF4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 w:rsidRPr="00020B57">
              <w:rPr>
                <w:rFonts w:ascii="Muli Regular" w:hAnsi="Muli Regular"/>
                <w:sz w:val="18"/>
                <w:szCs w:val="18"/>
                <w:lang w:val="en-US"/>
              </w:rPr>
              <w:t>Grenoble – France</w:t>
            </w:r>
          </w:p>
          <w:p w14:paraId="62E7EA8D" w14:textId="77777777" w:rsidR="00177FF4" w:rsidRPr="00020B57" w:rsidRDefault="00177FF4" w:rsidP="00177FF4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</w:p>
        </w:tc>
        <w:tc>
          <w:tcPr>
            <w:tcW w:w="6237" w:type="dxa"/>
          </w:tcPr>
          <w:p w14:paraId="761E0F6B" w14:textId="77777777" w:rsidR="00177FF4" w:rsidRDefault="00177FF4" w:rsidP="00177FF4">
            <w:pPr>
              <w:rPr>
                <w:rFonts w:ascii="Muli Regular" w:hAnsi="Muli Regular"/>
                <w:sz w:val="16"/>
                <w:szCs w:val="16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</w:rPr>
              <w:t>PaNOSC</w:t>
            </w:r>
            <w:proofErr w:type="spellEnd"/>
            <w:r>
              <w:rPr>
                <w:rFonts w:ascii="Muli Regular" w:hAnsi="Muli Regular"/>
                <w:sz w:val="16"/>
                <w:szCs w:val="16"/>
              </w:rPr>
              <w:t xml:space="preserve"> Website: </w:t>
            </w:r>
            <w:hyperlink r:id="rId94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https://www.panosc.eu/news/the-esrf-welcomed-the-1st-oasys-school/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7A4260CC" w14:textId="77777777" w:rsidR="00177FF4" w:rsidRDefault="00177FF4" w:rsidP="00177FF4">
            <w:pPr>
              <w:rPr>
                <w:rFonts w:ascii="Muli Regular" w:eastAsia="Times New Roman" w:hAnsi="Muli Regular" w:cs="Times New Roman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CERIC website: </w:t>
            </w:r>
            <w:hyperlink r:id="rId95" w:history="1">
              <w:r w:rsidRPr="00D34D83">
                <w:rPr>
                  <w:rStyle w:val="Hyperlink"/>
                  <w:rFonts w:ascii="Muli Regular" w:eastAsia="Times New Roman" w:hAnsi="Muli Regular" w:cs="Times New Roman"/>
                  <w:sz w:val="16"/>
                  <w:szCs w:val="16"/>
                </w:rPr>
                <w:t>https://www.ceric-eric.eu/2019/05/17/available-online-the-training-material-from-the-1st-panosc-oasys-school/</w:t>
              </w:r>
            </w:hyperlink>
          </w:p>
          <w:p w14:paraId="5F8865B9" w14:textId="77777777" w:rsidR="00177FF4" w:rsidRDefault="00177FF4" w:rsidP="00177FF4">
            <w:pPr>
              <w:rPr>
                <w:rFonts w:ascii="Muli Regular" w:eastAsia="Times New Roman" w:hAnsi="Muli Regular" w:cs="Times New Roman"/>
                <w:sz w:val="16"/>
                <w:szCs w:val="16"/>
              </w:rPr>
            </w:pPr>
            <w:proofErr w:type="spellStart"/>
            <w:r>
              <w:rPr>
                <w:rFonts w:ascii="Muli Regular" w:eastAsia="Times New Roman" w:hAnsi="Muli Regular" w:cs="Times New Roman"/>
                <w:sz w:val="16"/>
                <w:szCs w:val="16"/>
              </w:rPr>
              <w:t>Twitter</w:t>
            </w:r>
            <w:proofErr w:type="spellEnd"/>
            <w:r>
              <w:rPr>
                <w:rFonts w:ascii="Muli Regular" w:eastAsia="Times New Roman" w:hAnsi="Muli Regular" w:cs="Times New Roman"/>
                <w:sz w:val="16"/>
                <w:szCs w:val="16"/>
              </w:rPr>
              <w:t xml:space="preserve">: </w:t>
            </w:r>
          </w:p>
          <w:p w14:paraId="0EB34E8A" w14:textId="77777777" w:rsidR="00177FF4" w:rsidRDefault="00C74E14" w:rsidP="00177FF4">
            <w:pPr>
              <w:rPr>
                <w:rFonts w:ascii="Muli Regular" w:eastAsia="Times New Roman" w:hAnsi="Muli Regular" w:cs="Times New Roman"/>
                <w:sz w:val="16"/>
                <w:szCs w:val="16"/>
              </w:rPr>
            </w:pPr>
            <w:hyperlink r:id="rId96" w:history="1">
              <w:r w:rsidR="00177FF4" w:rsidRPr="0004567B">
                <w:rPr>
                  <w:rStyle w:val="Hyperlink"/>
                  <w:rFonts w:ascii="Muli Regular" w:eastAsia="Times New Roman" w:hAnsi="Muli Regular" w:cs="Times New Roman"/>
                  <w:sz w:val="16"/>
                  <w:szCs w:val="16"/>
                </w:rPr>
                <w:t>https://twitter.com/Panosc_eu/status/1111291503844958209</w:t>
              </w:r>
            </w:hyperlink>
            <w:r w:rsidR="00177FF4">
              <w:rPr>
                <w:rFonts w:ascii="Muli Regular" w:eastAsia="Times New Roman" w:hAnsi="Muli Regular" w:cs="Times New Roman"/>
                <w:sz w:val="16"/>
                <w:szCs w:val="16"/>
              </w:rPr>
              <w:t xml:space="preserve"> </w:t>
            </w:r>
          </w:p>
          <w:p w14:paraId="0FD8BFEE" w14:textId="77777777" w:rsidR="00177FF4" w:rsidRDefault="00C74E14" w:rsidP="00177FF4">
            <w:pPr>
              <w:rPr>
                <w:rFonts w:ascii="Muli Regular" w:eastAsia="Times New Roman" w:hAnsi="Muli Regular" w:cs="Times New Roman"/>
                <w:sz w:val="16"/>
                <w:szCs w:val="16"/>
              </w:rPr>
            </w:pPr>
            <w:hyperlink r:id="rId97" w:history="1">
              <w:r w:rsidR="00177FF4" w:rsidRPr="0004567B">
                <w:rPr>
                  <w:rStyle w:val="Hyperlink"/>
                  <w:rFonts w:ascii="Muli Regular" w:eastAsia="Times New Roman" w:hAnsi="Muli Regular" w:cs="Times New Roman"/>
                  <w:sz w:val="16"/>
                  <w:szCs w:val="16"/>
                </w:rPr>
                <w:t>https://twitter.com/Panosc_eu/status/1130880531116240896</w:t>
              </w:r>
            </w:hyperlink>
            <w:r w:rsidR="00177FF4">
              <w:rPr>
                <w:rFonts w:ascii="Muli Regular" w:eastAsia="Times New Roman" w:hAnsi="Muli Regular" w:cs="Times New Roman"/>
                <w:sz w:val="16"/>
                <w:szCs w:val="16"/>
              </w:rPr>
              <w:t xml:space="preserve"> </w:t>
            </w:r>
          </w:p>
          <w:p w14:paraId="0947BEFE" w14:textId="77777777" w:rsidR="00177FF4" w:rsidRDefault="00177FF4" w:rsidP="00177FF4">
            <w:pPr>
              <w:rPr>
                <w:rFonts w:eastAsia="Times New Roman" w:cs="Times New Roman"/>
              </w:rPr>
            </w:pPr>
            <w:r>
              <w:rPr>
                <w:rFonts w:ascii="Muli Regular" w:eastAsia="Times New Roman" w:hAnsi="Muli Regular" w:cs="Times New Roman"/>
                <w:sz w:val="16"/>
                <w:szCs w:val="16"/>
              </w:rPr>
              <w:t xml:space="preserve">CORDIS: </w:t>
            </w:r>
            <w:hyperlink r:id="rId98" w:history="1">
              <w:r w:rsidRPr="0004567B">
                <w:rPr>
                  <w:rStyle w:val="Hyperlink"/>
                  <w:rFonts w:ascii="Muli Regular" w:eastAsia="Times New Roman" w:hAnsi="Muli Regular" w:cs="Times New Roman"/>
                  <w:sz w:val="16"/>
                  <w:szCs w:val="16"/>
                </w:rPr>
                <w:t>https://cordis.europa.eu/article/id/125660-the-esrf-welcomed-the-1st-oasys-school</w:t>
              </w:r>
            </w:hyperlink>
            <w:r>
              <w:rPr>
                <w:rFonts w:ascii="Muli Regular" w:eastAsia="Times New Roman" w:hAnsi="Muli Regular" w:cs="Times New Roman"/>
                <w:sz w:val="16"/>
                <w:szCs w:val="16"/>
              </w:rPr>
              <w:t xml:space="preserve"> </w:t>
            </w:r>
          </w:p>
          <w:p w14:paraId="2076CC39" w14:textId="77777777" w:rsidR="00177FF4" w:rsidRPr="00020B57" w:rsidRDefault="00177FF4" w:rsidP="00177FF4">
            <w:pPr>
              <w:rPr>
                <w:rFonts w:ascii="Muli Regular" w:hAnsi="Muli Regular"/>
                <w:sz w:val="16"/>
                <w:szCs w:val="16"/>
              </w:rPr>
            </w:pPr>
          </w:p>
        </w:tc>
        <w:tc>
          <w:tcPr>
            <w:tcW w:w="5103" w:type="dxa"/>
          </w:tcPr>
          <w:p w14:paraId="08857828" w14:textId="77777777" w:rsidR="00177FF4" w:rsidRPr="00020B57" w:rsidRDefault="00177FF4" w:rsidP="00177FF4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Training material: </w:t>
            </w:r>
            <w:hyperlink r:id="rId99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https://github.com/oasys-kit/oasys_school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</w:tr>
    </w:tbl>
    <w:p w14:paraId="379A6849" w14:textId="77777777" w:rsidR="00177FF4" w:rsidRDefault="00177FF4" w:rsidP="00020B57">
      <w:pPr>
        <w:ind w:left="360"/>
        <w:rPr>
          <w:rFonts w:ascii="Muli Regular" w:hAnsi="Muli Regular"/>
          <w:lang w:val="en-GB"/>
        </w:rPr>
      </w:pPr>
    </w:p>
    <w:p w14:paraId="399F9B6D" w14:textId="77777777" w:rsidR="00177FF4" w:rsidRDefault="00177FF4" w:rsidP="00020B57">
      <w:pPr>
        <w:ind w:left="360"/>
        <w:rPr>
          <w:rFonts w:ascii="Muli Regular" w:hAnsi="Muli Regular"/>
          <w:lang w:val="en-GB"/>
        </w:rPr>
      </w:pPr>
    </w:p>
    <w:tbl>
      <w:tblPr>
        <w:tblStyle w:val="TableGrid"/>
        <w:tblW w:w="15310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127"/>
        <w:gridCol w:w="1843"/>
        <w:gridCol w:w="6237"/>
        <w:gridCol w:w="5103"/>
      </w:tblGrid>
      <w:tr w:rsidR="00C521CD" w:rsidRPr="00020B57" w14:paraId="18829E2F" w14:textId="77777777" w:rsidTr="00C521CD">
        <w:tc>
          <w:tcPr>
            <w:tcW w:w="15310" w:type="dxa"/>
            <w:gridSpan w:val="4"/>
            <w:shd w:val="clear" w:color="auto" w:fill="98325A"/>
          </w:tcPr>
          <w:p w14:paraId="0F7F0F82" w14:textId="77777777" w:rsidR="00C521CD" w:rsidRPr="00020B57" w:rsidRDefault="00C521CD" w:rsidP="00C521CD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>PaNOSC</w:t>
            </w:r>
            <w:proofErr w:type="spellEnd"/>
            <w:r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 xml:space="preserve"> </w:t>
            </w:r>
            <w:r w:rsidRPr="00020B57"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>EVENTS</w:t>
            </w:r>
          </w:p>
        </w:tc>
      </w:tr>
      <w:tr w:rsidR="00C521CD" w:rsidRPr="0012263B" w14:paraId="4EA06FFD" w14:textId="77777777" w:rsidTr="00C521CD">
        <w:tc>
          <w:tcPr>
            <w:tcW w:w="2127" w:type="dxa"/>
            <w:shd w:val="clear" w:color="auto" w:fill="7F7F7F" w:themeFill="text1" w:themeFillTint="80"/>
          </w:tcPr>
          <w:p w14:paraId="65FB2E24" w14:textId="77777777" w:rsidR="00C521CD" w:rsidRPr="0012263B" w:rsidRDefault="00C521CD" w:rsidP="00C521CD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</w:pPr>
            <w:r w:rsidRPr="0012263B"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  <w:t>EVENT’S NAME</w:t>
            </w:r>
          </w:p>
        </w:tc>
        <w:tc>
          <w:tcPr>
            <w:tcW w:w="1843" w:type="dxa"/>
            <w:shd w:val="clear" w:color="auto" w:fill="7F7F7F" w:themeFill="text1" w:themeFillTint="80"/>
          </w:tcPr>
          <w:p w14:paraId="7025F657" w14:textId="77777777" w:rsidR="00C521CD" w:rsidRPr="0012263B" w:rsidRDefault="00C521CD" w:rsidP="00C521CD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</w:pPr>
            <w:r w:rsidRPr="0012263B"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  <w:t>DATE / LOCATION</w:t>
            </w:r>
          </w:p>
        </w:tc>
        <w:tc>
          <w:tcPr>
            <w:tcW w:w="6237" w:type="dxa"/>
            <w:shd w:val="clear" w:color="auto" w:fill="7F7F7F" w:themeFill="text1" w:themeFillTint="80"/>
          </w:tcPr>
          <w:p w14:paraId="7B684A95" w14:textId="77777777" w:rsidR="00C521CD" w:rsidRPr="0012263B" w:rsidRDefault="00C521CD" w:rsidP="00C521CD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</w:pPr>
            <w:r w:rsidRPr="0012263B"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  <w:t>NEWS / SOCIAL MEDIA POSTS</w:t>
            </w:r>
          </w:p>
        </w:tc>
        <w:tc>
          <w:tcPr>
            <w:tcW w:w="5103" w:type="dxa"/>
            <w:shd w:val="clear" w:color="auto" w:fill="7F7F7F" w:themeFill="text1" w:themeFillTint="80"/>
          </w:tcPr>
          <w:p w14:paraId="6B023461" w14:textId="77777777" w:rsidR="00C521CD" w:rsidRPr="0012263B" w:rsidRDefault="00C521CD" w:rsidP="00C521CD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</w:pPr>
            <w:r w:rsidRPr="0012263B"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  <w:t>OTHER DOCS</w:t>
            </w:r>
          </w:p>
        </w:tc>
      </w:tr>
      <w:tr w:rsidR="00315164" w:rsidRPr="00020B57" w14:paraId="3F3625C8" w14:textId="77777777" w:rsidTr="00315164">
        <w:tc>
          <w:tcPr>
            <w:tcW w:w="2127" w:type="dxa"/>
            <w:vAlign w:val="center"/>
          </w:tcPr>
          <w:p w14:paraId="43A0AF84" w14:textId="77777777" w:rsidR="00315164" w:rsidRPr="00020B57" w:rsidRDefault="00315164" w:rsidP="00315164">
            <w:pPr>
              <w:rPr>
                <w:rFonts w:ascii="Muli Regular" w:hAnsi="Muli Regular"/>
                <w:sz w:val="20"/>
                <w:szCs w:val="20"/>
                <w:lang w:val="en-GB"/>
              </w:rPr>
            </w:pPr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WP3 kick-off meeting</w:t>
            </w:r>
          </w:p>
        </w:tc>
        <w:tc>
          <w:tcPr>
            <w:tcW w:w="1843" w:type="dxa"/>
            <w:vAlign w:val="center"/>
          </w:tcPr>
          <w:p w14:paraId="067A32FF" w14:textId="77777777" w:rsidR="00315164" w:rsidRPr="00020B57" w:rsidRDefault="00315164" w:rsidP="00315164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>
              <w:rPr>
                <w:rFonts w:ascii="Muli Regular" w:hAnsi="Muli Regular"/>
                <w:sz w:val="18"/>
                <w:szCs w:val="18"/>
                <w:lang w:val="en-US"/>
              </w:rPr>
              <w:t xml:space="preserve">23 </w:t>
            </w:r>
            <w:r w:rsidRPr="00020B57">
              <w:rPr>
                <w:rFonts w:ascii="Muli Regular" w:hAnsi="Muli Regular"/>
                <w:sz w:val="18"/>
                <w:szCs w:val="18"/>
                <w:lang w:val="en-US"/>
              </w:rPr>
              <w:t>May 2019</w:t>
            </w:r>
          </w:p>
          <w:p w14:paraId="19032486" w14:textId="77777777" w:rsidR="00315164" w:rsidRPr="00020B57" w:rsidRDefault="00315164" w:rsidP="00315164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020B57">
              <w:rPr>
                <w:rFonts w:ascii="Muli Regular" w:hAnsi="Muli Regular"/>
                <w:sz w:val="18"/>
                <w:szCs w:val="18"/>
                <w:lang w:val="en-US"/>
              </w:rPr>
              <w:t>Copenhagen – Denmark</w:t>
            </w:r>
          </w:p>
        </w:tc>
        <w:tc>
          <w:tcPr>
            <w:tcW w:w="6237" w:type="dxa"/>
          </w:tcPr>
          <w:p w14:paraId="289CF1E3" w14:textId="77777777" w:rsidR="00315164" w:rsidRDefault="00315164" w:rsidP="00315164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Website: </w:t>
            </w:r>
            <w:hyperlink r:id="rId100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https://www.panosc.eu/news/panosc-wp3-kicked-off-at-the-european-spallation-source/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27F856B3" w14:textId="77777777" w:rsidR="00315164" w:rsidRDefault="00315164" w:rsidP="00315164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CORDIS: </w:t>
            </w:r>
            <w:hyperlink r:id="rId101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https://cordis.europa.eu/article/id/125657-panosc-wp3-kicked-off-at-the-european-spallation-source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7D22E492" w14:textId="77777777" w:rsidR="00315164" w:rsidRDefault="00315164" w:rsidP="00315164">
            <w:pPr>
              <w:rPr>
                <w:rFonts w:ascii="Muli Regular" w:hAnsi="Muli Regular"/>
                <w:sz w:val="16"/>
                <w:szCs w:val="16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</w:rPr>
              <w:t>Twitter</w:t>
            </w:r>
            <w:proofErr w:type="spellEnd"/>
            <w:r>
              <w:rPr>
                <w:rFonts w:ascii="Muli Regular" w:hAnsi="Muli Regular"/>
                <w:sz w:val="16"/>
                <w:szCs w:val="16"/>
              </w:rPr>
              <w:t>:</w:t>
            </w:r>
          </w:p>
          <w:p w14:paraId="3EA7A32F" w14:textId="77777777" w:rsidR="00315164" w:rsidRDefault="00C74E14" w:rsidP="00315164">
            <w:pPr>
              <w:rPr>
                <w:rFonts w:ascii="Muli Regular" w:hAnsi="Muli Regular"/>
                <w:sz w:val="16"/>
                <w:szCs w:val="16"/>
              </w:rPr>
            </w:pPr>
            <w:hyperlink r:id="rId102" w:history="1">
              <w:r w:rsidR="00315164"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https://twitter.com/tostri/status/1131530754549325825</w:t>
              </w:r>
            </w:hyperlink>
            <w:r w:rsidR="00315164"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402C1C83" w14:textId="77777777" w:rsidR="00315164" w:rsidRDefault="00C74E14" w:rsidP="00315164">
            <w:pPr>
              <w:rPr>
                <w:rFonts w:ascii="Muli Regular" w:hAnsi="Muli Regular"/>
                <w:sz w:val="16"/>
                <w:szCs w:val="16"/>
              </w:rPr>
            </w:pPr>
            <w:hyperlink r:id="rId103" w:history="1">
              <w:r w:rsidR="00315164"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https://twitter.com/Panosc_eu/status/1156505623720341506</w:t>
              </w:r>
            </w:hyperlink>
            <w:r w:rsidR="00315164"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774EB0A4" w14:textId="77777777" w:rsidR="00315164" w:rsidRPr="00020B57" w:rsidRDefault="00315164" w:rsidP="00315164">
            <w:pPr>
              <w:rPr>
                <w:rFonts w:ascii="Muli Regular" w:hAnsi="Muli Regular"/>
                <w:sz w:val="16"/>
                <w:szCs w:val="16"/>
              </w:rPr>
            </w:pPr>
          </w:p>
        </w:tc>
        <w:tc>
          <w:tcPr>
            <w:tcW w:w="5103" w:type="dxa"/>
          </w:tcPr>
          <w:p w14:paraId="20DB88BA" w14:textId="77777777" w:rsidR="00315164" w:rsidRDefault="00315164" w:rsidP="00315164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Meeting’s minutes: </w:t>
            </w:r>
            <w:hyperlink r:id="rId104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https://github.com/panosc-eu/panosc/blob/master/Work%20Packages/WP3%20Data%20catalogue%20services/Minutes/20190523PaNOSCWP3Kick-OffMeeting.md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211918DF" w14:textId="77777777" w:rsidR="00315164" w:rsidRDefault="00315164" w:rsidP="00315164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</w:p>
          <w:p w14:paraId="5ADBD98F" w14:textId="77777777" w:rsidR="00315164" w:rsidRPr="00020B57" w:rsidRDefault="00315164" w:rsidP="00315164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Presentation by Tobias Richter on WP3 Metadata Catalogues: </w:t>
            </w:r>
            <w:hyperlink r:id="rId105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https://www.panosc.eu/wp-content/uploads/2019/07/PaNOSC_wp3.pdf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</w:tr>
      <w:tr w:rsidR="00315164" w:rsidRPr="00020B57" w14:paraId="76BD4A84" w14:textId="77777777" w:rsidTr="00315164">
        <w:tc>
          <w:tcPr>
            <w:tcW w:w="2127" w:type="dxa"/>
            <w:vAlign w:val="center"/>
          </w:tcPr>
          <w:p w14:paraId="1B54338A" w14:textId="77777777" w:rsidR="00315164" w:rsidRPr="00020B57" w:rsidRDefault="00315164" w:rsidP="00315164">
            <w:pPr>
              <w:rPr>
                <w:rFonts w:ascii="Muli Regular" w:hAnsi="Muli Regular"/>
                <w:sz w:val="20"/>
                <w:szCs w:val="20"/>
                <w:lang w:val="en-GB"/>
              </w:rPr>
            </w:pPr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WP4 kick-off meeting</w:t>
            </w:r>
          </w:p>
        </w:tc>
        <w:tc>
          <w:tcPr>
            <w:tcW w:w="1843" w:type="dxa"/>
            <w:vAlign w:val="center"/>
          </w:tcPr>
          <w:p w14:paraId="0849EC5C" w14:textId="77777777" w:rsidR="00315164" w:rsidRPr="00020B57" w:rsidRDefault="00315164" w:rsidP="00315164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 w:rsidRPr="00020B57">
              <w:rPr>
                <w:rFonts w:ascii="Muli Regular" w:hAnsi="Muli Regular"/>
                <w:sz w:val="18"/>
                <w:szCs w:val="18"/>
                <w:lang w:val="en-US"/>
              </w:rPr>
              <w:t>25-26 June 2019</w:t>
            </w:r>
          </w:p>
          <w:p w14:paraId="16FD33E1" w14:textId="77777777" w:rsidR="00315164" w:rsidRPr="00020B57" w:rsidRDefault="00315164" w:rsidP="00315164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proofErr w:type="spellStart"/>
            <w:r w:rsidRPr="00020B57">
              <w:rPr>
                <w:rFonts w:ascii="Muli Regular" w:hAnsi="Muli Regular"/>
                <w:sz w:val="18"/>
                <w:szCs w:val="18"/>
                <w:lang w:val="en-US"/>
              </w:rPr>
              <w:t>Schenefeld</w:t>
            </w:r>
            <w:proofErr w:type="spellEnd"/>
            <w:r w:rsidRPr="00020B57">
              <w:rPr>
                <w:rFonts w:ascii="Muli Regular" w:hAnsi="Muli Regular"/>
                <w:sz w:val="18"/>
                <w:szCs w:val="18"/>
                <w:lang w:val="en-US"/>
              </w:rPr>
              <w:t xml:space="preserve"> – Germany</w:t>
            </w:r>
          </w:p>
        </w:tc>
        <w:tc>
          <w:tcPr>
            <w:tcW w:w="6237" w:type="dxa"/>
          </w:tcPr>
          <w:p w14:paraId="0ABC09E5" w14:textId="77777777" w:rsidR="00315164" w:rsidRDefault="00315164" w:rsidP="00315164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Website: </w:t>
            </w:r>
            <w:hyperlink r:id="rId106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https://www.panosc.eu/news/kick-off-meeting-of-panosc-wp4-hosted-at-euxfel/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6AD450C8" w14:textId="77777777" w:rsidR="00315164" w:rsidRDefault="00315164" w:rsidP="00315164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CORDIS: </w:t>
            </w:r>
            <w:hyperlink r:id="rId107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https://cordis.europa.eu/article/id/406920-kick-off-meeting-of-panosc-wp4-hosted-at-euxfel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6E2C0A81" w14:textId="77777777" w:rsidR="00315164" w:rsidRDefault="00315164" w:rsidP="00315164">
            <w:pPr>
              <w:rPr>
                <w:rFonts w:ascii="Muli Regular" w:hAnsi="Muli Regular"/>
                <w:sz w:val="16"/>
                <w:szCs w:val="16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</w:rPr>
              <w:t>Twitter</w:t>
            </w:r>
            <w:proofErr w:type="spellEnd"/>
            <w:r>
              <w:rPr>
                <w:rFonts w:ascii="Muli Regular" w:hAnsi="Muli Regular"/>
                <w:sz w:val="16"/>
                <w:szCs w:val="16"/>
              </w:rPr>
              <w:t>:</w:t>
            </w:r>
          </w:p>
          <w:p w14:paraId="2A9BEED3" w14:textId="77777777" w:rsidR="00315164" w:rsidRDefault="00C74E14" w:rsidP="00315164">
            <w:pPr>
              <w:rPr>
                <w:rFonts w:ascii="Muli Regular" w:hAnsi="Muli Regular"/>
                <w:sz w:val="16"/>
                <w:szCs w:val="16"/>
              </w:rPr>
            </w:pPr>
            <w:hyperlink r:id="rId108" w:history="1">
              <w:r w:rsidR="00315164"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https://twitter.com/Panosc_eu/status/1168546588215709705</w:t>
              </w:r>
            </w:hyperlink>
            <w:r w:rsidR="00315164"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3B25E726" w14:textId="77777777" w:rsidR="00315164" w:rsidRPr="00020B57" w:rsidRDefault="00315164" w:rsidP="00315164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RT: </w:t>
            </w:r>
            <w:hyperlink r:id="rId109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https://twitter.com/ProfCompMod/status/1168512923016318977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</w:tc>
        <w:tc>
          <w:tcPr>
            <w:tcW w:w="5103" w:type="dxa"/>
          </w:tcPr>
          <w:p w14:paraId="3821761F" w14:textId="77777777" w:rsidR="00315164" w:rsidRPr="00020B57" w:rsidRDefault="00315164" w:rsidP="00315164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</w:p>
        </w:tc>
      </w:tr>
      <w:tr w:rsidR="00315164" w:rsidRPr="00020B57" w14:paraId="018DC49A" w14:textId="77777777" w:rsidTr="00315164">
        <w:tc>
          <w:tcPr>
            <w:tcW w:w="2127" w:type="dxa"/>
            <w:vAlign w:val="center"/>
          </w:tcPr>
          <w:p w14:paraId="56E0A030" w14:textId="77777777" w:rsidR="00315164" w:rsidRPr="00020B57" w:rsidRDefault="00315164" w:rsidP="00315164">
            <w:pPr>
              <w:rPr>
                <w:rFonts w:ascii="Muli Regular" w:hAnsi="Muli Regular"/>
                <w:sz w:val="20"/>
                <w:szCs w:val="20"/>
                <w:lang w:val="en-GB"/>
              </w:rPr>
            </w:pPr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HDF5 European Workshop for Science and Industry</w:t>
            </w:r>
          </w:p>
        </w:tc>
        <w:tc>
          <w:tcPr>
            <w:tcW w:w="1843" w:type="dxa"/>
            <w:vAlign w:val="center"/>
          </w:tcPr>
          <w:p w14:paraId="026E438F" w14:textId="77777777" w:rsidR="00315164" w:rsidRPr="00020B57" w:rsidRDefault="00315164" w:rsidP="00315164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 w:rsidRPr="00020B57">
              <w:rPr>
                <w:rFonts w:ascii="Muli Regular" w:hAnsi="Muli Regular"/>
                <w:sz w:val="18"/>
                <w:szCs w:val="18"/>
                <w:lang w:val="en-US"/>
              </w:rPr>
              <w:t>17-18 September 2019</w:t>
            </w:r>
          </w:p>
          <w:p w14:paraId="5B226A90" w14:textId="77777777" w:rsidR="00315164" w:rsidRPr="00020B57" w:rsidRDefault="00315164" w:rsidP="00315164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020B57">
              <w:rPr>
                <w:rFonts w:ascii="Muli Regular" w:hAnsi="Muli Regular"/>
                <w:sz w:val="18"/>
                <w:szCs w:val="18"/>
                <w:lang w:val="en-GB"/>
              </w:rPr>
              <w:t>ESRF, Grenoble – France</w:t>
            </w:r>
          </w:p>
        </w:tc>
        <w:tc>
          <w:tcPr>
            <w:tcW w:w="6237" w:type="dxa"/>
          </w:tcPr>
          <w:p w14:paraId="525EF732" w14:textId="77777777" w:rsidR="00315164" w:rsidRDefault="00315164" w:rsidP="00315164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Website: </w:t>
            </w:r>
            <w:hyperlink r:id="rId110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https://www.panosc.eu/events/register-now-to-the-hdf5-european-workshop-for-science-and-industry/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203E24B0" w14:textId="77777777" w:rsidR="00315164" w:rsidRDefault="00315164" w:rsidP="00315164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CORDIS: </w:t>
            </w:r>
            <w:hyperlink r:id="rId111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https://cordis.europa.eu/event/id/147341-register-now-to-the-hdf5-european-workshop-for-science-and-industry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0B124085" w14:textId="77777777" w:rsidR="00315164" w:rsidRDefault="00315164" w:rsidP="00315164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</w:p>
          <w:p w14:paraId="5641D3DB" w14:textId="77777777" w:rsidR="00315164" w:rsidRPr="00020B57" w:rsidRDefault="00C74E14" w:rsidP="00315164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hyperlink r:id="rId112" w:history="1">
              <w:r w:rsidR="00315164"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https://twitter.com/Panosc_eu/status/1151168803801391104</w:t>
              </w:r>
            </w:hyperlink>
            <w:r w:rsidR="00315164"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5103" w:type="dxa"/>
          </w:tcPr>
          <w:p w14:paraId="36695279" w14:textId="77777777" w:rsidR="00315164" w:rsidRPr="00020B57" w:rsidRDefault="00315164" w:rsidP="00315164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</w:p>
        </w:tc>
      </w:tr>
      <w:tr w:rsidR="00315164" w:rsidRPr="00020B57" w14:paraId="33B51F14" w14:textId="77777777" w:rsidTr="00315164">
        <w:tc>
          <w:tcPr>
            <w:tcW w:w="2127" w:type="dxa"/>
            <w:vAlign w:val="center"/>
          </w:tcPr>
          <w:p w14:paraId="36BBF6DA" w14:textId="77777777" w:rsidR="00315164" w:rsidRPr="00020B57" w:rsidRDefault="00315164" w:rsidP="00315164">
            <w:pPr>
              <w:rPr>
                <w:rFonts w:ascii="Muli Regular" w:hAnsi="Muli Regular"/>
                <w:sz w:val="20"/>
                <w:szCs w:val="20"/>
                <w:lang w:val="en-GB"/>
              </w:rPr>
            </w:pPr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WP3 face-2-face meeting</w:t>
            </w:r>
          </w:p>
        </w:tc>
        <w:tc>
          <w:tcPr>
            <w:tcW w:w="1843" w:type="dxa"/>
            <w:vAlign w:val="center"/>
          </w:tcPr>
          <w:p w14:paraId="63F9D7CB" w14:textId="77777777" w:rsidR="00315164" w:rsidRPr="00020B57" w:rsidRDefault="00315164" w:rsidP="00315164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 w:rsidRPr="00020B57">
              <w:rPr>
                <w:rFonts w:ascii="Muli Regular" w:hAnsi="Muli Regular"/>
                <w:sz w:val="18"/>
                <w:szCs w:val="18"/>
                <w:lang w:val="en-US"/>
              </w:rPr>
              <w:t>18-19 September 2019</w:t>
            </w:r>
          </w:p>
          <w:p w14:paraId="02D880CF" w14:textId="77777777" w:rsidR="00315164" w:rsidRPr="00020B57" w:rsidRDefault="00315164" w:rsidP="00315164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020B57">
              <w:rPr>
                <w:rFonts w:ascii="Muli Regular" w:hAnsi="Muli Regular"/>
                <w:sz w:val="18"/>
                <w:szCs w:val="18"/>
                <w:lang w:val="en-GB"/>
              </w:rPr>
              <w:t>ILL, Grenoble – France</w:t>
            </w:r>
          </w:p>
        </w:tc>
        <w:tc>
          <w:tcPr>
            <w:tcW w:w="6237" w:type="dxa"/>
          </w:tcPr>
          <w:p w14:paraId="46D2348E" w14:textId="77777777" w:rsidR="00315164" w:rsidRDefault="00315164" w:rsidP="00315164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Website: </w:t>
            </w:r>
            <w:hyperlink r:id="rId113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https://www.panosc.eu/events/panosc-wp3-workshop-at-ill/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0936FDA3" w14:textId="77777777" w:rsidR="00315164" w:rsidRDefault="00315164" w:rsidP="00315164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Event’s page on </w:t>
            </w:r>
            <w:proofErr w:type="spellStart"/>
            <w:r>
              <w:rPr>
                <w:rFonts w:ascii="Muli Regular" w:hAnsi="Muli Regular"/>
                <w:sz w:val="16"/>
                <w:szCs w:val="16"/>
                <w:lang w:val="en-GB"/>
              </w:rPr>
              <w:t>Indico</w:t>
            </w:r>
            <w:proofErr w:type="spellEnd"/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: </w:t>
            </w:r>
            <w:hyperlink r:id="rId114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https://workshops.ill.fr/event/218/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1DAD1CBA" w14:textId="77777777" w:rsidR="00315164" w:rsidRDefault="00315164" w:rsidP="00315164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CORDIS: </w:t>
            </w:r>
            <w:hyperlink r:id="rId115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https://cordis.europa.eu/event/id/147445-panosc-wp3-workshop-at-ill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1533BC20" w14:textId="77777777" w:rsidR="00315164" w:rsidRDefault="00315164" w:rsidP="00315164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</w:p>
          <w:p w14:paraId="7CC4E612" w14:textId="77777777" w:rsidR="00315164" w:rsidRPr="00020B57" w:rsidRDefault="00C74E14" w:rsidP="00315164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hyperlink r:id="rId116" w:history="1">
              <w:r w:rsidR="00315164"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https://twitter.com/Panosc_eu/status/1174249255231479810</w:t>
              </w:r>
            </w:hyperlink>
            <w:r w:rsidR="00315164"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5103" w:type="dxa"/>
          </w:tcPr>
          <w:p w14:paraId="28BB4790" w14:textId="77777777" w:rsidR="00315164" w:rsidRPr="00020B57" w:rsidRDefault="00315164" w:rsidP="00315164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All presentations: </w:t>
            </w:r>
            <w:hyperlink r:id="rId117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https://workshops.ill.fr/event/218/contributions/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</w:tr>
      <w:tr w:rsidR="00315164" w:rsidRPr="00020B57" w14:paraId="4DA1D55D" w14:textId="77777777" w:rsidTr="00315164">
        <w:tc>
          <w:tcPr>
            <w:tcW w:w="2127" w:type="dxa"/>
            <w:vAlign w:val="center"/>
          </w:tcPr>
          <w:p w14:paraId="46760BD8" w14:textId="77777777" w:rsidR="00315164" w:rsidRPr="00020B57" w:rsidRDefault="00315164" w:rsidP="00315164">
            <w:pPr>
              <w:rPr>
                <w:rFonts w:ascii="Muli Regular" w:hAnsi="Muli Regular"/>
                <w:sz w:val="20"/>
                <w:szCs w:val="20"/>
                <w:lang w:val="en-GB"/>
              </w:rPr>
            </w:pPr>
            <w:proofErr w:type="gramStart"/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h5py</w:t>
            </w:r>
            <w:proofErr w:type="gramEnd"/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 xml:space="preserve"> code camp</w:t>
            </w:r>
          </w:p>
        </w:tc>
        <w:tc>
          <w:tcPr>
            <w:tcW w:w="1843" w:type="dxa"/>
            <w:vAlign w:val="center"/>
          </w:tcPr>
          <w:p w14:paraId="39B1458B" w14:textId="77777777" w:rsidR="00315164" w:rsidRPr="00020B57" w:rsidRDefault="00315164" w:rsidP="00315164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 w:rsidRPr="00020B57">
              <w:rPr>
                <w:rFonts w:ascii="Muli Regular" w:hAnsi="Muli Regular"/>
                <w:sz w:val="18"/>
                <w:szCs w:val="18"/>
                <w:lang w:val="en-US"/>
              </w:rPr>
              <w:t>19-20 September 2019</w:t>
            </w:r>
          </w:p>
          <w:p w14:paraId="60C5CACC" w14:textId="77777777" w:rsidR="00315164" w:rsidRPr="00020B57" w:rsidRDefault="00315164" w:rsidP="00315164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020B57">
              <w:rPr>
                <w:rFonts w:ascii="Muli Regular" w:hAnsi="Muli Regular"/>
                <w:sz w:val="18"/>
                <w:szCs w:val="18"/>
                <w:lang w:val="en-GB"/>
              </w:rPr>
              <w:t>ESRF, Grenoble – France</w:t>
            </w:r>
          </w:p>
        </w:tc>
        <w:tc>
          <w:tcPr>
            <w:tcW w:w="6237" w:type="dxa"/>
          </w:tcPr>
          <w:p w14:paraId="1F01E421" w14:textId="77777777" w:rsidR="00315164" w:rsidRDefault="00315164" w:rsidP="00315164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RT Twitter: </w:t>
            </w:r>
          </w:p>
          <w:p w14:paraId="26998EAC" w14:textId="77777777" w:rsidR="00315164" w:rsidRPr="00020B57" w:rsidRDefault="00C74E14" w:rsidP="00315164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hyperlink r:id="rId118" w:history="1">
              <w:r w:rsidR="00315164"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https://twitter.com/andy_gotz/status/1174683451162800129</w:t>
              </w:r>
            </w:hyperlink>
            <w:r w:rsidR="00315164"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5103" w:type="dxa"/>
          </w:tcPr>
          <w:p w14:paraId="6C03174D" w14:textId="77777777" w:rsidR="00315164" w:rsidRPr="00020B57" w:rsidRDefault="00315164" w:rsidP="00315164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</w:p>
        </w:tc>
      </w:tr>
      <w:tr w:rsidR="00315164" w:rsidRPr="00020B57" w14:paraId="25D70668" w14:textId="77777777" w:rsidTr="00315164">
        <w:tc>
          <w:tcPr>
            <w:tcW w:w="2127" w:type="dxa"/>
            <w:vAlign w:val="center"/>
          </w:tcPr>
          <w:p w14:paraId="54833C4E" w14:textId="25095A24" w:rsidR="00315164" w:rsidRPr="00020B57" w:rsidRDefault="00F40442" w:rsidP="00315164">
            <w:pP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F40442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Jupyter</w:t>
            </w:r>
            <w:proofErr w:type="spellEnd"/>
            <w:r w:rsidRPr="00F40442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 xml:space="preserve"> workshop @ICALEPCS2019</w:t>
            </w:r>
          </w:p>
        </w:tc>
        <w:tc>
          <w:tcPr>
            <w:tcW w:w="1843" w:type="dxa"/>
            <w:vAlign w:val="center"/>
          </w:tcPr>
          <w:p w14:paraId="49AD6F47" w14:textId="431A101C" w:rsidR="00315164" w:rsidRPr="00020B57" w:rsidRDefault="00F40442" w:rsidP="00315164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 w:rsidRPr="00F40442">
              <w:rPr>
                <w:rFonts w:ascii="Muli Regular" w:hAnsi="Muli Regular"/>
                <w:sz w:val="18"/>
                <w:szCs w:val="18"/>
                <w:lang w:val="en-US"/>
              </w:rPr>
              <w:t>5 October 2019</w:t>
            </w:r>
            <w:r>
              <w:rPr>
                <w:rFonts w:ascii="Muli Regular" w:hAnsi="Muli Regular"/>
                <w:sz w:val="18"/>
                <w:szCs w:val="18"/>
                <w:lang w:val="en-US"/>
              </w:rPr>
              <w:t xml:space="preserve"> </w:t>
            </w:r>
            <w:r w:rsidRPr="00F40442">
              <w:rPr>
                <w:rFonts w:ascii="Muli Regular" w:hAnsi="Muli Regular"/>
                <w:sz w:val="18"/>
                <w:szCs w:val="18"/>
                <w:lang w:val="en-US"/>
              </w:rPr>
              <w:t>New York – USA</w:t>
            </w:r>
          </w:p>
        </w:tc>
        <w:tc>
          <w:tcPr>
            <w:tcW w:w="6237" w:type="dxa"/>
          </w:tcPr>
          <w:p w14:paraId="48742AF6" w14:textId="378E0AF3" w:rsidR="00315164" w:rsidRDefault="00F40442" w:rsidP="00315164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Website: </w:t>
            </w:r>
            <w:hyperlink r:id="rId119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https://www.panosc.eu/news/panosc-jupyter-workshop-at-icalepcs-2019/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| </w:t>
            </w:r>
            <w:hyperlink r:id="rId120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https://www.panosc.eu/news/first-panosc-publication-released-at-icalepcs19/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2407C512" w14:textId="77777777" w:rsidR="00F40442" w:rsidRDefault="00F40442" w:rsidP="00315164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RT Twitter: </w:t>
            </w:r>
            <w:hyperlink r:id="rId121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https://twitter.com/ProfCompMod/status/1180132990057406470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3BBDB82D" w14:textId="59201C54" w:rsidR="00F40442" w:rsidRDefault="00F40442" w:rsidP="00315164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RT Twitter: </w:t>
            </w:r>
            <w:hyperlink r:id="rId122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https://twitter.com/tostri/status/1181603087141736449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7CB45534" w14:textId="7AFC5B3A" w:rsidR="00F40442" w:rsidRDefault="00F40442" w:rsidP="00315164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123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https://twitter.com/Panosc_eu/status/1181118621906558976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3763D7CE" w14:textId="4F52B042" w:rsidR="00F40442" w:rsidRDefault="00F40442" w:rsidP="00315164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124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https://twitter.com/Panosc_eu/status/1182205130592178176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40EB9E9B" w14:textId="77777777" w:rsidR="00F40442" w:rsidRDefault="00F40442" w:rsidP="007271C5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125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https://twitter.com/Panosc_eu/status/1182242271191867392</w:t>
              </w:r>
            </w:hyperlink>
          </w:p>
          <w:p w14:paraId="1D92C2B3" w14:textId="29317091" w:rsidR="007271C5" w:rsidRDefault="007271C5" w:rsidP="007271C5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CORDIS: </w:t>
            </w:r>
            <w:hyperlink r:id="rId126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https://cordis.europa.eu/article/id/410194-material-from-the-panosc-jupyter-workshop-at-icalepcs-2019-now-online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5103" w:type="dxa"/>
          </w:tcPr>
          <w:p w14:paraId="22440095" w14:textId="0D4AF170" w:rsidR="00315164" w:rsidRPr="00020B57" w:rsidRDefault="00370431" w:rsidP="00315164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Programme and presentations: </w:t>
            </w:r>
            <w:hyperlink r:id="rId127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https://indico.desy.de/event/23354/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</w:tr>
    </w:tbl>
    <w:p w14:paraId="51D85FA8" w14:textId="2BA10A97" w:rsidR="00315164" w:rsidRDefault="00315164" w:rsidP="00020B57">
      <w:pPr>
        <w:ind w:left="360"/>
        <w:rPr>
          <w:rFonts w:ascii="Muli Regular" w:hAnsi="Muli Regular"/>
          <w:lang w:val="en-GB"/>
        </w:rPr>
      </w:pPr>
    </w:p>
    <w:tbl>
      <w:tblPr>
        <w:tblStyle w:val="TableGrid"/>
        <w:tblW w:w="15310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127"/>
        <w:gridCol w:w="1843"/>
        <w:gridCol w:w="6237"/>
        <w:gridCol w:w="5103"/>
      </w:tblGrid>
      <w:tr w:rsidR="00370431" w:rsidRPr="00020B57" w14:paraId="019EB8BE" w14:textId="77777777" w:rsidTr="00370431">
        <w:tc>
          <w:tcPr>
            <w:tcW w:w="15310" w:type="dxa"/>
            <w:gridSpan w:val="4"/>
            <w:shd w:val="clear" w:color="auto" w:fill="98325A"/>
          </w:tcPr>
          <w:p w14:paraId="4D60475E" w14:textId="77777777" w:rsidR="00370431" w:rsidRPr="00020B57" w:rsidRDefault="00370431" w:rsidP="00370431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>PaNOSC</w:t>
            </w:r>
            <w:proofErr w:type="spellEnd"/>
            <w:r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 xml:space="preserve"> </w:t>
            </w:r>
            <w:r w:rsidRPr="00020B57"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>EVENTS</w:t>
            </w:r>
          </w:p>
        </w:tc>
      </w:tr>
      <w:tr w:rsidR="00370431" w:rsidRPr="0012263B" w14:paraId="2FB04F75" w14:textId="77777777" w:rsidTr="00370431">
        <w:tc>
          <w:tcPr>
            <w:tcW w:w="2127" w:type="dxa"/>
            <w:shd w:val="clear" w:color="auto" w:fill="7F7F7F" w:themeFill="text1" w:themeFillTint="80"/>
          </w:tcPr>
          <w:p w14:paraId="41221176" w14:textId="77777777" w:rsidR="00370431" w:rsidRPr="0012263B" w:rsidRDefault="00370431" w:rsidP="00370431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</w:pPr>
            <w:r w:rsidRPr="0012263B"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  <w:t>EVENT’S NAME</w:t>
            </w:r>
          </w:p>
        </w:tc>
        <w:tc>
          <w:tcPr>
            <w:tcW w:w="1843" w:type="dxa"/>
            <w:shd w:val="clear" w:color="auto" w:fill="7F7F7F" w:themeFill="text1" w:themeFillTint="80"/>
          </w:tcPr>
          <w:p w14:paraId="5304BDCC" w14:textId="77777777" w:rsidR="00370431" w:rsidRPr="0012263B" w:rsidRDefault="00370431" w:rsidP="00370431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</w:pPr>
            <w:r w:rsidRPr="0012263B"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  <w:t>DATE / LOCATION</w:t>
            </w:r>
          </w:p>
        </w:tc>
        <w:tc>
          <w:tcPr>
            <w:tcW w:w="6237" w:type="dxa"/>
            <w:shd w:val="clear" w:color="auto" w:fill="7F7F7F" w:themeFill="text1" w:themeFillTint="80"/>
          </w:tcPr>
          <w:p w14:paraId="77F22FEB" w14:textId="77777777" w:rsidR="00370431" w:rsidRPr="0012263B" w:rsidRDefault="00370431" w:rsidP="00370431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</w:pPr>
            <w:r w:rsidRPr="0012263B"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  <w:t>NEWS / SOCIAL MEDIA POSTS</w:t>
            </w:r>
          </w:p>
        </w:tc>
        <w:tc>
          <w:tcPr>
            <w:tcW w:w="5103" w:type="dxa"/>
            <w:shd w:val="clear" w:color="auto" w:fill="7F7F7F" w:themeFill="text1" w:themeFillTint="80"/>
          </w:tcPr>
          <w:p w14:paraId="21255165" w14:textId="77777777" w:rsidR="00370431" w:rsidRPr="0012263B" w:rsidRDefault="00370431" w:rsidP="00370431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</w:pPr>
            <w:r w:rsidRPr="0012263B"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  <w:t>OTHER DOCS</w:t>
            </w:r>
          </w:p>
        </w:tc>
      </w:tr>
      <w:tr w:rsidR="00370431" w:rsidRPr="00020B57" w14:paraId="4F16A1ED" w14:textId="77777777" w:rsidTr="00871FF2">
        <w:tc>
          <w:tcPr>
            <w:tcW w:w="2127" w:type="dxa"/>
          </w:tcPr>
          <w:p w14:paraId="2F4F51F6" w14:textId="7523955E" w:rsidR="00370431" w:rsidRPr="00020B57" w:rsidRDefault="00370431" w:rsidP="00370431">
            <w:pP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PaNOSC</w:t>
            </w:r>
            <w:proofErr w:type="spellEnd"/>
            <w: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 xml:space="preserve"> 1</w:t>
            </w:r>
            <w:r w:rsidRPr="00370431">
              <w:rPr>
                <w:rFonts w:ascii="Muli Regular" w:hAnsi="Muli Regular"/>
                <w:b/>
                <w:bCs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 xml:space="preserve"> Annual Meeting</w:t>
            </w:r>
          </w:p>
        </w:tc>
        <w:tc>
          <w:tcPr>
            <w:tcW w:w="1843" w:type="dxa"/>
            <w:vAlign w:val="center"/>
          </w:tcPr>
          <w:p w14:paraId="554ED75C" w14:textId="3B6C7910" w:rsidR="00370431" w:rsidRDefault="00370431" w:rsidP="00871FF2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 w:rsidRPr="00370431">
              <w:rPr>
                <w:rFonts w:ascii="Muli Regular" w:hAnsi="Muli Regular"/>
                <w:sz w:val="18"/>
                <w:szCs w:val="18"/>
                <w:lang w:val="en-US"/>
              </w:rPr>
              <w:t>4-5 November 2019</w:t>
            </w:r>
          </w:p>
          <w:p w14:paraId="7E39EFC1" w14:textId="01109C96" w:rsidR="00370431" w:rsidRPr="00020B57" w:rsidRDefault="00370431" w:rsidP="00871FF2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>
              <w:rPr>
                <w:rFonts w:ascii="Muli Regular" w:hAnsi="Muli Regular"/>
                <w:sz w:val="18"/>
                <w:szCs w:val="18"/>
                <w:lang w:val="en-US"/>
              </w:rPr>
              <w:t>Trieste, Italy</w:t>
            </w:r>
          </w:p>
        </w:tc>
        <w:tc>
          <w:tcPr>
            <w:tcW w:w="6237" w:type="dxa"/>
          </w:tcPr>
          <w:p w14:paraId="0CF6AFD1" w14:textId="77777777" w:rsidR="00370431" w:rsidRPr="00370431" w:rsidRDefault="00370431" w:rsidP="00370431">
            <w:pPr>
              <w:rPr>
                <w:rFonts w:ascii="Muli Regular" w:hAnsi="Muli Regular"/>
                <w:sz w:val="16"/>
                <w:szCs w:val="16"/>
              </w:rPr>
            </w:pPr>
            <w:r w:rsidRPr="00370431">
              <w:rPr>
                <w:rFonts w:ascii="Muli Regular" w:hAnsi="Muli Regular"/>
                <w:sz w:val="16"/>
                <w:szCs w:val="16"/>
                <w:lang w:val="en-GB"/>
              </w:rPr>
              <w:t xml:space="preserve">Website: </w:t>
            </w:r>
            <w:hyperlink r:id="rId128" w:history="1">
              <w:r w:rsidRPr="00370431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https://www.panosc.eu/events/1st-panosc-annual-meeting/</w:t>
              </w:r>
            </w:hyperlink>
            <w:r w:rsidRPr="00370431"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6EC38C30" w14:textId="121A061E" w:rsidR="00370431" w:rsidRDefault="00370431" w:rsidP="00370431">
            <w:pPr>
              <w:rPr>
                <w:rFonts w:ascii="Muli Regular" w:hAnsi="Muli Regular"/>
                <w:sz w:val="16"/>
                <w:szCs w:val="16"/>
              </w:rPr>
            </w:pPr>
            <w:proofErr w:type="spellStart"/>
            <w:r w:rsidRPr="00370431">
              <w:rPr>
                <w:rFonts w:ascii="Muli Regular" w:hAnsi="Muli Regular"/>
                <w:sz w:val="16"/>
                <w:szCs w:val="16"/>
              </w:rPr>
              <w:t>Twitter</w:t>
            </w:r>
            <w:proofErr w:type="spellEnd"/>
            <w:r w:rsidRPr="00370431">
              <w:rPr>
                <w:rFonts w:ascii="Muli Regular" w:hAnsi="Muli Regular"/>
                <w:sz w:val="16"/>
                <w:szCs w:val="16"/>
              </w:rPr>
              <w:t>:</w:t>
            </w:r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  <w:hyperlink r:id="rId129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https://twitter.com/Panosc_eu/status/1181141700682620929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647236BE" w14:textId="0561D905" w:rsidR="00370431" w:rsidRDefault="00370431" w:rsidP="00370431">
            <w:pPr>
              <w:rPr>
                <w:rFonts w:ascii="Muli Regular" w:hAnsi="Muli Regular"/>
                <w:sz w:val="16"/>
                <w:szCs w:val="16"/>
              </w:rPr>
            </w:pPr>
            <w:proofErr w:type="spellStart"/>
            <w:r w:rsidRPr="00370431">
              <w:rPr>
                <w:rFonts w:ascii="Muli Regular" w:hAnsi="Muli Regular"/>
                <w:sz w:val="16"/>
                <w:szCs w:val="16"/>
              </w:rPr>
              <w:t>Twitter</w:t>
            </w:r>
            <w:proofErr w:type="spellEnd"/>
            <w:r>
              <w:rPr>
                <w:rFonts w:ascii="Muli Regular" w:hAnsi="Muli Regular"/>
                <w:sz w:val="16"/>
                <w:szCs w:val="16"/>
              </w:rPr>
              <w:t xml:space="preserve">: </w:t>
            </w:r>
            <w:hyperlink r:id="rId130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https://twitter.com/Panosc_eu/status/1189473203133001729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15CF45E6" w14:textId="0FD9E583" w:rsidR="00370431" w:rsidRDefault="00370431" w:rsidP="00370431">
            <w:pPr>
              <w:rPr>
                <w:rFonts w:ascii="Muli Regular" w:hAnsi="Muli Regular"/>
                <w:sz w:val="16"/>
                <w:szCs w:val="16"/>
              </w:rPr>
            </w:pPr>
            <w:proofErr w:type="spellStart"/>
            <w:r w:rsidRPr="00370431">
              <w:rPr>
                <w:rFonts w:ascii="Muli Regular" w:hAnsi="Muli Regular"/>
                <w:sz w:val="16"/>
                <w:szCs w:val="16"/>
              </w:rPr>
              <w:t>Twitter</w:t>
            </w:r>
            <w:proofErr w:type="spellEnd"/>
            <w:r>
              <w:rPr>
                <w:rFonts w:ascii="Muli Regular" w:hAnsi="Muli Regular"/>
                <w:sz w:val="16"/>
                <w:szCs w:val="16"/>
              </w:rPr>
              <w:t xml:space="preserve">: </w:t>
            </w:r>
            <w:hyperlink r:id="rId131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https://twitter.com/Panosc_eu/status/1191316378931871744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35469CEB" w14:textId="15F674B7" w:rsidR="00370431" w:rsidRDefault="00370431" w:rsidP="00370431">
            <w:pPr>
              <w:rPr>
                <w:rFonts w:ascii="Muli Regular" w:hAnsi="Muli Regular"/>
                <w:sz w:val="16"/>
                <w:szCs w:val="16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</w:rPr>
              <w:t>Twitter</w:t>
            </w:r>
            <w:proofErr w:type="spellEnd"/>
            <w:r>
              <w:rPr>
                <w:rFonts w:ascii="Muli Regular" w:hAnsi="Muli Regular"/>
                <w:sz w:val="16"/>
                <w:szCs w:val="16"/>
              </w:rPr>
              <w:t xml:space="preserve">: </w:t>
            </w:r>
            <w:hyperlink r:id="rId132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https://twitter.com/Panosc_eu/status/1191342736026284038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2AE8412F" w14:textId="1480A50F" w:rsidR="00370431" w:rsidRDefault="00370431" w:rsidP="00370431">
            <w:pPr>
              <w:rPr>
                <w:rFonts w:ascii="Muli Regular" w:hAnsi="Muli Regular"/>
                <w:sz w:val="16"/>
                <w:szCs w:val="16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</w:rPr>
              <w:t>Twitter</w:t>
            </w:r>
            <w:proofErr w:type="spellEnd"/>
            <w:r>
              <w:rPr>
                <w:rFonts w:ascii="Muli Regular" w:hAnsi="Muli Regular"/>
                <w:sz w:val="16"/>
                <w:szCs w:val="16"/>
              </w:rPr>
              <w:t xml:space="preserve">: </w:t>
            </w:r>
            <w:hyperlink r:id="rId133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https://twitter.com/Panosc_eu/status/1191349069895159808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2648FA2E" w14:textId="15D5B345" w:rsidR="00370431" w:rsidRDefault="00370431" w:rsidP="00370431">
            <w:pPr>
              <w:rPr>
                <w:rFonts w:ascii="Muli Regular" w:hAnsi="Muli Regular"/>
                <w:sz w:val="16"/>
                <w:szCs w:val="16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</w:rPr>
              <w:t>Twitter</w:t>
            </w:r>
            <w:proofErr w:type="spellEnd"/>
            <w:r>
              <w:rPr>
                <w:rFonts w:ascii="Muli Regular" w:hAnsi="Muli Regular"/>
                <w:sz w:val="16"/>
                <w:szCs w:val="16"/>
              </w:rPr>
              <w:t xml:space="preserve">: </w:t>
            </w:r>
            <w:hyperlink r:id="rId134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https://twitter.com/Panosc_eu/status/1191354759804002304</w:t>
              </w:r>
            </w:hyperlink>
          </w:p>
          <w:p w14:paraId="6CF2A2A0" w14:textId="69FDF90F" w:rsidR="00370431" w:rsidRDefault="00370431" w:rsidP="00370431">
            <w:pPr>
              <w:rPr>
                <w:rFonts w:ascii="Muli Regular" w:hAnsi="Muli Regular"/>
                <w:sz w:val="16"/>
                <w:szCs w:val="16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</w:rPr>
              <w:t>Twitter</w:t>
            </w:r>
            <w:proofErr w:type="spellEnd"/>
            <w:r>
              <w:rPr>
                <w:rFonts w:ascii="Muli Regular" w:hAnsi="Muli Regular"/>
                <w:sz w:val="16"/>
                <w:szCs w:val="16"/>
              </w:rPr>
              <w:t xml:space="preserve">: </w:t>
            </w:r>
            <w:hyperlink r:id="rId135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https://twitter.com/Panosc_eu/status/1191382899360178177</w:t>
              </w:r>
            </w:hyperlink>
          </w:p>
          <w:p w14:paraId="6D8AEF66" w14:textId="0B98CBE8" w:rsidR="00370431" w:rsidRDefault="00370431" w:rsidP="00370431">
            <w:pPr>
              <w:rPr>
                <w:rFonts w:ascii="Muli Regular" w:hAnsi="Muli Regular"/>
                <w:sz w:val="16"/>
                <w:szCs w:val="16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</w:rPr>
              <w:t>Twitter</w:t>
            </w:r>
            <w:proofErr w:type="spellEnd"/>
            <w:r>
              <w:rPr>
                <w:rFonts w:ascii="Muli Regular" w:hAnsi="Muli Regular"/>
                <w:sz w:val="16"/>
                <w:szCs w:val="16"/>
              </w:rPr>
              <w:t xml:space="preserve">: </w:t>
            </w:r>
            <w:hyperlink r:id="rId136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https://twitter.com/Panosc_eu/status/1191397256597032970</w:t>
              </w:r>
            </w:hyperlink>
          </w:p>
          <w:p w14:paraId="0FE93C5C" w14:textId="606F1AAF" w:rsidR="00370431" w:rsidRDefault="00370431" w:rsidP="00370431">
            <w:pPr>
              <w:rPr>
                <w:rFonts w:ascii="Muli Regular" w:hAnsi="Muli Regular"/>
                <w:sz w:val="16"/>
                <w:szCs w:val="16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</w:rPr>
              <w:t>Twitter</w:t>
            </w:r>
            <w:proofErr w:type="spellEnd"/>
            <w:r>
              <w:rPr>
                <w:rFonts w:ascii="Muli Regular" w:hAnsi="Muli Regular"/>
                <w:sz w:val="16"/>
                <w:szCs w:val="16"/>
              </w:rPr>
              <w:t xml:space="preserve">: </w:t>
            </w:r>
            <w:hyperlink r:id="rId137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https://twitter.com/Panosc_eu/status/1191614814990295042</w:t>
              </w:r>
            </w:hyperlink>
          </w:p>
          <w:p w14:paraId="4FF1B38F" w14:textId="20EDE9BA" w:rsidR="00370431" w:rsidRDefault="00370431" w:rsidP="00370431">
            <w:pPr>
              <w:rPr>
                <w:rFonts w:ascii="Muli Regular" w:hAnsi="Muli Regular"/>
                <w:sz w:val="16"/>
                <w:szCs w:val="16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</w:rPr>
              <w:t>Twitter</w:t>
            </w:r>
            <w:proofErr w:type="spellEnd"/>
            <w:r>
              <w:rPr>
                <w:rFonts w:ascii="Muli Regular" w:hAnsi="Muli Regular"/>
                <w:sz w:val="16"/>
                <w:szCs w:val="16"/>
              </w:rPr>
              <w:t xml:space="preserve">: </w:t>
            </w:r>
            <w:hyperlink r:id="rId138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https://twitter.com/Panosc_eu/status/1191661344438865920</w:t>
              </w:r>
            </w:hyperlink>
          </w:p>
          <w:p w14:paraId="027C1197" w14:textId="212E97BE" w:rsidR="00370431" w:rsidRDefault="00370431" w:rsidP="00370431">
            <w:pPr>
              <w:rPr>
                <w:rFonts w:ascii="Muli Regular" w:hAnsi="Muli Regular"/>
                <w:sz w:val="16"/>
                <w:szCs w:val="16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</w:rPr>
              <w:t>Twitter</w:t>
            </w:r>
            <w:proofErr w:type="spellEnd"/>
            <w:r>
              <w:rPr>
                <w:rFonts w:ascii="Muli Regular" w:hAnsi="Muli Regular"/>
                <w:sz w:val="16"/>
                <w:szCs w:val="16"/>
              </w:rPr>
              <w:t xml:space="preserve">: </w:t>
            </w:r>
            <w:hyperlink r:id="rId139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https://twitter.com/Panosc_eu/status/1191661327732871168</w:t>
              </w:r>
            </w:hyperlink>
          </w:p>
          <w:p w14:paraId="2C3EC195" w14:textId="3D67AF35" w:rsidR="00370431" w:rsidRDefault="00370431" w:rsidP="00370431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RT </w:t>
            </w:r>
            <w:proofErr w:type="spellStart"/>
            <w:r>
              <w:rPr>
                <w:rFonts w:ascii="Muli Regular" w:hAnsi="Muli Regular"/>
                <w:sz w:val="16"/>
                <w:szCs w:val="16"/>
              </w:rPr>
              <w:t>Twitter</w:t>
            </w:r>
            <w:proofErr w:type="spellEnd"/>
            <w:r>
              <w:rPr>
                <w:rFonts w:ascii="Muli Regular" w:hAnsi="Muli Regular"/>
                <w:sz w:val="16"/>
                <w:szCs w:val="16"/>
              </w:rPr>
              <w:t xml:space="preserve">: </w:t>
            </w:r>
            <w:hyperlink r:id="rId140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https://twitter.com/tostri/status/1191662782934142977</w:t>
              </w:r>
            </w:hyperlink>
          </w:p>
          <w:p w14:paraId="00DDEBE8" w14:textId="6416AF20" w:rsidR="00370431" w:rsidRDefault="00370431" w:rsidP="00370431">
            <w:pPr>
              <w:rPr>
                <w:rFonts w:ascii="Muli Regular" w:hAnsi="Muli Regular"/>
                <w:sz w:val="16"/>
                <w:szCs w:val="16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</w:rPr>
              <w:t>Twitter</w:t>
            </w:r>
            <w:proofErr w:type="spellEnd"/>
            <w:r>
              <w:rPr>
                <w:rFonts w:ascii="Muli Regular" w:hAnsi="Muli Regular"/>
                <w:sz w:val="16"/>
                <w:szCs w:val="16"/>
              </w:rPr>
              <w:t xml:space="preserve">: </w:t>
            </w:r>
            <w:hyperlink r:id="rId141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https://twitter.com/Panosc_eu/status/1191710873968136192</w:t>
              </w:r>
            </w:hyperlink>
          </w:p>
          <w:p w14:paraId="181F353C" w14:textId="647661AA" w:rsidR="00370431" w:rsidRDefault="00370431" w:rsidP="00370431">
            <w:pPr>
              <w:rPr>
                <w:rFonts w:ascii="Muli Regular" w:hAnsi="Muli Regular"/>
                <w:sz w:val="16"/>
                <w:szCs w:val="16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</w:rPr>
              <w:t>Twitter</w:t>
            </w:r>
            <w:proofErr w:type="spellEnd"/>
            <w:r>
              <w:rPr>
                <w:rFonts w:ascii="Muli Regular" w:hAnsi="Muli Regular"/>
                <w:sz w:val="16"/>
                <w:szCs w:val="16"/>
              </w:rPr>
              <w:t xml:space="preserve">: </w:t>
            </w:r>
            <w:hyperlink r:id="rId142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https://twitter.com/Panosc_eu/status/1192030091867496448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4E640A15" w14:textId="03BC7B1D" w:rsidR="00370431" w:rsidRDefault="00370431" w:rsidP="00370431">
            <w:pPr>
              <w:rPr>
                <w:rFonts w:ascii="Muli Regular" w:hAnsi="Muli Regular"/>
                <w:sz w:val="16"/>
                <w:szCs w:val="16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</w:rPr>
              <w:t>Twitter</w:t>
            </w:r>
            <w:proofErr w:type="spellEnd"/>
            <w:r>
              <w:rPr>
                <w:rFonts w:ascii="Muli Regular" w:hAnsi="Muli Regular"/>
                <w:sz w:val="16"/>
                <w:szCs w:val="16"/>
              </w:rPr>
              <w:t xml:space="preserve">: </w:t>
            </w:r>
            <w:hyperlink r:id="rId143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https://twitter.com/Panosc_eu/status/1192076243660869632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5250D995" w14:textId="63F73EB0" w:rsidR="00370431" w:rsidRDefault="00370431" w:rsidP="00370431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RT </w:t>
            </w:r>
            <w:proofErr w:type="spellStart"/>
            <w:r>
              <w:rPr>
                <w:rFonts w:ascii="Muli Regular" w:hAnsi="Muli Regular"/>
                <w:sz w:val="16"/>
                <w:szCs w:val="16"/>
              </w:rPr>
              <w:t>Twitter</w:t>
            </w:r>
            <w:proofErr w:type="spellEnd"/>
            <w:r>
              <w:rPr>
                <w:rFonts w:ascii="Muli Regular" w:hAnsi="Muli Regular"/>
                <w:sz w:val="16"/>
                <w:szCs w:val="16"/>
              </w:rPr>
              <w:t xml:space="preserve">: </w:t>
            </w:r>
            <w:hyperlink r:id="rId144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https://twitter.com/andy_gotz/status/1192378929291636736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139ABD66" w14:textId="652E586C" w:rsidR="00370431" w:rsidRDefault="00370431" w:rsidP="00370431">
            <w:pPr>
              <w:rPr>
                <w:rFonts w:ascii="Muli Regular" w:hAnsi="Muli Regular"/>
                <w:sz w:val="16"/>
                <w:szCs w:val="16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</w:rPr>
              <w:t>Twitter</w:t>
            </w:r>
            <w:proofErr w:type="spellEnd"/>
            <w:r>
              <w:rPr>
                <w:rFonts w:ascii="Muli Regular" w:hAnsi="Muli Regular"/>
                <w:sz w:val="16"/>
                <w:szCs w:val="16"/>
              </w:rPr>
              <w:t xml:space="preserve">: </w:t>
            </w:r>
            <w:hyperlink r:id="rId145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https://twitter.com/Panosc_eu/status/1192436009339887618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19774C16" w14:textId="5606C67C" w:rsidR="00370431" w:rsidRPr="00370431" w:rsidRDefault="00370431" w:rsidP="00370431">
            <w:pPr>
              <w:rPr>
                <w:rFonts w:ascii="Muli Regular" w:hAnsi="Muli Regular"/>
                <w:sz w:val="16"/>
                <w:szCs w:val="16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</w:rPr>
              <w:t>Twitter</w:t>
            </w:r>
            <w:proofErr w:type="spellEnd"/>
            <w:r>
              <w:rPr>
                <w:rFonts w:ascii="Muli Regular" w:hAnsi="Muli Regular"/>
                <w:sz w:val="16"/>
                <w:szCs w:val="16"/>
              </w:rPr>
              <w:t xml:space="preserve">: </w:t>
            </w:r>
            <w:hyperlink r:id="rId146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https://twitter.com/Panosc_eu/status/1192760463186116609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526F2036" w14:textId="77777777" w:rsidR="00370431" w:rsidRDefault="00370431" w:rsidP="00370431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</w:p>
          <w:p w14:paraId="0C33A17F" w14:textId="33C72B80" w:rsidR="00370431" w:rsidRPr="00871FF2" w:rsidRDefault="00370431" w:rsidP="00370431">
            <w:pPr>
              <w:rPr>
                <w:rFonts w:ascii="Muli Regular" w:hAnsi="Muli Regular"/>
                <w:b/>
                <w:sz w:val="16"/>
                <w:szCs w:val="16"/>
                <w:lang w:val="en-US"/>
              </w:rPr>
            </w:pPr>
            <w:r w:rsidRPr="00871FF2">
              <w:rPr>
                <w:rFonts w:ascii="Muli Regular" w:hAnsi="Muli Regular"/>
                <w:b/>
                <w:sz w:val="16"/>
                <w:szCs w:val="16"/>
                <w:lang w:val="en-US"/>
              </w:rPr>
              <w:t>Post-event:</w:t>
            </w:r>
          </w:p>
          <w:p w14:paraId="24E6627A" w14:textId="77777777" w:rsidR="00370431" w:rsidRDefault="00370431" w:rsidP="00370431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r>
              <w:rPr>
                <w:rFonts w:ascii="Muli Regular" w:hAnsi="Muli Regular"/>
                <w:sz w:val="16"/>
                <w:szCs w:val="16"/>
                <w:lang w:val="en-US"/>
              </w:rPr>
              <w:t>W</w:t>
            </w:r>
            <w:r w:rsidRPr="00B55E28">
              <w:rPr>
                <w:rFonts w:ascii="Muli Regular" w:hAnsi="Muli Regular"/>
                <w:sz w:val="16"/>
                <w:szCs w:val="16"/>
                <w:lang w:val="en-US"/>
              </w:rPr>
              <w:t>ebsite</w:t>
            </w:r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: </w:t>
            </w:r>
            <w:hyperlink r:id="rId147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https://www.panosc.eu/news/another-milestone-reached-with-the-1st-panosc-annual-meeting/</w:t>
              </w:r>
            </w:hyperlink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355CABC0" w14:textId="7ADCA756" w:rsidR="00370431" w:rsidRDefault="00370431" w:rsidP="00370431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r>
              <w:rPr>
                <w:rFonts w:ascii="Muli Regular" w:hAnsi="Muli Regular"/>
                <w:sz w:val="16"/>
                <w:szCs w:val="16"/>
                <w:lang w:val="en-US"/>
              </w:rPr>
              <w:t>YouTube video:</w:t>
            </w:r>
            <w:r>
              <w:t xml:space="preserve"> </w:t>
            </w:r>
            <w:hyperlink r:id="rId148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https://www.youtube.com/watch?v=Qtv0ZALcxl0</w:t>
              </w:r>
            </w:hyperlink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3F35BEE4" w14:textId="77777777" w:rsidR="00370431" w:rsidRDefault="00370431" w:rsidP="00370431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Twitter: </w:t>
            </w:r>
            <w:hyperlink r:id="rId149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https://twitter.com/Panosc_eu/status/1197830931337351168</w:t>
              </w:r>
            </w:hyperlink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0FAFB07C" w14:textId="0BE8F803" w:rsidR="00370431" w:rsidRPr="00370431" w:rsidRDefault="00370431" w:rsidP="00370431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US"/>
              </w:rPr>
              <w:t>CORDIS:</w:t>
            </w:r>
            <w:r>
              <w:t xml:space="preserve"> </w:t>
            </w:r>
            <w:hyperlink r:id="rId150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https://cordis.europa.eu/article/id/411601-another-milestone-reached-with-the-1st-panosc-annual-meeting/pl</w:t>
              </w:r>
            </w:hyperlink>
          </w:p>
        </w:tc>
        <w:tc>
          <w:tcPr>
            <w:tcW w:w="5103" w:type="dxa"/>
          </w:tcPr>
          <w:p w14:paraId="50BCA160" w14:textId="338BA459" w:rsidR="00871FF2" w:rsidRDefault="00871FF2" w:rsidP="00370431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Event on </w:t>
            </w:r>
            <w:proofErr w:type="spellStart"/>
            <w:r>
              <w:rPr>
                <w:rFonts w:ascii="Muli Regular" w:hAnsi="Muli Regular"/>
                <w:sz w:val="16"/>
                <w:szCs w:val="16"/>
                <w:lang w:val="en-GB"/>
              </w:rPr>
              <w:t>Indico</w:t>
            </w:r>
            <w:proofErr w:type="spellEnd"/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: </w:t>
            </w:r>
            <w:hyperlink r:id="rId151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https://indico.esrf.fr/indico/event/36/overview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70786404" w14:textId="5D1DD313" w:rsidR="00370431" w:rsidRDefault="00370431" w:rsidP="00370431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Presentations: </w:t>
            </w:r>
            <w:hyperlink r:id="rId152" w:anchor="all.detailed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https://indico.esrf.fr/indico/event/36/timetable/#all.detailed</w:t>
              </w:r>
            </w:hyperlink>
          </w:p>
          <w:p w14:paraId="0F2CC752" w14:textId="77777777" w:rsidR="00370431" w:rsidRDefault="00370431" w:rsidP="00370431">
            <w:pPr>
              <w:rPr>
                <w:rFonts w:ascii="Muli Regular" w:hAnsi="Muli Regular"/>
                <w:sz w:val="16"/>
                <w:szCs w:val="16"/>
                <w:lang w:val="de-DE"/>
              </w:rPr>
            </w:pPr>
            <w:r>
              <w:rPr>
                <w:rFonts w:ascii="Muli Regular" w:hAnsi="Muli Regular"/>
                <w:sz w:val="16"/>
                <w:szCs w:val="16"/>
                <w:lang w:val="de-DE"/>
              </w:rPr>
              <w:t xml:space="preserve"> </w:t>
            </w:r>
          </w:p>
          <w:p w14:paraId="6F0C89FD" w14:textId="43E7583A" w:rsidR="00871FF2" w:rsidRPr="0021176A" w:rsidRDefault="00871FF2" w:rsidP="00370431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  <w:lang w:val="de-DE"/>
              </w:rPr>
              <w:t>62 Attendants</w:t>
            </w:r>
          </w:p>
        </w:tc>
      </w:tr>
      <w:tr w:rsidR="00871FF2" w:rsidRPr="00020B57" w14:paraId="1D33F43D" w14:textId="77777777" w:rsidTr="00871FF2">
        <w:tc>
          <w:tcPr>
            <w:tcW w:w="2127" w:type="dxa"/>
          </w:tcPr>
          <w:p w14:paraId="70C21F24" w14:textId="16900480" w:rsidR="00871FF2" w:rsidRDefault="00871FF2" w:rsidP="00370431">
            <w:pP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</w:pPr>
            <w:r w:rsidRPr="00871FF2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 xml:space="preserve">Joint </w:t>
            </w:r>
            <w:proofErr w:type="spellStart"/>
            <w:r w:rsidRPr="00871FF2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ExPaNDS</w:t>
            </w:r>
            <w:proofErr w:type="spellEnd"/>
            <w:r w:rsidRPr="00871FF2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 xml:space="preserve"> and </w:t>
            </w:r>
            <w:proofErr w:type="spellStart"/>
            <w:r w:rsidRPr="00871FF2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PaNOSC</w:t>
            </w:r>
            <w:proofErr w:type="spellEnd"/>
            <w:r w:rsidRPr="00871FF2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 xml:space="preserve"> meeting on Data Catalog Services</w:t>
            </w:r>
          </w:p>
        </w:tc>
        <w:tc>
          <w:tcPr>
            <w:tcW w:w="1843" w:type="dxa"/>
            <w:vAlign w:val="center"/>
          </w:tcPr>
          <w:p w14:paraId="4B6D388C" w14:textId="77777777" w:rsidR="00871FF2" w:rsidRDefault="00871FF2" w:rsidP="00871FF2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 w:rsidRPr="00871FF2">
              <w:rPr>
                <w:rFonts w:ascii="Muli Regular" w:hAnsi="Muli Regular"/>
                <w:sz w:val="18"/>
                <w:szCs w:val="18"/>
                <w:lang w:val="en-US"/>
              </w:rPr>
              <w:t>11-12 February 2020</w:t>
            </w:r>
          </w:p>
          <w:p w14:paraId="62318909" w14:textId="381F359E" w:rsidR="00871FF2" w:rsidRPr="00370431" w:rsidRDefault="00871FF2" w:rsidP="00871FF2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>
              <w:rPr>
                <w:rFonts w:ascii="Muli Regular" w:hAnsi="Muli Regular"/>
                <w:sz w:val="18"/>
                <w:szCs w:val="18"/>
                <w:lang w:val="en-US"/>
              </w:rPr>
              <w:t>ESS, Sweden</w:t>
            </w:r>
          </w:p>
        </w:tc>
        <w:tc>
          <w:tcPr>
            <w:tcW w:w="6237" w:type="dxa"/>
          </w:tcPr>
          <w:p w14:paraId="00659211" w14:textId="77777777" w:rsidR="00871FF2" w:rsidRDefault="00871FF2" w:rsidP="00370431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</w:p>
          <w:p w14:paraId="6229CC91" w14:textId="2A9B6CB8" w:rsidR="00871FF2" w:rsidRDefault="00871FF2" w:rsidP="00370431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Website: </w:t>
            </w:r>
            <w:hyperlink r:id="rId153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https://www.panosc.eu/events/joint-expands-and-panosc-wp3-meeting/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2162F9E9" w14:textId="2454BED6" w:rsidR="00871FF2" w:rsidRPr="00370431" w:rsidRDefault="00871FF2" w:rsidP="00370431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RT Twitter: </w:t>
            </w:r>
            <w:hyperlink r:id="rId154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https://twitter.com/tostri/status/1227146471948136448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5103" w:type="dxa"/>
          </w:tcPr>
          <w:p w14:paraId="6D1A18BD" w14:textId="4802A5D3" w:rsidR="00871FF2" w:rsidRDefault="00871FF2" w:rsidP="00370431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Agenda and presentations: </w:t>
            </w:r>
            <w:hyperlink r:id="rId155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https://indico.esss.lu.se/event/1373/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</w:tr>
      <w:tr w:rsidR="00871FF2" w:rsidRPr="00020B57" w14:paraId="666E41A4" w14:textId="77777777" w:rsidTr="00871FF2">
        <w:tc>
          <w:tcPr>
            <w:tcW w:w="2127" w:type="dxa"/>
          </w:tcPr>
          <w:p w14:paraId="7AB664F2" w14:textId="76D7EA29" w:rsidR="00871FF2" w:rsidRPr="00871FF2" w:rsidRDefault="00871FF2" w:rsidP="00370431">
            <w:pP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</w:pPr>
            <w:r w:rsidRPr="00871FF2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ICAT metadata catalogue online meeting</w:t>
            </w:r>
          </w:p>
        </w:tc>
        <w:tc>
          <w:tcPr>
            <w:tcW w:w="1843" w:type="dxa"/>
            <w:vAlign w:val="center"/>
          </w:tcPr>
          <w:p w14:paraId="1AB6DE52" w14:textId="77777777" w:rsidR="00871FF2" w:rsidRDefault="00871FF2" w:rsidP="00871FF2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 w:rsidRPr="00871FF2">
              <w:rPr>
                <w:rFonts w:ascii="Muli Regular" w:hAnsi="Muli Regular"/>
                <w:sz w:val="18"/>
                <w:szCs w:val="18"/>
                <w:lang w:val="en-US"/>
              </w:rPr>
              <w:t>10-11 March 2020</w:t>
            </w:r>
          </w:p>
          <w:p w14:paraId="424B89F5" w14:textId="747BC056" w:rsidR="00871FF2" w:rsidRPr="00871FF2" w:rsidRDefault="00871FF2" w:rsidP="00871FF2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>
              <w:rPr>
                <w:rFonts w:ascii="Muli Regular" w:hAnsi="Muli Regular"/>
                <w:sz w:val="18"/>
                <w:szCs w:val="18"/>
                <w:lang w:val="en-US"/>
              </w:rPr>
              <w:t>ESRF, online</w:t>
            </w:r>
          </w:p>
        </w:tc>
        <w:tc>
          <w:tcPr>
            <w:tcW w:w="6237" w:type="dxa"/>
          </w:tcPr>
          <w:p w14:paraId="19503C0B" w14:textId="77777777" w:rsidR="00871FF2" w:rsidRDefault="00871FF2" w:rsidP="00370431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Website: </w:t>
            </w:r>
            <w:hyperlink r:id="rId156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https://www.panosc.eu/events/icat-f2f-meeting/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66F84129" w14:textId="704DB8FE" w:rsidR="00871FF2" w:rsidRDefault="00871FF2" w:rsidP="00370431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157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https://twitter.com/Panosc_eu/status/1237711132602875905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5103" w:type="dxa"/>
          </w:tcPr>
          <w:p w14:paraId="5CE8B4D5" w14:textId="67FB6707" w:rsidR="00871FF2" w:rsidRDefault="00871FF2" w:rsidP="00370431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Programme and presentations: </w:t>
            </w:r>
            <w:hyperlink r:id="rId158" w:anchor="20200310.detailed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https://indico.esrf.fr/indico/event/42/timetable/#20200310.detailed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</w:tr>
      <w:tr w:rsidR="0083653D" w:rsidRPr="00020B57" w14:paraId="5B964501" w14:textId="77777777" w:rsidTr="00871FF2">
        <w:tc>
          <w:tcPr>
            <w:tcW w:w="2127" w:type="dxa"/>
          </w:tcPr>
          <w:p w14:paraId="6C68CF4F" w14:textId="408E8502" w:rsidR="0083653D" w:rsidRPr="00871FF2" w:rsidRDefault="0083653D" w:rsidP="00370431">
            <w:pP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83653D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ViNYL</w:t>
            </w:r>
            <w:proofErr w:type="spellEnd"/>
            <w:r w:rsidRPr="0083653D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 xml:space="preserve"> development sprint 2020</w:t>
            </w:r>
          </w:p>
        </w:tc>
        <w:tc>
          <w:tcPr>
            <w:tcW w:w="1843" w:type="dxa"/>
            <w:vAlign w:val="center"/>
          </w:tcPr>
          <w:p w14:paraId="3776D2DF" w14:textId="28DFB4EA" w:rsidR="0083653D" w:rsidRDefault="0083653D" w:rsidP="00871FF2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>
              <w:rPr>
                <w:rFonts w:ascii="Muli Regular" w:hAnsi="Muli Regular"/>
                <w:sz w:val="18"/>
                <w:szCs w:val="18"/>
                <w:lang w:val="en-US"/>
              </w:rPr>
              <w:t>1-30 April</w:t>
            </w:r>
            <w:r w:rsidRPr="0083653D">
              <w:rPr>
                <w:rFonts w:ascii="Muli Regular" w:hAnsi="Muli Regular"/>
                <w:sz w:val="18"/>
                <w:szCs w:val="18"/>
                <w:lang w:val="en-US"/>
              </w:rPr>
              <w:t xml:space="preserve"> 2020</w:t>
            </w:r>
          </w:p>
          <w:p w14:paraId="0BE5FCA5" w14:textId="64847599" w:rsidR="0083653D" w:rsidRPr="00871FF2" w:rsidRDefault="0083653D" w:rsidP="00871FF2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>
              <w:rPr>
                <w:rFonts w:ascii="Muli Regular" w:hAnsi="Muli Regular"/>
                <w:sz w:val="18"/>
                <w:szCs w:val="18"/>
                <w:lang w:val="en-US"/>
              </w:rPr>
              <w:t>Online</w:t>
            </w:r>
          </w:p>
        </w:tc>
        <w:tc>
          <w:tcPr>
            <w:tcW w:w="6237" w:type="dxa"/>
          </w:tcPr>
          <w:p w14:paraId="1119EBA2" w14:textId="7B788E04" w:rsidR="0083653D" w:rsidRDefault="0083653D" w:rsidP="0083653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Website: </w:t>
            </w:r>
            <w:hyperlink r:id="rId159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https://www.panosc.eu/events/vinyl-development-sprint-2020/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5103" w:type="dxa"/>
          </w:tcPr>
          <w:p w14:paraId="2A716757" w14:textId="77777777" w:rsidR="0083653D" w:rsidRDefault="0083653D" w:rsidP="00370431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</w:p>
        </w:tc>
      </w:tr>
      <w:tr w:rsidR="0083653D" w:rsidRPr="00020B57" w14:paraId="6C82B85B" w14:textId="77777777" w:rsidTr="00871FF2">
        <w:tc>
          <w:tcPr>
            <w:tcW w:w="2127" w:type="dxa"/>
          </w:tcPr>
          <w:p w14:paraId="7FC18648" w14:textId="77777777" w:rsidR="0083653D" w:rsidRPr="0083653D" w:rsidRDefault="0083653D" w:rsidP="00370431">
            <w:pP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3E4969F9" w14:textId="77777777" w:rsidR="0083653D" w:rsidRDefault="0083653D" w:rsidP="00871FF2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</w:p>
        </w:tc>
        <w:tc>
          <w:tcPr>
            <w:tcW w:w="6237" w:type="dxa"/>
          </w:tcPr>
          <w:p w14:paraId="21734C00" w14:textId="77777777" w:rsidR="0083653D" w:rsidRDefault="0083653D" w:rsidP="0083653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</w:p>
        </w:tc>
        <w:tc>
          <w:tcPr>
            <w:tcW w:w="5103" w:type="dxa"/>
          </w:tcPr>
          <w:p w14:paraId="5F376DF8" w14:textId="77777777" w:rsidR="0083653D" w:rsidRDefault="0083653D" w:rsidP="00370431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</w:p>
        </w:tc>
      </w:tr>
    </w:tbl>
    <w:p w14:paraId="03FBD2D4" w14:textId="7899BE30" w:rsidR="00370431" w:rsidRDefault="00370431" w:rsidP="00020B57">
      <w:pPr>
        <w:ind w:left="360"/>
        <w:rPr>
          <w:rFonts w:ascii="Muli Regular" w:hAnsi="Muli Regular"/>
          <w:lang w:val="en-GB"/>
        </w:rPr>
      </w:pPr>
    </w:p>
    <w:p w14:paraId="6ED3C603" w14:textId="77777777" w:rsidR="00370431" w:rsidRDefault="00370431" w:rsidP="00020B57">
      <w:pPr>
        <w:ind w:left="360"/>
        <w:rPr>
          <w:rFonts w:ascii="Muli Regular" w:hAnsi="Muli Regular"/>
          <w:lang w:val="en-GB"/>
        </w:rPr>
      </w:pPr>
    </w:p>
    <w:p w14:paraId="59D4FDBA" w14:textId="77777777" w:rsidR="0083653D" w:rsidRDefault="0083653D" w:rsidP="00020B57">
      <w:pPr>
        <w:ind w:left="360"/>
        <w:rPr>
          <w:rFonts w:ascii="Muli Regular" w:hAnsi="Muli Regular"/>
          <w:lang w:val="en-GB"/>
        </w:rPr>
      </w:pPr>
    </w:p>
    <w:tbl>
      <w:tblPr>
        <w:tblStyle w:val="TableGrid"/>
        <w:tblW w:w="15310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127"/>
        <w:gridCol w:w="1843"/>
        <w:gridCol w:w="6237"/>
        <w:gridCol w:w="5103"/>
      </w:tblGrid>
      <w:tr w:rsidR="0083653D" w:rsidRPr="00020B57" w14:paraId="53152B98" w14:textId="77777777" w:rsidTr="0083653D">
        <w:tc>
          <w:tcPr>
            <w:tcW w:w="15310" w:type="dxa"/>
            <w:gridSpan w:val="4"/>
            <w:shd w:val="clear" w:color="auto" w:fill="98325A"/>
          </w:tcPr>
          <w:p w14:paraId="2C585081" w14:textId="77777777" w:rsidR="0083653D" w:rsidRPr="00020B57" w:rsidRDefault="0083653D" w:rsidP="0083653D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>PaNOSC</w:t>
            </w:r>
            <w:proofErr w:type="spellEnd"/>
            <w:r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 xml:space="preserve"> </w:t>
            </w:r>
            <w:r w:rsidRPr="00020B57"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>EVENTS</w:t>
            </w:r>
          </w:p>
        </w:tc>
      </w:tr>
      <w:tr w:rsidR="0083653D" w:rsidRPr="0012263B" w14:paraId="731B6048" w14:textId="77777777" w:rsidTr="0083653D">
        <w:tc>
          <w:tcPr>
            <w:tcW w:w="2127" w:type="dxa"/>
            <w:shd w:val="clear" w:color="auto" w:fill="7F7F7F" w:themeFill="text1" w:themeFillTint="80"/>
          </w:tcPr>
          <w:p w14:paraId="6E36520A" w14:textId="77777777" w:rsidR="0083653D" w:rsidRPr="0012263B" w:rsidRDefault="0083653D" w:rsidP="0083653D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</w:pPr>
            <w:r w:rsidRPr="0012263B"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  <w:t>EVENT’S NAME</w:t>
            </w:r>
          </w:p>
        </w:tc>
        <w:tc>
          <w:tcPr>
            <w:tcW w:w="1843" w:type="dxa"/>
            <w:shd w:val="clear" w:color="auto" w:fill="7F7F7F" w:themeFill="text1" w:themeFillTint="80"/>
          </w:tcPr>
          <w:p w14:paraId="34F63215" w14:textId="77777777" w:rsidR="0083653D" w:rsidRPr="0012263B" w:rsidRDefault="0083653D" w:rsidP="0083653D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</w:pPr>
            <w:r w:rsidRPr="0012263B"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  <w:t>DATE / LOCATION</w:t>
            </w:r>
          </w:p>
        </w:tc>
        <w:tc>
          <w:tcPr>
            <w:tcW w:w="6237" w:type="dxa"/>
            <w:shd w:val="clear" w:color="auto" w:fill="7F7F7F" w:themeFill="text1" w:themeFillTint="80"/>
          </w:tcPr>
          <w:p w14:paraId="63EC318F" w14:textId="77777777" w:rsidR="0083653D" w:rsidRPr="0012263B" w:rsidRDefault="0083653D" w:rsidP="0083653D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</w:pPr>
            <w:r w:rsidRPr="0012263B"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  <w:t>NEWS / SOCIAL MEDIA POSTS</w:t>
            </w:r>
          </w:p>
        </w:tc>
        <w:tc>
          <w:tcPr>
            <w:tcW w:w="5103" w:type="dxa"/>
            <w:shd w:val="clear" w:color="auto" w:fill="7F7F7F" w:themeFill="text1" w:themeFillTint="80"/>
          </w:tcPr>
          <w:p w14:paraId="7736244C" w14:textId="77777777" w:rsidR="0083653D" w:rsidRPr="0012263B" w:rsidRDefault="0083653D" w:rsidP="0083653D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</w:pPr>
            <w:r w:rsidRPr="0012263B"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  <w:t>OTHER DOCS</w:t>
            </w:r>
          </w:p>
        </w:tc>
      </w:tr>
      <w:tr w:rsidR="0083653D" w:rsidRPr="00020B57" w14:paraId="56D3B1F0" w14:textId="77777777" w:rsidTr="0083653D">
        <w:tc>
          <w:tcPr>
            <w:tcW w:w="2127" w:type="dxa"/>
          </w:tcPr>
          <w:p w14:paraId="6EF4ADAA" w14:textId="037A102D" w:rsidR="0083653D" w:rsidRPr="0083653D" w:rsidRDefault="0083653D" w:rsidP="0083653D">
            <w:pP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83653D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ExPaNDS</w:t>
            </w:r>
            <w:proofErr w:type="spellEnd"/>
            <w:r w:rsidRPr="0083653D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/</w:t>
            </w:r>
            <w:proofErr w:type="spellStart"/>
            <w:r w:rsidRPr="0083653D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PaNOSC</w:t>
            </w:r>
            <w:proofErr w:type="spellEnd"/>
            <w:r w:rsidRPr="0083653D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 xml:space="preserve"> Technical Workshop: The Portal Architecture test experience</w:t>
            </w:r>
          </w:p>
        </w:tc>
        <w:tc>
          <w:tcPr>
            <w:tcW w:w="1843" w:type="dxa"/>
            <w:vAlign w:val="center"/>
          </w:tcPr>
          <w:p w14:paraId="3A858B4C" w14:textId="77777777" w:rsidR="0083653D" w:rsidRDefault="0083653D" w:rsidP="0083653D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 w:rsidRPr="0083653D">
              <w:rPr>
                <w:rFonts w:ascii="Muli Regular" w:hAnsi="Muli Regular"/>
                <w:sz w:val="18"/>
                <w:szCs w:val="18"/>
                <w:lang w:val="en-US"/>
              </w:rPr>
              <w:t>8 October 202</w:t>
            </w:r>
            <w:r>
              <w:rPr>
                <w:rFonts w:ascii="Muli Regular" w:hAnsi="Muli Regular"/>
                <w:sz w:val="18"/>
                <w:szCs w:val="18"/>
                <w:lang w:val="en-US"/>
              </w:rPr>
              <w:t>0</w:t>
            </w:r>
          </w:p>
          <w:p w14:paraId="3BB73A62" w14:textId="4CE06906" w:rsidR="0083653D" w:rsidRDefault="0083653D" w:rsidP="0083653D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>
              <w:rPr>
                <w:rFonts w:ascii="Muli Regular" w:hAnsi="Muli Regular"/>
                <w:sz w:val="18"/>
                <w:szCs w:val="18"/>
                <w:lang w:val="en-US"/>
              </w:rPr>
              <w:t>Online</w:t>
            </w:r>
          </w:p>
        </w:tc>
        <w:tc>
          <w:tcPr>
            <w:tcW w:w="6237" w:type="dxa"/>
          </w:tcPr>
          <w:p w14:paraId="7F47A388" w14:textId="65178796" w:rsidR="0083653D" w:rsidRDefault="0083653D" w:rsidP="0083653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Website: </w:t>
            </w:r>
            <w:hyperlink r:id="rId160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https://www.panosc.eu/events/expands-panosc-technical-workshop-the-portal-architecture-test-experience/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5103" w:type="dxa"/>
          </w:tcPr>
          <w:p w14:paraId="0935FD85" w14:textId="77777777" w:rsidR="0083653D" w:rsidRDefault="0075442A" w:rsidP="0083653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Timetable and presentations on </w:t>
            </w:r>
            <w:proofErr w:type="spellStart"/>
            <w:r>
              <w:rPr>
                <w:rFonts w:ascii="Muli Regular" w:hAnsi="Muli Regular"/>
                <w:sz w:val="16"/>
                <w:szCs w:val="16"/>
                <w:lang w:val="en-GB"/>
              </w:rPr>
              <w:t>Indico</w:t>
            </w:r>
            <w:proofErr w:type="spellEnd"/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: </w:t>
            </w:r>
            <w:hyperlink r:id="rId161" w:anchor="20201008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https://indico.cells.es/event/249/timetable/#20201008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774B967A" w14:textId="77777777" w:rsidR="0075442A" w:rsidRDefault="0075442A" w:rsidP="0083653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</w:p>
          <w:p w14:paraId="7A5981C1" w14:textId="29D8CB3F" w:rsidR="0075442A" w:rsidRDefault="0075442A" w:rsidP="0083653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>80 attendees</w:t>
            </w:r>
          </w:p>
        </w:tc>
      </w:tr>
      <w:tr w:rsidR="0083653D" w:rsidRPr="00020B57" w14:paraId="088B9E74" w14:textId="77777777" w:rsidTr="0083653D">
        <w:tc>
          <w:tcPr>
            <w:tcW w:w="2127" w:type="dxa"/>
          </w:tcPr>
          <w:p w14:paraId="360BF20B" w14:textId="303DC5F7" w:rsidR="0083653D" w:rsidRPr="00871FF2" w:rsidRDefault="0083653D" w:rsidP="0083653D">
            <w:pP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83653D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PaNOSC</w:t>
            </w:r>
            <w:proofErr w:type="spellEnd"/>
            <w:r w:rsidRPr="0083653D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 xml:space="preserve"> / </w:t>
            </w:r>
            <w:proofErr w:type="spellStart"/>
            <w:r w:rsidRPr="0083653D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ExPaNDS</w:t>
            </w:r>
            <w:proofErr w:type="spellEnd"/>
            <w:r w:rsidRPr="0083653D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 xml:space="preserve"> Annual Meeting &amp; EOSC Symposium</w:t>
            </w:r>
          </w:p>
        </w:tc>
        <w:tc>
          <w:tcPr>
            <w:tcW w:w="1843" w:type="dxa"/>
            <w:vAlign w:val="center"/>
          </w:tcPr>
          <w:p w14:paraId="035171B5" w14:textId="77777777" w:rsidR="0083653D" w:rsidRDefault="0083653D" w:rsidP="0083653D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>
              <w:rPr>
                <w:rFonts w:ascii="Muli Regular" w:hAnsi="Muli Regular"/>
                <w:sz w:val="18"/>
                <w:szCs w:val="18"/>
                <w:lang w:val="en-US"/>
              </w:rPr>
              <w:t>1-30 April</w:t>
            </w:r>
            <w:r w:rsidRPr="0083653D">
              <w:rPr>
                <w:rFonts w:ascii="Muli Regular" w:hAnsi="Muli Regular"/>
                <w:sz w:val="18"/>
                <w:szCs w:val="18"/>
                <w:lang w:val="en-US"/>
              </w:rPr>
              <w:t xml:space="preserve"> 2020</w:t>
            </w:r>
          </w:p>
          <w:p w14:paraId="6683DAD5" w14:textId="77777777" w:rsidR="0083653D" w:rsidRPr="00871FF2" w:rsidRDefault="0083653D" w:rsidP="0083653D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>
              <w:rPr>
                <w:rFonts w:ascii="Muli Regular" w:hAnsi="Muli Regular"/>
                <w:sz w:val="18"/>
                <w:szCs w:val="18"/>
                <w:lang w:val="en-US"/>
              </w:rPr>
              <w:t>Online</w:t>
            </w:r>
          </w:p>
        </w:tc>
        <w:tc>
          <w:tcPr>
            <w:tcW w:w="6237" w:type="dxa"/>
          </w:tcPr>
          <w:p w14:paraId="7CE320AE" w14:textId="3B629A27" w:rsidR="0083653D" w:rsidRDefault="0083653D" w:rsidP="0083653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Website: </w:t>
            </w:r>
            <w:hyperlink r:id="rId162" w:history="1">
              <w:r w:rsidR="00484E21"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https://www.panosc.eu/events/european-photon-neutron-eosc-symposium-panosc-expands-annual-meeting/</w:t>
              </w:r>
            </w:hyperlink>
            <w:r w:rsidR="00484E21"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50C098EB" w14:textId="77777777" w:rsidR="00484E21" w:rsidRDefault="00484E21" w:rsidP="0083653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163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https://twitter.com/Panosc_eu/status/1308726168674238467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07B7458B" w14:textId="77103515" w:rsidR="00484E21" w:rsidRDefault="00484E21" w:rsidP="0083653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164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https://twitter.com/Panosc_eu/status/1320674969064509440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54E9B989" w14:textId="52B90DE3" w:rsidR="00484E21" w:rsidRDefault="00484E21" w:rsidP="0083653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165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https://twitter.com/Panosc_eu/status/1324277140909662209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34B2601D" w14:textId="1C2B4DF7" w:rsidR="00484E21" w:rsidRDefault="00484E21" w:rsidP="0083653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166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https://twitter.com/Panosc_eu/status/1325720724011687936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6A87C07D" w14:textId="66BB5251" w:rsidR="00484E21" w:rsidRDefault="00484E21" w:rsidP="0083653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167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https://twitter.com/Panosc_eu/status/1325777501747081216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4E082E56" w14:textId="78F6CB34" w:rsidR="00484E21" w:rsidRDefault="00484E21" w:rsidP="0083653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168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https://twitter.com/Panosc_eu/status/1325796978865922048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10E69FB4" w14:textId="032AA325" w:rsidR="00484E21" w:rsidRDefault="00484E21" w:rsidP="0083653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169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https://twitter.com/Panosc_eu/status/1325802339828162560</w:t>
              </w:r>
            </w:hyperlink>
          </w:p>
          <w:p w14:paraId="044B6E1A" w14:textId="40596D41" w:rsidR="00484E21" w:rsidRDefault="00484E21" w:rsidP="0083653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170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https://twitter.com/Panosc_eu/status/1326074910100381698</w:t>
              </w:r>
            </w:hyperlink>
          </w:p>
          <w:p w14:paraId="28A0EF7B" w14:textId="0566EDF9" w:rsidR="00484E21" w:rsidRDefault="00484E21" w:rsidP="0083653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171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https://twitter.com/Panosc_eu/status/1326087377585119232</w:t>
              </w:r>
            </w:hyperlink>
          </w:p>
          <w:p w14:paraId="0A4CA427" w14:textId="2895481C" w:rsidR="00484E21" w:rsidRDefault="00484E21" w:rsidP="0083653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172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https://twitter.com/Panosc_eu/status/1326107416736501762</w:t>
              </w:r>
            </w:hyperlink>
          </w:p>
          <w:p w14:paraId="370E8506" w14:textId="65DD8EFC" w:rsidR="00484E21" w:rsidRDefault="00484E21" w:rsidP="0083653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173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https://twitter.com/Panosc_eu/status/1326126032152358914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4A8EDBF9" w14:textId="0A6E6CEF" w:rsidR="00484E21" w:rsidRDefault="00484E21" w:rsidP="0083653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174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https://twitter.com/Panosc_eu/status/1326435491328241664</w:t>
              </w:r>
            </w:hyperlink>
          </w:p>
          <w:p w14:paraId="4A5E9470" w14:textId="00D82F77" w:rsidR="00484E21" w:rsidRDefault="00484E21" w:rsidP="0083653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CORDIS: </w:t>
            </w:r>
            <w:hyperlink r:id="rId175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https://cordis.europa.eu/article/id/428479-photon-and-neutron-eosc-symposium-and-panosc-expands-annual-meeting-an-overview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1487384F" w14:textId="77777777" w:rsidR="00484E21" w:rsidRDefault="00484E21" w:rsidP="0083653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</w:p>
          <w:p w14:paraId="4799A1A1" w14:textId="77777777" w:rsidR="00484E21" w:rsidRDefault="00484E21" w:rsidP="0083653D">
            <w:pPr>
              <w:rPr>
                <w:rFonts w:ascii="Muli Regular" w:hAnsi="Muli Regular"/>
                <w:b/>
                <w:sz w:val="16"/>
                <w:szCs w:val="16"/>
                <w:lang w:val="en-GB"/>
              </w:rPr>
            </w:pPr>
            <w:r w:rsidRPr="00484E21">
              <w:rPr>
                <w:rFonts w:ascii="Muli Regular" w:hAnsi="Muli Regular"/>
                <w:b/>
                <w:sz w:val="16"/>
                <w:szCs w:val="16"/>
                <w:lang w:val="en-GB"/>
              </w:rPr>
              <w:t xml:space="preserve">Post event: </w:t>
            </w:r>
          </w:p>
          <w:p w14:paraId="78C506E5" w14:textId="7FA9052F" w:rsidR="00484E21" w:rsidRDefault="00484E21" w:rsidP="0083653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Website: </w:t>
            </w:r>
            <w:hyperlink r:id="rId176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https://www.panosc.eu/news/panosc-expands-pan-eosc-symposium-and-annual-meeting-an-overview/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3E199F36" w14:textId="2561C891" w:rsidR="00484E21" w:rsidRDefault="00484E21" w:rsidP="0083653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177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https://twitter.com/Panosc_eu/status/1331160985923694592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20FCB2F4" w14:textId="473957A9" w:rsidR="00484E21" w:rsidRPr="00484E21" w:rsidRDefault="00484E21" w:rsidP="0083653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  <w:lang w:val="en-GB"/>
              </w:rPr>
              <w:t>Youtube</w:t>
            </w:r>
            <w:proofErr w:type="spellEnd"/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video recordings: </w:t>
            </w:r>
            <w:hyperlink r:id="rId178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https://youtu.be/AXMhurOSeiY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6B6F126B" w14:textId="1CF394A1" w:rsidR="00484E21" w:rsidRPr="00484E21" w:rsidRDefault="00484E21" w:rsidP="0083653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</w:p>
        </w:tc>
        <w:tc>
          <w:tcPr>
            <w:tcW w:w="5103" w:type="dxa"/>
          </w:tcPr>
          <w:p w14:paraId="0A9EE4D4" w14:textId="1E2A8316" w:rsidR="00484E21" w:rsidRDefault="00484E21" w:rsidP="0083653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Timetable on </w:t>
            </w:r>
            <w:proofErr w:type="spellStart"/>
            <w:r>
              <w:rPr>
                <w:rFonts w:ascii="Muli Regular" w:hAnsi="Muli Regular"/>
                <w:sz w:val="16"/>
                <w:szCs w:val="16"/>
                <w:lang w:val="en-GB"/>
              </w:rPr>
              <w:t>Indico</w:t>
            </w:r>
            <w:proofErr w:type="spellEnd"/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: </w:t>
            </w:r>
            <w:hyperlink r:id="rId179" w:anchor="20201109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https://indico.eli-beams.eu/event/376/timetable/#20201109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5FF3A48E" w14:textId="77777777" w:rsidR="00484E21" w:rsidRDefault="00484E21" w:rsidP="0083653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</w:p>
          <w:p w14:paraId="3DC38AB8" w14:textId="1CDD13A3" w:rsidR="0083653D" w:rsidRDefault="00484E21" w:rsidP="0083653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Symposium’s presentations on </w:t>
            </w:r>
            <w:proofErr w:type="spellStart"/>
            <w:r>
              <w:rPr>
                <w:rFonts w:ascii="Muli Regular" w:hAnsi="Muli Regular"/>
                <w:sz w:val="16"/>
                <w:szCs w:val="16"/>
                <w:lang w:val="en-GB"/>
              </w:rPr>
              <w:t>Zenodo</w:t>
            </w:r>
            <w:proofErr w:type="spellEnd"/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: </w:t>
            </w:r>
            <w:hyperlink r:id="rId180" w:anchor=".YAbvNulKiLI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https://zenodo.org/record/4279166#.YAbvNulKiLI</w:t>
              </w:r>
            </w:hyperlink>
          </w:p>
          <w:p w14:paraId="68470D29" w14:textId="77777777" w:rsidR="00484E21" w:rsidRDefault="00484E21" w:rsidP="0083653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</w:p>
          <w:p w14:paraId="1F227913" w14:textId="2880FD82" w:rsidR="00484E21" w:rsidRDefault="00484E21" w:rsidP="0083653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Annual meeting’s presentations on </w:t>
            </w:r>
            <w:proofErr w:type="spellStart"/>
            <w:r>
              <w:rPr>
                <w:rFonts w:ascii="Muli Regular" w:hAnsi="Muli Regular"/>
                <w:sz w:val="16"/>
                <w:szCs w:val="16"/>
                <w:lang w:val="en-GB"/>
              </w:rPr>
              <w:t>PaNOSC</w:t>
            </w:r>
            <w:proofErr w:type="spellEnd"/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  <w:proofErr w:type="spellStart"/>
            <w:r>
              <w:rPr>
                <w:rFonts w:ascii="Muli Regular" w:hAnsi="Muli Regular"/>
                <w:sz w:val="16"/>
                <w:szCs w:val="16"/>
                <w:lang w:val="en-GB"/>
              </w:rPr>
              <w:t>github</w:t>
            </w:r>
            <w:proofErr w:type="spellEnd"/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: </w:t>
            </w:r>
            <w:hyperlink r:id="rId181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https://github.com/panosc-eu/panosc/tree/master/Work%20Packages/WP9%20Outreach%20and%20communication/Presentations/2nd%20Annual%20Meeting%202020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</w:tr>
      <w:tr w:rsidR="00926DF9" w:rsidRPr="00020B57" w14:paraId="6838BDAE" w14:textId="77777777" w:rsidTr="0083653D">
        <w:tc>
          <w:tcPr>
            <w:tcW w:w="2127" w:type="dxa"/>
          </w:tcPr>
          <w:p w14:paraId="499957B1" w14:textId="10F32804" w:rsidR="00926DF9" w:rsidRPr="0083653D" w:rsidRDefault="00926DF9" w:rsidP="0083653D">
            <w:pP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926DF9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PaN</w:t>
            </w:r>
            <w:proofErr w:type="spellEnd"/>
            <w:r w:rsidRPr="00926DF9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 xml:space="preserve"> ESCAPE Data Management Workshop</w:t>
            </w:r>
          </w:p>
        </w:tc>
        <w:tc>
          <w:tcPr>
            <w:tcW w:w="1843" w:type="dxa"/>
            <w:vAlign w:val="center"/>
          </w:tcPr>
          <w:p w14:paraId="29227CD5" w14:textId="77777777" w:rsidR="00926DF9" w:rsidRDefault="00926DF9" w:rsidP="0083653D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 w:rsidRPr="00926DF9">
              <w:rPr>
                <w:rFonts w:ascii="Muli Regular" w:hAnsi="Muli Regular"/>
                <w:sz w:val="18"/>
                <w:szCs w:val="18"/>
                <w:lang w:val="en-US"/>
              </w:rPr>
              <w:t>8 January 2021</w:t>
            </w:r>
          </w:p>
          <w:p w14:paraId="1AC60ACD" w14:textId="2B1BB918" w:rsidR="00926DF9" w:rsidRDefault="00926DF9" w:rsidP="0083653D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>
              <w:rPr>
                <w:rFonts w:ascii="Muli Regular" w:hAnsi="Muli Regular"/>
                <w:sz w:val="18"/>
                <w:szCs w:val="18"/>
                <w:lang w:val="en-US"/>
              </w:rPr>
              <w:t>Online</w:t>
            </w:r>
          </w:p>
        </w:tc>
        <w:tc>
          <w:tcPr>
            <w:tcW w:w="6237" w:type="dxa"/>
          </w:tcPr>
          <w:p w14:paraId="2EDCD4D1" w14:textId="0869D48D" w:rsidR="002F2E52" w:rsidRDefault="002F2E52" w:rsidP="0083653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Website: </w:t>
            </w:r>
            <w:hyperlink r:id="rId182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https://www.panosc.eu/events/pan-escape-data-management-workshop/</w:t>
              </w:r>
            </w:hyperlink>
          </w:p>
          <w:p w14:paraId="4048483C" w14:textId="5A67E398" w:rsidR="002F2E52" w:rsidRDefault="002F2E52" w:rsidP="0083653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183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https://twitter.com/Panosc_eu/status/1340975772362747904</w:t>
              </w:r>
            </w:hyperlink>
          </w:p>
          <w:p w14:paraId="557B6B7F" w14:textId="04C49513" w:rsidR="002F2E52" w:rsidRDefault="002F2E52" w:rsidP="0083653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RT Twitter: </w:t>
            </w:r>
            <w:hyperlink r:id="rId184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https://twitter.com/ESCAPE_EU/status/1343557692779089923</w:t>
              </w:r>
            </w:hyperlink>
          </w:p>
          <w:p w14:paraId="00DA5295" w14:textId="1F54FA7E" w:rsidR="002F2E52" w:rsidRDefault="002F2E52" w:rsidP="0083653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185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https://twitter.com/Panosc_eu/status/1348628815547953152</w:t>
              </w:r>
            </w:hyperlink>
          </w:p>
          <w:p w14:paraId="78594017" w14:textId="5B15D0FB" w:rsidR="002F2E52" w:rsidRDefault="002F2E52" w:rsidP="0083653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186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https://twitter.com/Panosc_eu/status/1348916496316182528</w:t>
              </w:r>
            </w:hyperlink>
          </w:p>
          <w:p w14:paraId="3A992AB9" w14:textId="68A5D78A" w:rsidR="002F2E52" w:rsidRDefault="002F2E52" w:rsidP="0083653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RT Twitter: </w:t>
            </w:r>
            <w:hyperlink r:id="rId187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https://twitter.com/CERICnews/status/1348935737727717376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5103" w:type="dxa"/>
          </w:tcPr>
          <w:p w14:paraId="2108C34A" w14:textId="64409DB6" w:rsidR="002F2E52" w:rsidRDefault="002F2E52" w:rsidP="0083653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>77 attendees</w:t>
            </w:r>
          </w:p>
        </w:tc>
      </w:tr>
    </w:tbl>
    <w:p w14:paraId="5B16A0E9" w14:textId="6D334DE8" w:rsidR="0083653D" w:rsidRDefault="0083653D" w:rsidP="00020B57">
      <w:pPr>
        <w:ind w:left="360"/>
        <w:rPr>
          <w:rFonts w:ascii="Muli Regular" w:hAnsi="Muli Regular"/>
          <w:lang w:val="en-GB"/>
        </w:rPr>
      </w:pPr>
    </w:p>
    <w:p w14:paraId="5F0BE403" w14:textId="77777777" w:rsidR="002F2E52" w:rsidRDefault="002F2E52" w:rsidP="00020B57">
      <w:pPr>
        <w:ind w:left="360"/>
        <w:rPr>
          <w:rFonts w:ascii="Muli Regular" w:hAnsi="Muli Regular"/>
          <w:lang w:val="en-GB"/>
        </w:rPr>
      </w:pPr>
    </w:p>
    <w:p w14:paraId="0E27EA68" w14:textId="77777777" w:rsidR="0083653D" w:rsidRPr="00020B57" w:rsidRDefault="0083653D" w:rsidP="00020B57">
      <w:pPr>
        <w:ind w:left="360"/>
        <w:rPr>
          <w:rFonts w:ascii="Muli Regular" w:hAnsi="Muli Regular"/>
          <w:lang w:val="en-GB"/>
        </w:rPr>
      </w:pPr>
    </w:p>
    <w:tbl>
      <w:tblPr>
        <w:tblStyle w:val="TableGrid"/>
        <w:tblW w:w="15310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127"/>
        <w:gridCol w:w="1843"/>
        <w:gridCol w:w="6237"/>
        <w:gridCol w:w="5103"/>
      </w:tblGrid>
      <w:tr w:rsidR="000A56A6" w:rsidRPr="00020B57" w14:paraId="261305BD" w14:textId="77777777" w:rsidTr="00C44D87">
        <w:tc>
          <w:tcPr>
            <w:tcW w:w="15310" w:type="dxa"/>
            <w:gridSpan w:val="4"/>
            <w:shd w:val="clear" w:color="auto" w:fill="98325A"/>
          </w:tcPr>
          <w:p w14:paraId="3D775560" w14:textId="444B5838" w:rsidR="000A56A6" w:rsidRPr="00020B57" w:rsidRDefault="000A56A6" w:rsidP="000A56A6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</w:pPr>
            <w:r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>ATTEND</w:t>
            </w:r>
            <w:r w:rsidRPr="00020B57"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>ED EVENTS</w:t>
            </w:r>
          </w:p>
        </w:tc>
      </w:tr>
      <w:tr w:rsidR="0012263B" w:rsidRPr="0012263B" w14:paraId="4135E452" w14:textId="77777777" w:rsidTr="00C44D87">
        <w:tc>
          <w:tcPr>
            <w:tcW w:w="2127" w:type="dxa"/>
            <w:shd w:val="clear" w:color="auto" w:fill="7F7F7F" w:themeFill="text1" w:themeFillTint="80"/>
          </w:tcPr>
          <w:p w14:paraId="2EE73C4C" w14:textId="77777777" w:rsidR="0012263B" w:rsidRPr="0012263B" w:rsidRDefault="0012263B" w:rsidP="0021176A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</w:pPr>
            <w:r w:rsidRPr="0012263B"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  <w:t>EVENT’S NAME</w:t>
            </w:r>
          </w:p>
        </w:tc>
        <w:tc>
          <w:tcPr>
            <w:tcW w:w="1843" w:type="dxa"/>
            <w:shd w:val="clear" w:color="auto" w:fill="7F7F7F" w:themeFill="text1" w:themeFillTint="80"/>
          </w:tcPr>
          <w:p w14:paraId="78010420" w14:textId="77777777" w:rsidR="0012263B" w:rsidRPr="0012263B" w:rsidRDefault="0012263B" w:rsidP="0021176A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</w:pPr>
            <w:r w:rsidRPr="0012263B"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  <w:t>DATE / LOCATION</w:t>
            </w:r>
          </w:p>
        </w:tc>
        <w:tc>
          <w:tcPr>
            <w:tcW w:w="6237" w:type="dxa"/>
            <w:shd w:val="clear" w:color="auto" w:fill="7F7F7F" w:themeFill="text1" w:themeFillTint="80"/>
          </w:tcPr>
          <w:p w14:paraId="5A083BA1" w14:textId="64F7EFB6" w:rsidR="0012263B" w:rsidRPr="0012263B" w:rsidRDefault="0012263B" w:rsidP="0012263B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</w:pPr>
            <w:r w:rsidRPr="0012263B"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  <w:t>NEWS / SOCIAL MEDIA POSTS</w:t>
            </w:r>
          </w:p>
        </w:tc>
        <w:tc>
          <w:tcPr>
            <w:tcW w:w="5103" w:type="dxa"/>
            <w:shd w:val="clear" w:color="auto" w:fill="7F7F7F" w:themeFill="text1" w:themeFillTint="80"/>
          </w:tcPr>
          <w:p w14:paraId="08E48102" w14:textId="4C03A9E2" w:rsidR="0012263B" w:rsidRPr="0012263B" w:rsidRDefault="0012263B" w:rsidP="0021176A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</w:pPr>
            <w:r w:rsidRPr="0012263B"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  <w:t>OTHER DOCS</w:t>
            </w:r>
          </w:p>
        </w:tc>
      </w:tr>
      <w:tr w:rsidR="0012263B" w:rsidRPr="00020B57" w14:paraId="2BA415D4" w14:textId="77777777" w:rsidTr="00C44D87">
        <w:tc>
          <w:tcPr>
            <w:tcW w:w="2127" w:type="dxa"/>
            <w:vAlign w:val="center"/>
          </w:tcPr>
          <w:p w14:paraId="56E24813" w14:textId="2B5AAFAC" w:rsidR="0012263B" w:rsidRPr="00020B57" w:rsidRDefault="0012263B" w:rsidP="0012263B">
            <w:pP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LaserLab</w:t>
            </w:r>
            <w:proofErr w:type="spellEnd"/>
            <w: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 xml:space="preserve"> meeting on Data Management and Open Data</w:t>
            </w:r>
          </w:p>
        </w:tc>
        <w:tc>
          <w:tcPr>
            <w:tcW w:w="1843" w:type="dxa"/>
            <w:vAlign w:val="center"/>
          </w:tcPr>
          <w:p w14:paraId="7552B5D2" w14:textId="77777777" w:rsidR="0012263B" w:rsidRDefault="0012263B" w:rsidP="0021176A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>
              <w:rPr>
                <w:rFonts w:ascii="Muli Regular" w:hAnsi="Muli Regular"/>
                <w:sz w:val="18"/>
                <w:szCs w:val="18"/>
                <w:lang w:val="en-US"/>
              </w:rPr>
              <w:t>7 December 2018</w:t>
            </w:r>
          </w:p>
          <w:p w14:paraId="41F3EE26" w14:textId="4B60B743" w:rsidR="0012263B" w:rsidRPr="00020B57" w:rsidRDefault="0012263B" w:rsidP="0021176A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>
              <w:rPr>
                <w:rFonts w:ascii="Muli Regular" w:hAnsi="Muli Regular"/>
                <w:sz w:val="18"/>
                <w:szCs w:val="18"/>
                <w:lang w:val="en-US"/>
              </w:rPr>
              <w:t>Lisbon - Portugal</w:t>
            </w:r>
          </w:p>
        </w:tc>
        <w:tc>
          <w:tcPr>
            <w:tcW w:w="6237" w:type="dxa"/>
          </w:tcPr>
          <w:p w14:paraId="4603FB33" w14:textId="6D446E92" w:rsidR="0012263B" w:rsidRPr="00020B57" w:rsidRDefault="0012263B" w:rsidP="0021176A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Website: </w:t>
            </w:r>
            <w:hyperlink r:id="rId188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https://www.panosc.eu/news/panosc-present-at-laserlab-meeting-on-data-management-and-open-data/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5103" w:type="dxa"/>
          </w:tcPr>
          <w:p w14:paraId="44BF24EA" w14:textId="75A51105" w:rsidR="0012263B" w:rsidRDefault="0012263B" w:rsidP="0021176A">
            <w:pPr>
              <w:rPr>
                <w:rFonts w:ascii="Muli Regular" w:hAnsi="Muli Regular"/>
                <w:sz w:val="16"/>
                <w:szCs w:val="16"/>
                <w:lang w:val="de-DE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Presentations by Andy </w:t>
            </w:r>
            <w:r>
              <w:rPr>
                <w:rFonts w:ascii="Muli Regular" w:hAnsi="Muli Regular"/>
                <w:sz w:val="16"/>
                <w:szCs w:val="16"/>
                <w:lang w:val="de-DE"/>
              </w:rPr>
              <w:t xml:space="preserve">Götz: </w:t>
            </w:r>
            <w:hyperlink r:id="rId189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de-DE"/>
                </w:rPr>
                <w:t>https://www.laserlab-europe.eu/events-1/laserlab-events/2018/documents-2018/panosc-2013-photon-and-neutron-open-science-cloud-andy-gotz</w:t>
              </w:r>
            </w:hyperlink>
            <w:r>
              <w:rPr>
                <w:rFonts w:ascii="Muli Regular" w:hAnsi="Muli Regular"/>
                <w:sz w:val="16"/>
                <w:szCs w:val="16"/>
                <w:lang w:val="de-DE"/>
              </w:rPr>
              <w:t xml:space="preserve"> / </w:t>
            </w:r>
            <w:hyperlink r:id="rId190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de-DE"/>
                </w:rPr>
                <w:t>https://www.laserlab-europe.eu/events-1/laserlab-events/2018/documents-2018/making-fair-data-a-reality-2013-reflections-on-esrf2019s-experience-andy-gotz</w:t>
              </w:r>
            </w:hyperlink>
            <w:r>
              <w:rPr>
                <w:rFonts w:ascii="Muli Regular" w:hAnsi="Muli Regular"/>
                <w:sz w:val="16"/>
                <w:szCs w:val="16"/>
                <w:lang w:val="de-DE"/>
              </w:rPr>
              <w:t xml:space="preserve"> </w:t>
            </w:r>
          </w:p>
          <w:p w14:paraId="21C8B3BD" w14:textId="4F610A7B" w:rsidR="0012263B" w:rsidRPr="0021176A" w:rsidRDefault="0012263B" w:rsidP="0012263B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  <w:lang w:val="de-DE"/>
              </w:rPr>
              <w:t xml:space="preserve">Presentation by Florian Gliksohn: </w:t>
            </w:r>
            <w:r w:rsidR="004A7D33">
              <w:fldChar w:fldCharType="begin"/>
            </w:r>
            <w:r w:rsidR="004A7D33">
              <w:instrText xml:space="preserve"> HYPERLINK "https://www.laserlab-europe.eu/events-1/laserlab-events/2018/documents-2018/planning-ahead-data-management-at-eli-florian-gliksohn" </w:instrText>
            </w:r>
            <w:r w:rsidR="004A7D33">
              <w:fldChar w:fldCharType="separate"/>
            </w:r>
            <w:r w:rsidRPr="0004567B">
              <w:rPr>
                <w:rStyle w:val="Hyperlink"/>
                <w:rFonts w:ascii="Muli Regular" w:hAnsi="Muli Regular"/>
                <w:sz w:val="16"/>
                <w:szCs w:val="16"/>
                <w:lang w:val="de-DE"/>
              </w:rPr>
              <w:t>https://www.laserlab-europe.eu/events-1/laserlab-events/2018/documents-2018/planning-ahead-data-management-at-eli-florian-gliksohn</w:t>
            </w:r>
            <w:r w:rsidR="004A7D33">
              <w:rPr>
                <w:rStyle w:val="Hyperlink"/>
                <w:rFonts w:ascii="Muli Regular" w:hAnsi="Muli Regular"/>
                <w:sz w:val="16"/>
                <w:szCs w:val="16"/>
                <w:lang w:val="de-DE"/>
              </w:rPr>
              <w:fldChar w:fldCharType="end"/>
            </w:r>
            <w:r>
              <w:rPr>
                <w:rFonts w:ascii="Muli Regular" w:hAnsi="Muli Regular"/>
                <w:sz w:val="16"/>
                <w:szCs w:val="16"/>
                <w:lang w:val="de-DE"/>
              </w:rPr>
              <w:t xml:space="preserve"> </w:t>
            </w:r>
          </w:p>
        </w:tc>
      </w:tr>
      <w:tr w:rsidR="0012263B" w:rsidRPr="00020B57" w14:paraId="1B6F8A5E" w14:textId="77777777" w:rsidTr="00C44D87">
        <w:tc>
          <w:tcPr>
            <w:tcW w:w="2127" w:type="dxa"/>
            <w:vAlign w:val="center"/>
          </w:tcPr>
          <w:p w14:paraId="4B84F947" w14:textId="2C01A729" w:rsidR="0012263B" w:rsidRPr="00020B57" w:rsidRDefault="0012263B" w:rsidP="0012263B">
            <w:pPr>
              <w:rPr>
                <w:rFonts w:ascii="Muli Regular" w:hAnsi="Muli Regular"/>
                <w:sz w:val="20"/>
                <w:szCs w:val="20"/>
                <w:lang w:val="en-GB"/>
              </w:rPr>
            </w:pPr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ESFRI RIs and EOSC Workshop</w:t>
            </w:r>
          </w:p>
        </w:tc>
        <w:tc>
          <w:tcPr>
            <w:tcW w:w="1843" w:type="dxa"/>
            <w:vAlign w:val="center"/>
          </w:tcPr>
          <w:p w14:paraId="475BEA51" w14:textId="77777777" w:rsidR="0012263B" w:rsidRPr="00020B57" w:rsidRDefault="0012263B" w:rsidP="0021176A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 w:rsidRPr="00020B57">
              <w:rPr>
                <w:rFonts w:ascii="Muli Regular" w:hAnsi="Muli Regular"/>
                <w:sz w:val="18"/>
                <w:szCs w:val="18"/>
                <w:lang w:val="en-US"/>
              </w:rPr>
              <w:t>30 January 2019</w:t>
            </w:r>
          </w:p>
          <w:p w14:paraId="2C38F0E1" w14:textId="77777777" w:rsidR="0012263B" w:rsidRPr="00020B57" w:rsidRDefault="0012263B" w:rsidP="0021176A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020B57">
              <w:rPr>
                <w:rFonts w:ascii="Muli Regular" w:hAnsi="Muli Regular"/>
                <w:sz w:val="18"/>
                <w:szCs w:val="18"/>
                <w:lang w:val="en-GB"/>
              </w:rPr>
              <w:t>London – UK</w:t>
            </w:r>
          </w:p>
        </w:tc>
        <w:tc>
          <w:tcPr>
            <w:tcW w:w="6237" w:type="dxa"/>
          </w:tcPr>
          <w:p w14:paraId="1A821879" w14:textId="0BF18DF6" w:rsidR="0012263B" w:rsidRDefault="0012263B" w:rsidP="0021176A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 w:rsidRPr="00020B57">
              <w:rPr>
                <w:rFonts w:ascii="Muli Regular" w:hAnsi="Muli Regular"/>
                <w:sz w:val="16"/>
                <w:szCs w:val="16"/>
                <w:lang w:val="en-GB"/>
              </w:rPr>
              <w:t xml:space="preserve">Website: </w:t>
            </w:r>
            <w:hyperlink r:id="rId191" w:history="1">
              <w:r w:rsidRPr="00020B57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https://www.panosc.eu/news/panosc-at-the-esfri-ris-and-eosc-workshop/</w:t>
              </w:r>
            </w:hyperlink>
            <w:r w:rsidRPr="00020B57"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35E60971" w14:textId="77777777" w:rsidR="0012263B" w:rsidRDefault="0012263B" w:rsidP="0021176A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>Twitter:</w:t>
            </w:r>
          </w:p>
          <w:p w14:paraId="4CDFCC17" w14:textId="550500A0" w:rsidR="0012263B" w:rsidRDefault="00C74E14" w:rsidP="0021176A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hyperlink r:id="rId192" w:history="1">
              <w:r w:rsidR="0012263B"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https://twitter.com/Panosc_eu/status/1087291293573828608</w:t>
              </w:r>
            </w:hyperlink>
            <w:r w:rsidR="0012263B"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3BF5EC64" w14:textId="71FFDDE7" w:rsidR="0012263B" w:rsidRDefault="00C74E14" w:rsidP="0021176A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hyperlink r:id="rId193" w:history="1">
              <w:r w:rsidR="0012263B"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https://twitter.com/Panosc_eu/status/1089930176610385920</w:t>
              </w:r>
            </w:hyperlink>
            <w:r w:rsidR="0012263B"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7FF0D3C9" w14:textId="09447BEC" w:rsidR="0012263B" w:rsidRDefault="00C74E14" w:rsidP="0021176A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hyperlink r:id="rId194" w:history="1">
              <w:r w:rsidR="0012263B"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https://twitter.com/Panosc_eu/status/1090555890527289344</w:t>
              </w:r>
            </w:hyperlink>
            <w:r w:rsidR="0012263B"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2352D0B2" w14:textId="6E1FE9D3" w:rsidR="0012263B" w:rsidRDefault="00C74E14" w:rsidP="0021176A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hyperlink r:id="rId195" w:history="1">
              <w:r w:rsidR="0012263B"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https://twitter.com/Panosc_eu/status/1090573879377047553</w:t>
              </w:r>
            </w:hyperlink>
            <w:r w:rsidR="0012263B"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50D001AF" w14:textId="687CD4C8" w:rsidR="0012263B" w:rsidRDefault="00C74E14" w:rsidP="0021176A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hyperlink r:id="rId196" w:history="1">
              <w:r w:rsidR="0012263B"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https://twitter.com/Panosc_eu/status/1094954319969964033</w:t>
              </w:r>
            </w:hyperlink>
            <w:r w:rsidR="0012263B"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01075CCA" w14:textId="0E974161" w:rsidR="0012263B" w:rsidRDefault="00C74E14" w:rsidP="0021176A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hyperlink r:id="rId197" w:history="1">
              <w:r w:rsidR="0012263B"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https://twitter.com/Panosc_eu/status/1126765358960877568</w:t>
              </w:r>
            </w:hyperlink>
            <w:r w:rsidR="0012263B"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35F6C242" w14:textId="5A2B430C" w:rsidR="0012263B" w:rsidRPr="00020B57" w:rsidRDefault="0012263B" w:rsidP="0021176A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 RT: </w:t>
            </w:r>
            <w:hyperlink r:id="rId198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https://twitter.com/fkarayan/status/1090590513231732737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5103" w:type="dxa"/>
          </w:tcPr>
          <w:p w14:paraId="0EBD6938" w14:textId="77777777" w:rsidR="0012263B" w:rsidRDefault="0012263B" w:rsidP="0021176A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Report: </w:t>
            </w:r>
            <w:hyperlink r:id="rId199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https://www.panosc.eu/wp-content/uploads/2019/05/ESFRI-EOSC_Workshop_30Jan2019_report.pdf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354F0191" w14:textId="58DBF3BD" w:rsidR="0012263B" w:rsidRDefault="0012263B" w:rsidP="0021176A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Presentation by R. </w:t>
            </w:r>
            <w:proofErr w:type="spellStart"/>
            <w:r>
              <w:rPr>
                <w:rFonts w:ascii="Muli Regular" w:hAnsi="Muli Regular"/>
                <w:sz w:val="16"/>
                <w:szCs w:val="16"/>
                <w:lang w:val="en-GB"/>
              </w:rPr>
              <w:t>Dimper</w:t>
            </w:r>
            <w:proofErr w:type="spellEnd"/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: </w:t>
            </w:r>
            <w:hyperlink r:id="rId200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https://www.panosc.eu/wp-content/uploads/2019/05/20190130-PaNOSC-Overview-ESRFRI-London-1.pdf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568730FF" w14:textId="5C91A47E" w:rsidR="0012263B" w:rsidRPr="00020B57" w:rsidRDefault="0012263B" w:rsidP="0021176A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All events’ presentations: </w:t>
            </w:r>
            <w:hyperlink r:id="rId201" w:anchor="qt-event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https://www.esfri.eu/esfri-events/esfri-ris-eosc-liaison-workshop?qt-event=1#qt-event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</w:tr>
      <w:tr w:rsidR="0012263B" w:rsidRPr="00020B57" w14:paraId="602EC88C" w14:textId="77777777" w:rsidTr="00C44D87">
        <w:tc>
          <w:tcPr>
            <w:tcW w:w="2127" w:type="dxa"/>
            <w:vAlign w:val="center"/>
          </w:tcPr>
          <w:p w14:paraId="211C08EC" w14:textId="77777777" w:rsidR="0012263B" w:rsidRPr="00020B57" w:rsidRDefault="0012263B" w:rsidP="0012263B">
            <w:pPr>
              <w:rPr>
                <w:rFonts w:ascii="Muli Regular" w:hAnsi="Muli Regular"/>
                <w:sz w:val="20"/>
                <w:szCs w:val="20"/>
                <w:lang w:val="en-GB"/>
              </w:rPr>
            </w:pPr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ESCAPE kick-off meeting</w:t>
            </w:r>
          </w:p>
        </w:tc>
        <w:tc>
          <w:tcPr>
            <w:tcW w:w="1843" w:type="dxa"/>
            <w:vAlign w:val="center"/>
          </w:tcPr>
          <w:p w14:paraId="4B8F183B" w14:textId="77777777" w:rsidR="0012263B" w:rsidRPr="00020B57" w:rsidRDefault="0012263B" w:rsidP="0021176A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 w:rsidRPr="00020B57">
              <w:rPr>
                <w:rFonts w:ascii="Muli Regular" w:hAnsi="Muli Regular"/>
                <w:sz w:val="18"/>
                <w:szCs w:val="18"/>
                <w:lang w:val="en-US"/>
              </w:rPr>
              <w:t>7-8 February 2019</w:t>
            </w:r>
          </w:p>
          <w:p w14:paraId="4BA168BF" w14:textId="77777777" w:rsidR="0012263B" w:rsidRPr="00020B57" w:rsidRDefault="0012263B" w:rsidP="0021176A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020B57">
              <w:rPr>
                <w:rFonts w:ascii="Muli Regular" w:hAnsi="Muli Regular"/>
                <w:sz w:val="18"/>
                <w:szCs w:val="18"/>
                <w:lang w:val="en-US"/>
              </w:rPr>
              <w:t>Paris – France</w:t>
            </w:r>
          </w:p>
        </w:tc>
        <w:tc>
          <w:tcPr>
            <w:tcW w:w="6237" w:type="dxa"/>
          </w:tcPr>
          <w:p w14:paraId="380571D6" w14:textId="5488AE00" w:rsidR="0012263B" w:rsidRDefault="0012263B" w:rsidP="0021176A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Website: </w:t>
            </w:r>
            <w:hyperlink r:id="rId202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https://www.panosc.eu/news/panosc-at-the-escape-kick-off-meeting/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0A3C5503" w14:textId="64ACB606" w:rsidR="0012263B" w:rsidRPr="00020B57" w:rsidRDefault="0012263B" w:rsidP="0021176A">
            <w:pPr>
              <w:rPr>
                <w:rFonts w:ascii="Muli Regular" w:hAnsi="Muli Regular"/>
                <w:sz w:val="16"/>
                <w:szCs w:val="16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</w:rPr>
              <w:t>Twitter</w:t>
            </w:r>
            <w:proofErr w:type="spellEnd"/>
            <w:r>
              <w:rPr>
                <w:rFonts w:ascii="Muli Regular" w:hAnsi="Muli Regular"/>
                <w:sz w:val="16"/>
                <w:szCs w:val="16"/>
              </w:rPr>
              <w:t xml:space="preserve">: </w:t>
            </w:r>
            <w:hyperlink r:id="rId203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https://twitter.com/JBodera/status/1093494836102078465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</w:tc>
        <w:tc>
          <w:tcPr>
            <w:tcW w:w="5103" w:type="dxa"/>
          </w:tcPr>
          <w:p w14:paraId="4795FD9A" w14:textId="53360359" w:rsidR="0012263B" w:rsidRPr="00020B57" w:rsidRDefault="0012263B" w:rsidP="0021176A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Presentation introducing the project: </w:t>
            </w:r>
            <w:hyperlink r:id="rId204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https://www.slideshare.net/ESCAPE3/escape-kickoff-meeting-welcome-feb-2019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</w:tr>
      <w:tr w:rsidR="0012263B" w:rsidRPr="00020B57" w14:paraId="0B3C04BC" w14:textId="77777777" w:rsidTr="00C44D87">
        <w:tc>
          <w:tcPr>
            <w:tcW w:w="2127" w:type="dxa"/>
            <w:vAlign w:val="center"/>
          </w:tcPr>
          <w:p w14:paraId="7DD08743" w14:textId="77777777" w:rsidR="0012263B" w:rsidRPr="00020B57" w:rsidRDefault="0012263B" w:rsidP="0012263B">
            <w:pPr>
              <w:rPr>
                <w:rFonts w:ascii="Muli Regular" w:hAnsi="Muli Regular"/>
                <w:sz w:val="20"/>
                <w:szCs w:val="20"/>
                <w:lang w:val="en-GB"/>
              </w:rPr>
            </w:pPr>
            <w:proofErr w:type="spellStart"/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FAIRsFAIR</w:t>
            </w:r>
            <w:proofErr w:type="spellEnd"/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 xml:space="preserve"> kick-off meeting</w:t>
            </w:r>
          </w:p>
        </w:tc>
        <w:tc>
          <w:tcPr>
            <w:tcW w:w="1843" w:type="dxa"/>
            <w:vAlign w:val="center"/>
          </w:tcPr>
          <w:p w14:paraId="43E1FE77" w14:textId="77777777" w:rsidR="0012263B" w:rsidRPr="00020B57" w:rsidRDefault="0012263B" w:rsidP="0021176A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 w:rsidRPr="00020B57">
              <w:rPr>
                <w:rFonts w:ascii="Muli Regular" w:hAnsi="Muli Regular"/>
                <w:sz w:val="18"/>
                <w:szCs w:val="18"/>
                <w:lang w:val="en-US"/>
              </w:rPr>
              <w:t>14-15 March 2019</w:t>
            </w:r>
          </w:p>
          <w:p w14:paraId="4FEBEF13" w14:textId="77777777" w:rsidR="0012263B" w:rsidRPr="00020B57" w:rsidRDefault="0012263B" w:rsidP="0021176A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020B57">
              <w:rPr>
                <w:rFonts w:ascii="Muli Regular" w:hAnsi="Muli Regular"/>
                <w:sz w:val="18"/>
                <w:szCs w:val="18"/>
                <w:lang w:val="en-GB"/>
              </w:rPr>
              <w:t>Amsterdam – The Netherlands</w:t>
            </w:r>
          </w:p>
        </w:tc>
        <w:tc>
          <w:tcPr>
            <w:tcW w:w="6237" w:type="dxa"/>
          </w:tcPr>
          <w:p w14:paraId="293F8F8F" w14:textId="58655D9D" w:rsidR="0012263B" w:rsidRPr="00020B57" w:rsidRDefault="0012263B" w:rsidP="0021176A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Website: </w:t>
            </w:r>
            <w:hyperlink r:id="rId205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https://www.panosc.eu/news/fostered-collaboration-with-other-eosc-clusters-at-the-fairsfair-kick-off-meeting/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  <w:r>
              <w:rPr>
                <w:rFonts w:ascii="Muli Regular" w:hAnsi="Muli Regular"/>
                <w:sz w:val="16"/>
                <w:szCs w:val="16"/>
                <w:lang w:val="en-GB"/>
              </w:rPr>
              <w:br/>
              <w:t xml:space="preserve">Twitter: </w:t>
            </w:r>
            <w:hyperlink r:id="rId206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https://twitter.com/Panosc_eu/status/1106191226951397376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5103" w:type="dxa"/>
          </w:tcPr>
          <w:p w14:paraId="06732AC2" w14:textId="77777777" w:rsidR="0012263B" w:rsidRPr="00020B57" w:rsidRDefault="0012263B" w:rsidP="0021176A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</w:p>
        </w:tc>
      </w:tr>
      <w:tr w:rsidR="0012263B" w:rsidRPr="00020B57" w14:paraId="706DC86E" w14:textId="77777777" w:rsidTr="00C44D87">
        <w:tc>
          <w:tcPr>
            <w:tcW w:w="2127" w:type="dxa"/>
            <w:vAlign w:val="center"/>
          </w:tcPr>
          <w:p w14:paraId="188E52E0" w14:textId="77777777" w:rsidR="0012263B" w:rsidRPr="00020B57" w:rsidRDefault="0012263B" w:rsidP="0012263B">
            <w:pPr>
              <w:rPr>
                <w:rFonts w:ascii="Muli Regular" w:hAnsi="Muli Regular"/>
                <w:sz w:val="20"/>
                <w:szCs w:val="20"/>
                <w:lang w:val="en-GB"/>
              </w:rPr>
            </w:pPr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EOSC-hub week</w:t>
            </w:r>
          </w:p>
        </w:tc>
        <w:tc>
          <w:tcPr>
            <w:tcW w:w="1843" w:type="dxa"/>
            <w:vAlign w:val="center"/>
          </w:tcPr>
          <w:p w14:paraId="270E2628" w14:textId="77777777" w:rsidR="0012263B" w:rsidRPr="00020B57" w:rsidRDefault="0012263B" w:rsidP="0021176A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 w:rsidRPr="00020B57">
              <w:rPr>
                <w:rFonts w:ascii="Muli Regular" w:hAnsi="Muli Regular"/>
                <w:sz w:val="18"/>
                <w:szCs w:val="18"/>
                <w:lang w:val="en-US"/>
              </w:rPr>
              <w:t>10-12 April 2019</w:t>
            </w:r>
          </w:p>
          <w:p w14:paraId="64DA8AA5" w14:textId="77777777" w:rsidR="0012263B" w:rsidRPr="00020B57" w:rsidRDefault="0012263B" w:rsidP="0021176A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020B57">
              <w:rPr>
                <w:rFonts w:ascii="Muli Regular" w:hAnsi="Muli Regular"/>
                <w:sz w:val="18"/>
                <w:szCs w:val="18"/>
                <w:lang w:val="en-US"/>
              </w:rPr>
              <w:t>Prague – Czech Republic</w:t>
            </w:r>
          </w:p>
        </w:tc>
        <w:tc>
          <w:tcPr>
            <w:tcW w:w="6237" w:type="dxa"/>
          </w:tcPr>
          <w:p w14:paraId="43C52F92" w14:textId="00E7C4BA" w:rsidR="0012263B" w:rsidRDefault="0012263B" w:rsidP="0021176A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Website: </w:t>
            </w:r>
            <w:hyperlink r:id="rId207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https://www.panosc.eu/news/pan-facilities-challenges-and-opportunities-showcased-at-the-eosc-hub-week-2019/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2460012A" w14:textId="77777777" w:rsidR="0012263B" w:rsidRDefault="0012263B" w:rsidP="0021176A">
            <w:pPr>
              <w:rPr>
                <w:rFonts w:ascii="Muli Regular" w:hAnsi="Muli Regular"/>
                <w:sz w:val="16"/>
                <w:szCs w:val="16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</w:rPr>
              <w:t>Twitter</w:t>
            </w:r>
            <w:proofErr w:type="spellEnd"/>
            <w:r>
              <w:rPr>
                <w:rFonts w:ascii="Muli Regular" w:hAnsi="Muli Regular"/>
                <w:sz w:val="16"/>
                <w:szCs w:val="16"/>
              </w:rPr>
              <w:t xml:space="preserve">: </w:t>
            </w:r>
          </w:p>
          <w:p w14:paraId="4A13BE26" w14:textId="12195F55" w:rsidR="0012263B" w:rsidRDefault="00C74E14" w:rsidP="0021176A">
            <w:pPr>
              <w:rPr>
                <w:rFonts w:ascii="Muli Regular" w:hAnsi="Muli Regular"/>
                <w:sz w:val="16"/>
                <w:szCs w:val="16"/>
              </w:rPr>
            </w:pPr>
            <w:hyperlink r:id="rId208" w:history="1">
              <w:r w:rsidR="0012263B"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https://twitter.com/Panosc_eu/status/1093202915379032064</w:t>
              </w:r>
            </w:hyperlink>
            <w:r w:rsidR="0012263B"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5A605D66" w14:textId="77777777" w:rsidR="0012263B" w:rsidRDefault="00C74E14" w:rsidP="0021176A">
            <w:pPr>
              <w:rPr>
                <w:rFonts w:ascii="Muli Regular" w:hAnsi="Muli Regular"/>
                <w:sz w:val="16"/>
                <w:szCs w:val="16"/>
              </w:rPr>
            </w:pPr>
            <w:hyperlink r:id="rId209" w:history="1">
              <w:r w:rsidR="0012263B"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https://twitter.com/Panosc_eu/status/1093202917639753731</w:t>
              </w:r>
            </w:hyperlink>
            <w:r w:rsidR="0012263B"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7AFA0D27" w14:textId="77777777" w:rsidR="0012263B" w:rsidRDefault="00C74E14" w:rsidP="0021176A">
            <w:pPr>
              <w:rPr>
                <w:rFonts w:ascii="Muli Regular" w:hAnsi="Muli Regular"/>
                <w:sz w:val="16"/>
                <w:szCs w:val="16"/>
              </w:rPr>
            </w:pPr>
            <w:hyperlink r:id="rId210" w:history="1">
              <w:r w:rsidR="0012263B"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https://twitter.com/Panosc_eu/status/1105106886968467457</w:t>
              </w:r>
            </w:hyperlink>
            <w:r w:rsidR="0012263B"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4E0A54E8" w14:textId="77777777" w:rsidR="0012263B" w:rsidRDefault="00C74E14" w:rsidP="0021176A">
            <w:pPr>
              <w:rPr>
                <w:rFonts w:ascii="Muli Regular" w:hAnsi="Muli Regular"/>
                <w:sz w:val="16"/>
                <w:szCs w:val="16"/>
              </w:rPr>
            </w:pPr>
            <w:hyperlink r:id="rId211" w:history="1">
              <w:r w:rsidR="0012263B"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https://twitter.com/Panosc_eu/status/1108667710685265920</w:t>
              </w:r>
            </w:hyperlink>
            <w:r w:rsidR="0012263B"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6A4DDAFC" w14:textId="77777777" w:rsidR="0012263B" w:rsidRDefault="00C74E14" w:rsidP="0021176A">
            <w:pPr>
              <w:rPr>
                <w:rFonts w:ascii="Muli Regular" w:hAnsi="Muli Regular"/>
                <w:sz w:val="16"/>
                <w:szCs w:val="16"/>
              </w:rPr>
            </w:pPr>
            <w:hyperlink r:id="rId212" w:history="1">
              <w:r w:rsidR="0012263B"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https://twitter.com/Panosc_eu/status/1115929401617727489</w:t>
              </w:r>
            </w:hyperlink>
            <w:r w:rsidR="0012263B"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304FC9A6" w14:textId="77777777" w:rsidR="0012263B" w:rsidRDefault="00C74E14" w:rsidP="0021176A">
            <w:pPr>
              <w:rPr>
                <w:rFonts w:ascii="Muli Regular" w:hAnsi="Muli Regular"/>
                <w:sz w:val="16"/>
                <w:szCs w:val="16"/>
              </w:rPr>
            </w:pPr>
            <w:hyperlink r:id="rId213" w:history="1">
              <w:r w:rsidR="0012263B"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https://twitter.com/Panosc_eu/status/1116002975498031104</w:t>
              </w:r>
            </w:hyperlink>
            <w:r w:rsidR="0012263B"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2F05CC09" w14:textId="75DDAD82" w:rsidR="0012263B" w:rsidRPr="00020B57" w:rsidRDefault="00C74E14" w:rsidP="0021176A">
            <w:pPr>
              <w:rPr>
                <w:rFonts w:ascii="Muli Regular" w:hAnsi="Muli Regular"/>
                <w:sz w:val="16"/>
                <w:szCs w:val="16"/>
              </w:rPr>
            </w:pPr>
            <w:hyperlink r:id="rId214" w:history="1">
              <w:r w:rsidR="0012263B"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https://twitter.com/Panosc_eu/status/1118884868455370752</w:t>
              </w:r>
            </w:hyperlink>
            <w:r w:rsidR="0012263B"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</w:tc>
        <w:tc>
          <w:tcPr>
            <w:tcW w:w="5103" w:type="dxa"/>
          </w:tcPr>
          <w:p w14:paraId="5672BCDB" w14:textId="6347A49C" w:rsidR="0012263B" w:rsidRDefault="0012263B" w:rsidP="0021176A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Presentation by Jean-François Perrin: </w:t>
            </w:r>
            <w:hyperlink r:id="rId215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https://www.panosc.eu/wp-content/uploads/2019/07/PERRIN_20190417_PaNfacilities_ChallengesAndOpportunities.pdf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7715A341" w14:textId="77777777" w:rsidR="0012263B" w:rsidRDefault="0012263B" w:rsidP="0021176A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>Presentations on “Services to support FAIR data”:</w:t>
            </w:r>
          </w:p>
          <w:p w14:paraId="0C7144EC" w14:textId="43872C5A" w:rsidR="0012263B" w:rsidRPr="00020B57" w:rsidRDefault="00C74E14" w:rsidP="0021176A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hyperlink r:id="rId216" w:history="1">
              <w:r w:rsidR="0012263B"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https://www.eosc-hub.eu/events/eosc-hub-week-2019/programme/services-support-fair-data</w:t>
              </w:r>
            </w:hyperlink>
            <w:r w:rsidR="0012263B"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</w:tr>
      <w:tr w:rsidR="0012263B" w:rsidRPr="00020B57" w14:paraId="06F5287B" w14:textId="77777777" w:rsidTr="00C44D87">
        <w:tc>
          <w:tcPr>
            <w:tcW w:w="2127" w:type="dxa"/>
            <w:vAlign w:val="center"/>
          </w:tcPr>
          <w:p w14:paraId="3EAF14BA" w14:textId="1424ED8D" w:rsidR="0012263B" w:rsidRPr="00020B57" w:rsidRDefault="0012263B" w:rsidP="0012263B">
            <w:pPr>
              <w:rPr>
                <w:rFonts w:ascii="Muli Regular" w:hAnsi="Muli Regular"/>
                <w:sz w:val="20"/>
                <w:szCs w:val="20"/>
                <w:lang w:val="en-GB"/>
              </w:rPr>
            </w:pPr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EGI Conference</w:t>
            </w:r>
          </w:p>
        </w:tc>
        <w:tc>
          <w:tcPr>
            <w:tcW w:w="1843" w:type="dxa"/>
            <w:vAlign w:val="center"/>
          </w:tcPr>
          <w:p w14:paraId="5DBB0BA5" w14:textId="77777777" w:rsidR="0012263B" w:rsidRPr="00020B57" w:rsidRDefault="0012263B" w:rsidP="0021176A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 w:rsidRPr="00020B57">
              <w:rPr>
                <w:rFonts w:ascii="Muli Regular" w:hAnsi="Muli Regular"/>
                <w:sz w:val="18"/>
                <w:szCs w:val="18"/>
                <w:lang w:val="en-US"/>
              </w:rPr>
              <w:t>6-8 May 2019</w:t>
            </w:r>
          </w:p>
          <w:p w14:paraId="6BBA9E3E" w14:textId="77777777" w:rsidR="0012263B" w:rsidRPr="00020B57" w:rsidRDefault="0012263B" w:rsidP="0021176A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020B57">
              <w:rPr>
                <w:rFonts w:ascii="Muli Regular" w:hAnsi="Muli Regular"/>
                <w:sz w:val="18"/>
                <w:szCs w:val="18"/>
                <w:lang w:val="en-US"/>
              </w:rPr>
              <w:t>Amsterdam – The Netherlands</w:t>
            </w:r>
          </w:p>
        </w:tc>
        <w:tc>
          <w:tcPr>
            <w:tcW w:w="6237" w:type="dxa"/>
          </w:tcPr>
          <w:p w14:paraId="33AEB7C6" w14:textId="0435728F" w:rsidR="0012263B" w:rsidRDefault="0012263B" w:rsidP="0021176A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Website: </w:t>
            </w:r>
            <w:hyperlink r:id="rId217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https://www.panosc.eu/news/fruitful-exchanges-of-knowledge-and-expertise-at-the-egi-conference/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7155A08A" w14:textId="0478CE7E" w:rsidR="0012263B" w:rsidRPr="00020B57" w:rsidRDefault="0012263B" w:rsidP="0021176A">
            <w:pPr>
              <w:rPr>
                <w:rFonts w:ascii="Muli Regular" w:hAnsi="Muli Regular"/>
                <w:sz w:val="16"/>
                <w:szCs w:val="16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</w:rPr>
              <w:t>Twitter</w:t>
            </w:r>
            <w:proofErr w:type="spellEnd"/>
            <w:r>
              <w:rPr>
                <w:rFonts w:ascii="Muli Regular" w:hAnsi="Muli Regular"/>
                <w:sz w:val="16"/>
                <w:szCs w:val="16"/>
              </w:rPr>
              <w:t xml:space="preserve">: </w:t>
            </w:r>
            <w:hyperlink r:id="rId218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https://twitter.com/Panosc_eu/status/1126060501027512320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</w:tc>
        <w:tc>
          <w:tcPr>
            <w:tcW w:w="5103" w:type="dxa"/>
          </w:tcPr>
          <w:p w14:paraId="7CFCBD40" w14:textId="450F41E1" w:rsidR="0012263B" w:rsidRPr="00020B57" w:rsidRDefault="0012263B" w:rsidP="0021176A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>P</w:t>
            </w:r>
            <w:r w:rsidRPr="00865499">
              <w:rPr>
                <w:rFonts w:ascii="Muli Regular" w:hAnsi="Muli Regular"/>
                <w:sz w:val="16"/>
                <w:szCs w:val="16"/>
                <w:lang w:val="en-GB"/>
              </w:rPr>
              <w:t xml:space="preserve">resentation by Jamie Hall, Jean-François Perrin and Philippe Le </w:t>
            </w:r>
            <w:proofErr w:type="spellStart"/>
            <w:r w:rsidRPr="00865499">
              <w:rPr>
                <w:rFonts w:ascii="Muli Regular" w:hAnsi="Muli Regular"/>
                <w:sz w:val="16"/>
                <w:szCs w:val="16"/>
                <w:lang w:val="en-GB"/>
              </w:rPr>
              <w:t>Brouster</w:t>
            </w:r>
            <w:proofErr w:type="spellEnd"/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: </w:t>
            </w:r>
            <w:hyperlink r:id="rId219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https://www.panosc.eu/wp-content/uploads/2019/07/PaNOSC_20190507_UseCases_Hall-Perrin-LeBrouster.pdf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</w:tr>
    </w:tbl>
    <w:p w14:paraId="51F9EE0C" w14:textId="77777777" w:rsidR="00897F4C" w:rsidRDefault="00897F4C" w:rsidP="00020B57">
      <w:pPr>
        <w:rPr>
          <w:rFonts w:ascii="Muli Regular" w:hAnsi="Muli Regular"/>
          <w:lang w:val="en-GB"/>
        </w:rPr>
      </w:pPr>
    </w:p>
    <w:p w14:paraId="7C2E1FDE" w14:textId="77777777" w:rsidR="00897F4C" w:rsidRDefault="00897F4C" w:rsidP="00020B57">
      <w:pPr>
        <w:rPr>
          <w:rFonts w:ascii="Muli Regular" w:hAnsi="Muli Regular"/>
          <w:lang w:val="en-GB"/>
        </w:rPr>
      </w:pPr>
    </w:p>
    <w:tbl>
      <w:tblPr>
        <w:tblStyle w:val="TableGrid"/>
        <w:tblW w:w="15310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127"/>
        <w:gridCol w:w="1843"/>
        <w:gridCol w:w="6237"/>
        <w:gridCol w:w="5103"/>
      </w:tblGrid>
      <w:tr w:rsidR="00897F4C" w:rsidRPr="00020B57" w14:paraId="538EF6E9" w14:textId="77777777" w:rsidTr="00897F4C">
        <w:tc>
          <w:tcPr>
            <w:tcW w:w="15310" w:type="dxa"/>
            <w:gridSpan w:val="4"/>
            <w:shd w:val="clear" w:color="auto" w:fill="98325A"/>
          </w:tcPr>
          <w:p w14:paraId="094267A6" w14:textId="77777777" w:rsidR="00897F4C" w:rsidRPr="00020B57" w:rsidRDefault="00897F4C" w:rsidP="00897F4C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</w:pPr>
            <w:r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>ATTEND</w:t>
            </w:r>
            <w:r w:rsidRPr="00020B57"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>ED EVENTS</w:t>
            </w:r>
          </w:p>
        </w:tc>
      </w:tr>
      <w:tr w:rsidR="00897F4C" w:rsidRPr="0012263B" w14:paraId="7DD742FB" w14:textId="77777777" w:rsidTr="00897F4C">
        <w:tc>
          <w:tcPr>
            <w:tcW w:w="2127" w:type="dxa"/>
            <w:shd w:val="clear" w:color="auto" w:fill="7F7F7F" w:themeFill="text1" w:themeFillTint="80"/>
          </w:tcPr>
          <w:p w14:paraId="2EA33DE9" w14:textId="77777777" w:rsidR="00897F4C" w:rsidRPr="0012263B" w:rsidRDefault="00897F4C" w:rsidP="00897F4C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</w:pPr>
            <w:r w:rsidRPr="0012263B"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  <w:t>EVENT’S NAME</w:t>
            </w:r>
          </w:p>
        </w:tc>
        <w:tc>
          <w:tcPr>
            <w:tcW w:w="1843" w:type="dxa"/>
            <w:shd w:val="clear" w:color="auto" w:fill="7F7F7F" w:themeFill="text1" w:themeFillTint="80"/>
          </w:tcPr>
          <w:p w14:paraId="478AD163" w14:textId="77777777" w:rsidR="00897F4C" w:rsidRPr="0012263B" w:rsidRDefault="00897F4C" w:rsidP="00897F4C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</w:pPr>
            <w:r w:rsidRPr="0012263B"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  <w:t>DATE / LOCATION</w:t>
            </w:r>
          </w:p>
        </w:tc>
        <w:tc>
          <w:tcPr>
            <w:tcW w:w="6237" w:type="dxa"/>
            <w:shd w:val="clear" w:color="auto" w:fill="7F7F7F" w:themeFill="text1" w:themeFillTint="80"/>
          </w:tcPr>
          <w:p w14:paraId="338F9038" w14:textId="77777777" w:rsidR="00897F4C" w:rsidRPr="0012263B" w:rsidRDefault="00897F4C" w:rsidP="00897F4C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</w:pPr>
            <w:r w:rsidRPr="0012263B"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  <w:t>NEWS / SOCIAL MEDIA POSTS</w:t>
            </w:r>
          </w:p>
        </w:tc>
        <w:tc>
          <w:tcPr>
            <w:tcW w:w="5103" w:type="dxa"/>
            <w:shd w:val="clear" w:color="auto" w:fill="7F7F7F" w:themeFill="text1" w:themeFillTint="80"/>
          </w:tcPr>
          <w:p w14:paraId="259C723D" w14:textId="77777777" w:rsidR="00897F4C" w:rsidRPr="0012263B" w:rsidRDefault="00897F4C" w:rsidP="00897F4C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</w:pPr>
            <w:r w:rsidRPr="0012263B"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  <w:t>OTHER DOCS</w:t>
            </w:r>
          </w:p>
        </w:tc>
      </w:tr>
      <w:tr w:rsidR="00897F4C" w:rsidRPr="00020B57" w14:paraId="6E3F8A19" w14:textId="77777777" w:rsidTr="00897F4C">
        <w:tc>
          <w:tcPr>
            <w:tcW w:w="2127" w:type="dxa"/>
            <w:vAlign w:val="center"/>
          </w:tcPr>
          <w:p w14:paraId="0CC2DA68" w14:textId="77777777" w:rsidR="00897F4C" w:rsidRPr="00020B57" w:rsidRDefault="00897F4C" w:rsidP="00897F4C">
            <w:pPr>
              <w:rPr>
                <w:rFonts w:ascii="Muli Regular" w:hAnsi="Muli Regular"/>
                <w:sz w:val="20"/>
                <w:szCs w:val="20"/>
                <w:lang w:val="en-GB"/>
              </w:rPr>
            </w:pPr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 xml:space="preserve">LEAPS-IT, </w:t>
            </w:r>
            <w:proofErr w:type="spellStart"/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CalipsoPlus</w:t>
            </w:r>
            <w:proofErr w:type="spellEnd"/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UmbrellaID</w:t>
            </w:r>
            <w:proofErr w:type="spellEnd"/>
          </w:p>
        </w:tc>
        <w:tc>
          <w:tcPr>
            <w:tcW w:w="1843" w:type="dxa"/>
            <w:vAlign w:val="center"/>
          </w:tcPr>
          <w:p w14:paraId="2A417C4F" w14:textId="77777777" w:rsidR="00897F4C" w:rsidRPr="00020B57" w:rsidRDefault="00897F4C" w:rsidP="00897F4C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 w:rsidRPr="00020B57">
              <w:rPr>
                <w:rFonts w:ascii="Muli Regular" w:hAnsi="Muli Regular"/>
                <w:sz w:val="18"/>
                <w:szCs w:val="18"/>
                <w:lang w:val="en-US"/>
              </w:rPr>
              <w:t>13-15 May 2019</w:t>
            </w:r>
          </w:p>
          <w:p w14:paraId="2D4AA2D7" w14:textId="77777777" w:rsidR="00897F4C" w:rsidRPr="00020B57" w:rsidRDefault="00897F4C" w:rsidP="00897F4C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020B57">
              <w:rPr>
                <w:rFonts w:ascii="Muli Regular" w:hAnsi="Muli Regular"/>
                <w:sz w:val="18"/>
                <w:szCs w:val="18"/>
                <w:lang w:val="en-GB"/>
              </w:rPr>
              <w:t xml:space="preserve">PSI, </w:t>
            </w:r>
            <w:proofErr w:type="spellStart"/>
            <w:r w:rsidRPr="00020B57">
              <w:rPr>
                <w:rFonts w:ascii="Muli Regular" w:hAnsi="Muli Regular"/>
                <w:sz w:val="18"/>
                <w:szCs w:val="18"/>
                <w:lang w:val="en-GB"/>
              </w:rPr>
              <w:t>Villigen</w:t>
            </w:r>
            <w:proofErr w:type="spellEnd"/>
            <w:r w:rsidRPr="00020B57">
              <w:rPr>
                <w:rFonts w:ascii="Muli Regular" w:hAnsi="Muli Regular"/>
                <w:sz w:val="18"/>
                <w:szCs w:val="18"/>
                <w:lang w:val="en-GB"/>
              </w:rPr>
              <w:t xml:space="preserve"> – Switzerland</w:t>
            </w:r>
          </w:p>
        </w:tc>
        <w:tc>
          <w:tcPr>
            <w:tcW w:w="6237" w:type="dxa"/>
          </w:tcPr>
          <w:p w14:paraId="2355D82A" w14:textId="77777777" w:rsidR="00897F4C" w:rsidRDefault="00897F4C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Website: </w:t>
            </w:r>
            <w:hyperlink r:id="rId220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https://www.panosc.eu/news/closer-links-between-panosc-and-expands-established-at-the-leaps-it-meeting/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2F5296BB" w14:textId="77777777" w:rsidR="00897F4C" w:rsidRDefault="00897F4C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CORDIS: </w:t>
            </w:r>
            <w:hyperlink r:id="rId221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https://cordis.europa.eu/article/id/125659-closer-links-between-panosc-and-expands-established-at-the-leapsit-meeting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0E6D44C0" w14:textId="77777777" w:rsidR="00897F4C" w:rsidRDefault="00897F4C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>Twitter:</w:t>
            </w:r>
          </w:p>
          <w:p w14:paraId="10F331CD" w14:textId="77777777" w:rsidR="00897F4C" w:rsidRPr="00020B57" w:rsidRDefault="00C74E14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hyperlink r:id="rId222" w:history="1">
              <w:r w:rsidR="00897F4C"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https://twitter.com/Panosc_eu/status/1133353479081201668</w:t>
              </w:r>
            </w:hyperlink>
            <w:r w:rsidR="00897F4C"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5103" w:type="dxa"/>
          </w:tcPr>
          <w:p w14:paraId="5CCA33DA" w14:textId="77777777" w:rsidR="00897F4C" w:rsidRDefault="00897F4C" w:rsidP="00897F4C">
            <w:pPr>
              <w:rPr>
                <w:rFonts w:ascii="Muli Regular" w:hAnsi="Muli Regular"/>
                <w:sz w:val="16"/>
                <w:szCs w:val="16"/>
                <w:lang w:val="de-DE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Presentation by Andy </w:t>
            </w:r>
            <w:r>
              <w:rPr>
                <w:rFonts w:ascii="Muli Regular" w:hAnsi="Muli Regular"/>
                <w:sz w:val="16"/>
                <w:szCs w:val="16"/>
                <w:lang w:val="de-DE"/>
              </w:rPr>
              <w:t>Götz (PaNOSC overview and status):</w:t>
            </w:r>
          </w:p>
          <w:p w14:paraId="54341CBE" w14:textId="77777777" w:rsidR="00897F4C" w:rsidRPr="00020B57" w:rsidRDefault="00897F4C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hyperlink r:id="rId223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https://github.com/panosc-eu/panosc/blob/master/Work%20Packages/WP9%20Outreach%20and%20communication/Presentations/PaNOSC_Overview_Status_LEAPs-IT_PSI_May_2019.pdf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</w:tr>
      <w:tr w:rsidR="00897F4C" w:rsidRPr="00020B57" w14:paraId="3A4184E4" w14:textId="77777777" w:rsidTr="00897F4C">
        <w:tc>
          <w:tcPr>
            <w:tcW w:w="2127" w:type="dxa"/>
            <w:vAlign w:val="center"/>
          </w:tcPr>
          <w:p w14:paraId="16A1E290" w14:textId="77777777" w:rsidR="00897F4C" w:rsidRPr="00020B57" w:rsidRDefault="00897F4C" w:rsidP="00897F4C">
            <w:pPr>
              <w:rPr>
                <w:rFonts w:ascii="Muli Regular" w:hAnsi="Muli Regular"/>
                <w:sz w:val="20"/>
                <w:szCs w:val="20"/>
                <w:lang w:val="en-GB"/>
              </w:rPr>
            </w:pPr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“</w:t>
            </w:r>
            <w:proofErr w:type="spellStart"/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Dashboarding</w:t>
            </w:r>
            <w:proofErr w:type="spellEnd"/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 xml:space="preserve"> with project </w:t>
            </w:r>
            <w:proofErr w:type="spellStart"/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Jupyter</w:t>
            </w:r>
            <w:proofErr w:type="spellEnd"/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” workshop</w:t>
            </w:r>
          </w:p>
        </w:tc>
        <w:tc>
          <w:tcPr>
            <w:tcW w:w="1843" w:type="dxa"/>
            <w:vAlign w:val="center"/>
          </w:tcPr>
          <w:p w14:paraId="5B7D5CFE" w14:textId="77777777" w:rsidR="00897F4C" w:rsidRPr="00D00FBE" w:rsidRDefault="00897F4C" w:rsidP="00897F4C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 w:rsidRPr="00D00FBE">
              <w:rPr>
                <w:rFonts w:ascii="Muli Regular" w:hAnsi="Muli Regular"/>
                <w:sz w:val="18"/>
                <w:szCs w:val="18"/>
                <w:lang w:val="en-US"/>
              </w:rPr>
              <w:t>3-6 June 2019</w:t>
            </w:r>
          </w:p>
          <w:p w14:paraId="73655C54" w14:textId="77777777" w:rsidR="00897F4C" w:rsidRPr="00D00FBE" w:rsidRDefault="00897F4C" w:rsidP="00897F4C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D00FBE">
              <w:rPr>
                <w:rFonts w:ascii="Muli Regular" w:hAnsi="Muli Regular"/>
                <w:sz w:val="18"/>
                <w:szCs w:val="18"/>
                <w:lang w:val="en-GB"/>
              </w:rPr>
              <w:t>Paris – France</w:t>
            </w:r>
          </w:p>
        </w:tc>
        <w:tc>
          <w:tcPr>
            <w:tcW w:w="6237" w:type="dxa"/>
          </w:tcPr>
          <w:p w14:paraId="1293FD7A" w14:textId="77777777" w:rsidR="00897F4C" w:rsidRDefault="00897F4C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Website: </w:t>
            </w:r>
            <w:hyperlink r:id="rId224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https://www.panosc.eu/events/joint-cnect-rtd-project-meeting-and-workshop-on-eosc/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526FE7A4" w14:textId="77777777" w:rsidR="00897F4C" w:rsidRPr="00D00FBE" w:rsidRDefault="00897F4C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225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https://twitter.com/Panosc_eu/status/1169867795237990401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5103" w:type="dxa"/>
          </w:tcPr>
          <w:p w14:paraId="2A1672DE" w14:textId="77777777" w:rsidR="00897F4C" w:rsidRPr="000A56A6" w:rsidRDefault="00897F4C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</w:p>
        </w:tc>
      </w:tr>
      <w:tr w:rsidR="00897F4C" w:rsidRPr="00020B57" w14:paraId="4CB9E9BC" w14:textId="77777777" w:rsidTr="00897F4C">
        <w:tc>
          <w:tcPr>
            <w:tcW w:w="2127" w:type="dxa"/>
            <w:vAlign w:val="center"/>
          </w:tcPr>
          <w:p w14:paraId="7E93FB49" w14:textId="77777777" w:rsidR="00897F4C" w:rsidRPr="00020B57" w:rsidRDefault="00897F4C" w:rsidP="00897F4C">
            <w:pPr>
              <w:rPr>
                <w:rFonts w:ascii="Muli Regular" w:hAnsi="Muli Regular"/>
                <w:sz w:val="20"/>
                <w:szCs w:val="20"/>
                <w:lang w:val="en-GB"/>
              </w:rPr>
            </w:pPr>
            <w:proofErr w:type="spellStart"/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Jupyter</w:t>
            </w:r>
            <w:proofErr w:type="spellEnd"/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 xml:space="preserve"> for Science workshop</w:t>
            </w:r>
          </w:p>
        </w:tc>
        <w:tc>
          <w:tcPr>
            <w:tcW w:w="1843" w:type="dxa"/>
            <w:vAlign w:val="center"/>
          </w:tcPr>
          <w:p w14:paraId="0E1C2545" w14:textId="77777777" w:rsidR="00897F4C" w:rsidRPr="00D00FBE" w:rsidRDefault="00897F4C" w:rsidP="00897F4C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 w:rsidRPr="00D00FBE">
              <w:rPr>
                <w:rFonts w:ascii="Muli Regular" w:hAnsi="Muli Regular"/>
                <w:sz w:val="18"/>
                <w:szCs w:val="18"/>
                <w:lang w:val="en-US"/>
              </w:rPr>
              <w:t>11-13 June 2019</w:t>
            </w:r>
          </w:p>
          <w:p w14:paraId="68CE8462" w14:textId="77777777" w:rsidR="00897F4C" w:rsidRPr="00D00FBE" w:rsidRDefault="00897F4C" w:rsidP="00897F4C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D00FBE">
              <w:rPr>
                <w:rFonts w:ascii="Muli Regular" w:hAnsi="Muli Regular"/>
                <w:sz w:val="18"/>
                <w:szCs w:val="18"/>
                <w:lang w:val="en-US"/>
              </w:rPr>
              <w:t>Berkeley - USA</w:t>
            </w:r>
          </w:p>
        </w:tc>
        <w:tc>
          <w:tcPr>
            <w:tcW w:w="6237" w:type="dxa"/>
          </w:tcPr>
          <w:p w14:paraId="55B985E8" w14:textId="77777777" w:rsidR="00897F4C" w:rsidRDefault="00897F4C" w:rsidP="00897F4C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Website: </w:t>
            </w:r>
            <w:hyperlink r:id="rId226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https://www.panosc.eu/news/reproducible-science-discussed-at-the-jupyter-for-science-workshop/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4952FB1C" w14:textId="77777777" w:rsidR="00897F4C" w:rsidRDefault="00897F4C" w:rsidP="00897F4C">
            <w:pPr>
              <w:rPr>
                <w:rFonts w:ascii="Muli Regular" w:hAnsi="Muli Regular"/>
                <w:sz w:val="16"/>
                <w:szCs w:val="16"/>
              </w:rPr>
            </w:pPr>
            <w:r w:rsidRPr="00D00FBE">
              <w:rPr>
                <w:rFonts w:ascii="Muli Regular" w:hAnsi="Muli Regular"/>
                <w:sz w:val="16"/>
                <w:szCs w:val="16"/>
              </w:rPr>
              <w:t xml:space="preserve">CORDIS: </w:t>
            </w:r>
            <w:hyperlink r:id="rId227" w:history="1">
              <w:r w:rsidRPr="00D00FBE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https://cordis.europa.eu/article/id/406919-reproducible-science-discussed-at-the-jupyter-for-science-workshop</w:t>
              </w:r>
            </w:hyperlink>
            <w:r w:rsidRPr="00D00FBE"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0F78353F" w14:textId="77777777" w:rsidR="00897F4C" w:rsidRPr="00D00FBE" w:rsidRDefault="00897F4C" w:rsidP="00897F4C">
            <w:pPr>
              <w:rPr>
                <w:rFonts w:ascii="Muli Regular" w:hAnsi="Muli Regular"/>
                <w:sz w:val="16"/>
                <w:szCs w:val="16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</w:rPr>
              <w:t>Twitter</w:t>
            </w:r>
            <w:proofErr w:type="spellEnd"/>
            <w:r>
              <w:rPr>
                <w:rFonts w:ascii="Muli Regular" w:hAnsi="Muli Regular"/>
                <w:sz w:val="16"/>
                <w:szCs w:val="16"/>
              </w:rPr>
              <w:t xml:space="preserve">: </w:t>
            </w:r>
            <w:hyperlink r:id="rId228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https://twitter.com/Panosc_eu/status/1169634266747195393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</w:tc>
        <w:tc>
          <w:tcPr>
            <w:tcW w:w="5103" w:type="dxa"/>
          </w:tcPr>
          <w:p w14:paraId="119F5DB9" w14:textId="77777777" w:rsidR="00897F4C" w:rsidRDefault="00897F4C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Presentation by Robert </w:t>
            </w:r>
            <w:proofErr w:type="spellStart"/>
            <w:r>
              <w:rPr>
                <w:rFonts w:ascii="Muli Regular" w:hAnsi="Muli Regular"/>
                <w:sz w:val="16"/>
                <w:szCs w:val="16"/>
                <w:lang w:val="en-GB"/>
              </w:rPr>
              <w:t>Rosca</w:t>
            </w:r>
            <w:proofErr w:type="spellEnd"/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on “</w:t>
            </w:r>
            <w:proofErr w:type="spellStart"/>
            <w:r>
              <w:rPr>
                <w:rFonts w:ascii="Muli Regular" w:hAnsi="Muli Regular"/>
                <w:sz w:val="16"/>
                <w:szCs w:val="16"/>
                <w:lang w:val="en-GB"/>
              </w:rPr>
              <w:t>Jupyter</w:t>
            </w:r>
            <w:proofErr w:type="spellEnd"/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for reproducible science at </w:t>
            </w:r>
            <w:proofErr w:type="spellStart"/>
            <w:r>
              <w:rPr>
                <w:rFonts w:ascii="Muli Regular" w:hAnsi="Muli Regular"/>
                <w:sz w:val="16"/>
                <w:szCs w:val="16"/>
                <w:lang w:val="en-GB"/>
              </w:rPr>
              <w:t>PaN</w:t>
            </w:r>
            <w:proofErr w:type="spellEnd"/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facilities”: </w:t>
            </w:r>
            <w:hyperlink r:id="rId229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https://www.panosc.eu/wp-content/uploads/2019/07/PaNOSC_20190611-13_ROSCA_Berkeley_JupiterForScience.pdf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29DB3FA6" w14:textId="77777777" w:rsidR="00897F4C" w:rsidRDefault="00897F4C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</w:p>
          <w:p w14:paraId="5B259B0B" w14:textId="77777777" w:rsidR="00897F4C" w:rsidRPr="000A56A6" w:rsidRDefault="00897F4C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</w:p>
        </w:tc>
      </w:tr>
      <w:tr w:rsidR="00897F4C" w:rsidRPr="00020B57" w14:paraId="394D9298" w14:textId="77777777" w:rsidTr="00897F4C">
        <w:tc>
          <w:tcPr>
            <w:tcW w:w="2127" w:type="dxa"/>
            <w:vAlign w:val="center"/>
          </w:tcPr>
          <w:p w14:paraId="1348AAFD" w14:textId="77777777" w:rsidR="00897F4C" w:rsidRPr="00020B57" w:rsidRDefault="00897F4C" w:rsidP="00897F4C">
            <w:pPr>
              <w:rPr>
                <w:rFonts w:ascii="Muli Regular" w:hAnsi="Muli Regular"/>
                <w:sz w:val="20"/>
                <w:szCs w:val="20"/>
                <w:lang w:val="en-GB"/>
              </w:rPr>
            </w:pPr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Joint EOSC project meeting</w:t>
            </w:r>
          </w:p>
        </w:tc>
        <w:tc>
          <w:tcPr>
            <w:tcW w:w="1843" w:type="dxa"/>
            <w:vAlign w:val="center"/>
          </w:tcPr>
          <w:p w14:paraId="65D46FA5" w14:textId="77777777" w:rsidR="00897F4C" w:rsidRPr="00D00FBE" w:rsidRDefault="00897F4C" w:rsidP="00897F4C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 w:rsidRPr="00D00FBE">
              <w:rPr>
                <w:rFonts w:ascii="Muli Regular" w:hAnsi="Muli Regular"/>
                <w:sz w:val="18"/>
                <w:szCs w:val="18"/>
                <w:lang w:val="en-US"/>
              </w:rPr>
              <w:t>9-10 September 2019</w:t>
            </w:r>
          </w:p>
          <w:p w14:paraId="21CBEE93" w14:textId="77777777" w:rsidR="00897F4C" w:rsidRPr="00D00FBE" w:rsidRDefault="00897F4C" w:rsidP="00897F4C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D00FBE">
              <w:rPr>
                <w:rFonts w:ascii="Muli Regular" w:hAnsi="Muli Regular"/>
                <w:sz w:val="18"/>
                <w:szCs w:val="18"/>
                <w:lang w:val="en-US"/>
              </w:rPr>
              <w:t>Brussels - Belgium</w:t>
            </w:r>
          </w:p>
        </w:tc>
        <w:tc>
          <w:tcPr>
            <w:tcW w:w="6237" w:type="dxa"/>
          </w:tcPr>
          <w:p w14:paraId="278C4AE1" w14:textId="77777777" w:rsidR="00897F4C" w:rsidRPr="00D00FBE" w:rsidRDefault="00897F4C" w:rsidP="00897F4C">
            <w:pPr>
              <w:rPr>
                <w:rFonts w:ascii="Muli Regular" w:hAnsi="Muli Regular"/>
                <w:sz w:val="16"/>
                <w:szCs w:val="16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</w:rPr>
              <w:t>Twitter</w:t>
            </w:r>
            <w:proofErr w:type="spellEnd"/>
            <w:r>
              <w:rPr>
                <w:rFonts w:ascii="Muli Regular" w:hAnsi="Muli Regular"/>
                <w:sz w:val="16"/>
                <w:szCs w:val="16"/>
              </w:rPr>
              <w:t xml:space="preserve">: </w:t>
            </w:r>
            <w:hyperlink r:id="rId230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https://twitter.com/Panosc_eu/status/1171027935156981760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</w:tc>
        <w:tc>
          <w:tcPr>
            <w:tcW w:w="5103" w:type="dxa"/>
          </w:tcPr>
          <w:p w14:paraId="4C216C89" w14:textId="77777777" w:rsidR="00897F4C" w:rsidRPr="000A56A6" w:rsidRDefault="00897F4C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</w:p>
        </w:tc>
      </w:tr>
      <w:tr w:rsidR="00897F4C" w:rsidRPr="00020B57" w14:paraId="41FA00DC" w14:textId="77777777" w:rsidTr="00897F4C">
        <w:trPr>
          <w:trHeight w:val="156"/>
        </w:trPr>
        <w:tc>
          <w:tcPr>
            <w:tcW w:w="2127" w:type="dxa"/>
            <w:vAlign w:val="center"/>
          </w:tcPr>
          <w:p w14:paraId="6FFDAE5A" w14:textId="77777777" w:rsidR="00897F4C" w:rsidRDefault="00897F4C" w:rsidP="00897F4C">
            <w:pP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ExPaNDS</w:t>
            </w:r>
            <w:proofErr w:type="spellEnd"/>
            <w: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 xml:space="preserve"> kick-off meeting</w:t>
            </w:r>
          </w:p>
        </w:tc>
        <w:tc>
          <w:tcPr>
            <w:tcW w:w="1843" w:type="dxa"/>
            <w:vAlign w:val="center"/>
          </w:tcPr>
          <w:p w14:paraId="7216AA6E" w14:textId="77777777" w:rsidR="00897F4C" w:rsidRDefault="00897F4C" w:rsidP="00897F4C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>11-12 Sept. 2019</w:t>
            </w:r>
          </w:p>
          <w:p w14:paraId="6A9521FD" w14:textId="77777777" w:rsidR="00897F4C" w:rsidRDefault="00897F4C" w:rsidP="00897F4C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>Hamburg – Germany</w:t>
            </w:r>
          </w:p>
        </w:tc>
        <w:tc>
          <w:tcPr>
            <w:tcW w:w="6237" w:type="dxa"/>
          </w:tcPr>
          <w:p w14:paraId="7645D3A1" w14:textId="77777777" w:rsidR="00897F4C" w:rsidRDefault="00897F4C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Website: </w:t>
            </w:r>
            <w:hyperlink r:id="rId231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https://www.panosc.eu/news/new-6me-european-grant-awarded-to-expands-to-drive-open-access-data/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6FD4B6D4" w14:textId="77777777" w:rsidR="00897F4C" w:rsidRDefault="00897F4C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</w:p>
          <w:p w14:paraId="4E76E038" w14:textId="77777777" w:rsidR="00897F4C" w:rsidRDefault="00C74E14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hyperlink r:id="rId232" w:history="1">
              <w:r w:rsidR="00897F4C"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https://twitter.com/Panosc_eu/status/1171744184438525952</w:t>
              </w:r>
            </w:hyperlink>
            <w:r w:rsidR="00897F4C"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4184B244" w14:textId="77777777" w:rsidR="00897F4C" w:rsidRDefault="00C74E14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hyperlink r:id="rId233" w:history="1">
              <w:r w:rsidR="00897F4C"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https://twitter.com/Panosc_eu/status/1171762753696075776</w:t>
              </w:r>
            </w:hyperlink>
            <w:r w:rsidR="00897F4C"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5103" w:type="dxa"/>
          </w:tcPr>
          <w:p w14:paraId="1AB7A017" w14:textId="77777777" w:rsidR="00897F4C" w:rsidRDefault="00897F4C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All presentations on </w:t>
            </w:r>
            <w:proofErr w:type="spellStart"/>
            <w:r>
              <w:rPr>
                <w:rFonts w:ascii="Muli Regular" w:hAnsi="Muli Regular"/>
                <w:sz w:val="16"/>
                <w:szCs w:val="16"/>
                <w:lang w:val="en-GB"/>
              </w:rPr>
              <w:t>Indico</w:t>
            </w:r>
            <w:proofErr w:type="spellEnd"/>
            <w:r>
              <w:rPr>
                <w:rFonts w:ascii="Muli Regular" w:hAnsi="Muli Regular"/>
                <w:sz w:val="16"/>
                <w:szCs w:val="16"/>
                <w:lang w:val="en-GB"/>
              </w:rPr>
              <w:t>:</w:t>
            </w:r>
          </w:p>
          <w:p w14:paraId="11854D7A" w14:textId="77777777" w:rsidR="00897F4C" w:rsidRDefault="00C74E14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hyperlink r:id="rId234" w:anchor="20190911" w:history="1">
              <w:r w:rsidR="00897F4C"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https://indico.desy.de/indico/event/23649/timetable/#20190911</w:t>
              </w:r>
            </w:hyperlink>
            <w:r w:rsidR="00897F4C"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</w:tr>
      <w:tr w:rsidR="00897F4C" w:rsidRPr="00020B57" w14:paraId="0AD390E7" w14:textId="77777777" w:rsidTr="00897F4C">
        <w:tc>
          <w:tcPr>
            <w:tcW w:w="2127" w:type="dxa"/>
            <w:vAlign w:val="center"/>
          </w:tcPr>
          <w:p w14:paraId="2EFFD2F6" w14:textId="77777777" w:rsidR="00897F4C" w:rsidRPr="00020B57" w:rsidRDefault="00897F4C" w:rsidP="00897F4C">
            <w:pP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ICALEPCS19</w:t>
            </w:r>
          </w:p>
        </w:tc>
        <w:tc>
          <w:tcPr>
            <w:tcW w:w="1843" w:type="dxa"/>
            <w:vAlign w:val="center"/>
          </w:tcPr>
          <w:p w14:paraId="274CF572" w14:textId="77777777" w:rsidR="00897F4C" w:rsidRDefault="00897F4C" w:rsidP="00897F4C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>October 2019</w:t>
            </w:r>
          </w:p>
          <w:p w14:paraId="4E70D43B" w14:textId="77777777" w:rsidR="00897F4C" w:rsidRPr="00D00FBE" w:rsidRDefault="00897F4C" w:rsidP="00897F4C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>New York, USA</w:t>
            </w:r>
          </w:p>
        </w:tc>
        <w:tc>
          <w:tcPr>
            <w:tcW w:w="6237" w:type="dxa"/>
          </w:tcPr>
          <w:p w14:paraId="598AAFA7" w14:textId="77777777" w:rsidR="00897F4C" w:rsidRDefault="00897F4C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Website: </w:t>
            </w:r>
            <w:hyperlink r:id="rId235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https://www.panosc.eu/news/first-panosc-publication-released-at-icalepcs19/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388179CD" w14:textId="77777777" w:rsidR="00897F4C" w:rsidRDefault="00897F4C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>CORDIS</w:t>
            </w:r>
          </w:p>
          <w:p w14:paraId="5A2A8909" w14:textId="77777777" w:rsidR="00897F4C" w:rsidRDefault="00897F4C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- </w:t>
            </w:r>
            <w:hyperlink r:id="rId236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https://cordis.europa.eu/article/id/410194-material-from-the-panosc-jupyter-workshop-at-icalepcs-2019-now-online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2CD7F6C3" w14:textId="77777777" w:rsidR="00897F4C" w:rsidRDefault="00897F4C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- </w:t>
            </w:r>
            <w:hyperlink r:id="rId237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https://cordis.europa.eu/article/id/411604-first-panosc-publication-released-at-icalepcs19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74225E2B" w14:textId="77777777" w:rsidR="00897F4C" w:rsidRDefault="00897F4C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>Twitter:</w:t>
            </w:r>
          </w:p>
          <w:p w14:paraId="658394D3" w14:textId="77777777" w:rsidR="00897F4C" w:rsidRDefault="00897F4C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RT: </w:t>
            </w:r>
            <w:hyperlink r:id="rId238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https://twitter.com/ProfCompMod/status/1180132990057406470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03F15093" w14:textId="77777777" w:rsidR="00897F4C" w:rsidRDefault="00C74E14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hyperlink r:id="rId239" w:history="1">
              <w:r w:rsidR="00897F4C"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https://twitter.com/Panosc_eu/status/1181118621906558976</w:t>
              </w:r>
            </w:hyperlink>
            <w:r w:rsidR="00897F4C"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5BACDCC9" w14:textId="77777777" w:rsidR="00897F4C" w:rsidRDefault="00897F4C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RT: </w:t>
            </w:r>
            <w:hyperlink r:id="rId240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https://twitter.com/tostri/status/1181603087141736449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119EEC81" w14:textId="77777777" w:rsidR="00897F4C" w:rsidRDefault="00C74E14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hyperlink r:id="rId241" w:history="1">
              <w:r w:rsidR="00897F4C"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https://twitter.com/Panosc_eu/status/1182205130592178176</w:t>
              </w:r>
            </w:hyperlink>
            <w:r w:rsidR="00897F4C"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18E3D068" w14:textId="77777777" w:rsidR="00897F4C" w:rsidRPr="00D00FBE" w:rsidRDefault="00C74E14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hyperlink r:id="rId242" w:history="1">
              <w:r w:rsidR="00897F4C"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https://twitter.com/Panosc_eu/status/1182242271191867392</w:t>
              </w:r>
            </w:hyperlink>
            <w:r w:rsidR="00897F4C"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5103" w:type="dxa"/>
          </w:tcPr>
          <w:p w14:paraId="76BEDA74" w14:textId="77777777" w:rsidR="00897F4C" w:rsidRDefault="00897F4C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Training material from the </w:t>
            </w:r>
            <w:proofErr w:type="spellStart"/>
            <w:r>
              <w:rPr>
                <w:rFonts w:ascii="Muli Regular" w:hAnsi="Muli Regular"/>
                <w:sz w:val="16"/>
                <w:szCs w:val="16"/>
                <w:lang w:val="en-GB"/>
              </w:rPr>
              <w:t>Jupyter</w:t>
            </w:r>
            <w:proofErr w:type="spellEnd"/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Workshop: </w:t>
            </w:r>
            <w:hyperlink r:id="rId243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https://indico.desy.de/indico/event/23354/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12CF8895" w14:textId="77777777" w:rsidR="00897F4C" w:rsidRDefault="00897F4C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</w:p>
          <w:p w14:paraId="3EB77A18" w14:textId="77777777" w:rsidR="00897F4C" w:rsidRDefault="00897F4C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Publication “Enabling open science for photon and neutron sources”: </w:t>
            </w:r>
            <w:hyperlink r:id="rId244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http://icalepcs2019.vrws.de/papers/tubpl02.pdf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1FD3CCE1" w14:textId="77777777" w:rsidR="00897F4C" w:rsidRDefault="00897F4C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</w:p>
          <w:p w14:paraId="1B678545" w14:textId="77777777" w:rsidR="00897F4C" w:rsidRDefault="00897F4C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List of and links to </w:t>
            </w:r>
            <w:proofErr w:type="spellStart"/>
            <w:r>
              <w:rPr>
                <w:rFonts w:ascii="Muli Regular" w:hAnsi="Muli Regular"/>
                <w:sz w:val="16"/>
                <w:szCs w:val="16"/>
                <w:lang w:val="en-GB"/>
              </w:rPr>
              <w:t>PaNOSC</w:t>
            </w:r>
            <w:proofErr w:type="spellEnd"/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-related contributions at ICALEPCS19 available at: </w:t>
            </w:r>
          </w:p>
          <w:p w14:paraId="6D705E03" w14:textId="77777777" w:rsidR="00897F4C" w:rsidRPr="000A56A6" w:rsidRDefault="00C74E14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hyperlink r:id="rId245" w:history="1">
              <w:r w:rsidR="00897F4C"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https://www.panosc.eu/news/first-panosc-publication-released-at-icalepcs19/</w:t>
              </w:r>
            </w:hyperlink>
            <w:r w:rsidR="00897F4C"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</w:tr>
    </w:tbl>
    <w:p w14:paraId="3ED8C7D9" w14:textId="77777777" w:rsidR="00897F4C" w:rsidRDefault="00897F4C" w:rsidP="00897F4C">
      <w:pPr>
        <w:rPr>
          <w:rFonts w:ascii="Muli Regular" w:hAnsi="Muli Regular"/>
          <w:lang w:val="en-GB"/>
        </w:rPr>
      </w:pPr>
    </w:p>
    <w:p w14:paraId="192434B7" w14:textId="77777777" w:rsidR="00897F4C" w:rsidRDefault="00897F4C" w:rsidP="00897F4C">
      <w:pPr>
        <w:rPr>
          <w:rFonts w:ascii="Muli Regular" w:hAnsi="Muli Regular"/>
          <w:lang w:val="en-GB"/>
        </w:rPr>
      </w:pPr>
    </w:p>
    <w:p w14:paraId="1D06FCC4" w14:textId="77777777" w:rsidR="00897F4C" w:rsidRDefault="00897F4C" w:rsidP="00897F4C">
      <w:pPr>
        <w:rPr>
          <w:rFonts w:ascii="Muli Regular" w:hAnsi="Muli Regular"/>
          <w:lang w:val="en-GB"/>
        </w:rPr>
      </w:pPr>
    </w:p>
    <w:p w14:paraId="301BAC18" w14:textId="77777777" w:rsidR="00897F4C" w:rsidRDefault="00897F4C" w:rsidP="00897F4C">
      <w:pPr>
        <w:rPr>
          <w:rFonts w:ascii="Muli Regular" w:hAnsi="Muli Regular"/>
          <w:lang w:val="en-GB"/>
        </w:rPr>
      </w:pPr>
    </w:p>
    <w:tbl>
      <w:tblPr>
        <w:tblStyle w:val="TableGrid"/>
        <w:tblW w:w="15310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127"/>
        <w:gridCol w:w="1843"/>
        <w:gridCol w:w="6237"/>
        <w:gridCol w:w="5103"/>
      </w:tblGrid>
      <w:tr w:rsidR="00897F4C" w:rsidRPr="00020B57" w14:paraId="21A4190D" w14:textId="77777777" w:rsidTr="00897F4C">
        <w:tc>
          <w:tcPr>
            <w:tcW w:w="15310" w:type="dxa"/>
            <w:gridSpan w:val="4"/>
            <w:shd w:val="clear" w:color="auto" w:fill="98325A"/>
          </w:tcPr>
          <w:p w14:paraId="45928925" w14:textId="77777777" w:rsidR="00897F4C" w:rsidRPr="00020B57" w:rsidRDefault="00897F4C" w:rsidP="00897F4C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</w:pPr>
            <w:r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>ATTEND</w:t>
            </w:r>
            <w:r w:rsidRPr="00020B57"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>ED EVENTS</w:t>
            </w:r>
          </w:p>
        </w:tc>
      </w:tr>
      <w:tr w:rsidR="00897F4C" w:rsidRPr="0012263B" w14:paraId="0A73DD2F" w14:textId="77777777" w:rsidTr="00897F4C">
        <w:tc>
          <w:tcPr>
            <w:tcW w:w="2127" w:type="dxa"/>
            <w:shd w:val="clear" w:color="auto" w:fill="7F7F7F" w:themeFill="text1" w:themeFillTint="80"/>
          </w:tcPr>
          <w:p w14:paraId="2F61BB93" w14:textId="77777777" w:rsidR="00897F4C" w:rsidRPr="0012263B" w:rsidRDefault="00897F4C" w:rsidP="00897F4C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</w:pPr>
            <w:r w:rsidRPr="0012263B"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  <w:t>EVENT’S NAME</w:t>
            </w:r>
          </w:p>
        </w:tc>
        <w:tc>
          <w:tcPr>
            <w:tcW w:w="1843" w:type="dxa"/>
            <w:shd w:val="clear" w:color="auto" w:fill="7F7F7F" w:themeFill="text1" w:themeFillTint="80"/>
          </w:tcPr>
          <w:p w14:paraId="5365C48D" w14:textId="77777777" w:rsidR="00897F4C" w:rsidRPr="0012263B" w:rsidRDefault="00897F4C" w:rsidP="00897F4C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</w:pPr>
            <w:r w:rsidRPr="0012263B"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  <w:t>DATE / LOCATION</w:t>
            </w:r>
          </w:p>
        </w:tc>
        <w:tc>
          <w:tcPr>
            <w:tcW w:w="6237" w:type="dxa"/>
            <w:shd w:val="clear" w:color="auto" w:fill="7F7F7F" w:themeFill="text1" w:themeFillTint="80"/>
          </w:tcPr>
          <w:p w14:paraId="02324060" w14:textId="77777777" w:rsidR="00897F4C" w:rsidRPr="0012263B" w:rsidRDefault="00897F4C" w:rsidP="00897F4C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</w:pPr>
            <w:r w:rsidRPr="0012263B"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  <w:t>NEWS / SOCIAL MEDIA POSTS</w:t>
            </w:r>
          </w:p>
        </w:tc>
        <w:tc>
          <w:tcPr>
            <w:tcW w:w="5103" w:type="dxa"/>
            <w:shd w:val="clear" w:color="auto" w:fill="7F7F7F" w:themeFill="text1" w:themeFillTint="80"/>
          </w:tcPr>
          <w:p w14:paraId="5CDC4C9C" w14:textId="77777777" w:rsidR="00897F4C" w:rsidRPr="0012263B" w:rsidRDefault="00897F4C" w:rsidP="00897F4C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</w:pPr>
            <w:r w:rsidRPr="0012263B"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  <w:t>OTHER DOCS</w:t>
            </w:r>
          </w:p>
        </w:tc>
      </w:tr>
      <w:tr w:rsidR="00897F4C" w:rsidRPr="00020B57" w14:paraId="64FC30CA" w14:textId="77777777" w:rsidTr="00897F4C">
        <w:tc>
          <w:tcPr>
            <w:tcW w:w="2127" w:type="dxa"/>
            <w:vAlign w:val="center"/>
          </w:tcPr>
          <w:p w14:paraId="64B8A3EB" w14:textId="77777777" w:rsidR="00897F4C" w:rsidRPr="00020B57" w:rsidRDefault="00897F4C" w:rsidP="00897F4C">
            <w:pP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RDA plenary side event: EOSC Services, Collaborations &amp; RDA</w:t>
            </w:r>
          </w:p>
        </w:tc>
        <w:tc>
          <w:tcPr>
            <w:tcW w:w="1843" w:type="dxa"/>
            <w:vAlign w:val="center"/>
          </w:tcPr>
          <w:p w14:paraId="1A75594C" w14:textId="77777777" w:rsidR="00897F4C" w:rsidRDefault="00897F4C" w:rsidP="00897F4C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>21 October 2019</w:t>
            </w:r>
          </w:p>
          <w:p w14:paraId="22EF73CE" w14:textId="77777777" w:rsidR="00897F4C" w:rsidRPr="00D00FBE" w:rsidRDefault="00897F4C" w:rsidP="00897F4C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>Helsinki – Finland</w:t>
            </w:r>
          </w:p>
        </w:tc>
        <w:tc>
          <w:tcPr>
            <w:tcW w:w="6237" w:type="dxa"/>
          </w:tcPr>
          <w:p w14:paraId="573A6C58" w14:textId="77777777" w:rsidR="00897F4C" w:rsidRDefault="00897F4C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</w:p>
          <w:p w14:paraId="775B42E2" w14:textId="77777777" w:rsidR="00897F4C" w:rsidRDefault="00C74E14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hyperlink r:id="rId246" w:history="1">
              <w:r w:rsidR="00897F4C"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https://twitter.com/SSHOpenCloud/status/1176886583179522049</w:t>
              </w:r>
            </w:hyperlink>
            <w:r w:rsidR="00897F4C"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0321CCEB" w14:textId="77777777" w:rsidR="00897F4C" w:rsidRDefault="00C74E14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hyperlink r:id="rId247" w:history="1">
              <w:r w:rsidR="00897F4C"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https://twitter.com/SSHOpenCloud/status/1186178813341917184</w:t>
              </w:r>
            </w:hyperlink>
            <w:r w:rsidR="00897F4C"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42BF0DBE" w14:textId="77777777" w:rsidR="00897F4C" w:rsidRDefault="00C74E14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hyperlink r:id="rId248" w:history="1">
              <w:r w:rsidR="00897F4C"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https://twitter.com/Panosc_eu/status/1186253004682518528</w:t>
              </w:r>
            </w:hyperlink>
            <w:r w:rsidR="00897F4C"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367EF89C" w14:textId="77777777" w:rsidR="00897F4C" w:rsidRPr="00D00FBE" w:rsidRDefault="00C74E14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hyperlink r:id="rId249" w:history="1">
              <w:r w:rsidR="00897F4C"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https://twitter.com/Panosc_eu/status/1186622314789642247</w:t>
              </w:r>
            </w:hyperlink>
            <w:r w:rsidR="00897F4C"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5103" w:type="dxa"/>
          </w:tcPr>
          <w:p w14:paraId="40144732" w14:textId="77777777" w:rsidR="00897F4C" w:rsidRPr="000A56A6" w:rsidRDefault="00897F4C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</w:p>
        </w:tc>
      </w:tr>
      <w:tr w:rsidR="00897F4C" w:rsidRPr="00020B57" w14:paraId="0E30A558" w14:textId="77777777" w:rsidTr="00897F4C">
        <w:tc>
          <w:tcPr>
            <w:tcW w:w="2127" w:type="dxa"/>
            <w:vAlign w:val="center"/>
          </w:tcPr>
          <w:p w14:paraId="39E8973D" w14:textId="77777777" w:rsidR="00897F4C" w:rsidRPr="00020B57" w:rsidRDefault="00897F4C" w:rsidP="00897F4C">
            <w:pP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</w:pPr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2</w:t>
            </w:r>
            <w:r w:rsidRPr="00020B57">
              <w:rPr>
                <w:rFonts w:ascii="Muli Regular" w:hAnsi="Muli Regular"/>
                <w:b/>
                <w:bCs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LEAPS plenary meeting</w:t>
            </w:r>
          </w:p>
        </w:tc>
        <w:tc>
          <w:tcPr>
            <w:tcW w:w="1843" w:type="dxa"/>
            <w:vAlign w:val="center"/>
          </w:tcPr>
          <w:p w14:paraId="2AFEE18B" w14:textId="77777777" w:rsidR="00897F4C" w:rsidRPr="00D00FBE" w:rsidRDefault="00897F4C" w:rsidP="00897F4C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 xml:space="preserve">18-20 Nov. 2019 </w:t>
            </w:r>
            <w:r w:rsidRPr="00D00FBE">
              <w:rPr>
                <w:rFonts w:ascii="Muli Regular" w:hAnsi="Muli Regular"/>
                <w:sz w:val="18"/>
                <w:szCs w:val="18"/>
                <w:lang w:val="en-GB"/>
              </w:rPr>
              <w:t xml:space="preserve">PSI, </w:t>
            </w:r>
            <w:proofErr w:type="spellStart"/>
            <w:r w:rsidRPr="00D00FBE">
              <w:rPr>
                <w:rFonts w:ascii="Muli Regular" w:hAnsi="Muli Regular"/>
                <w:sz w:val="18"/>
                <w:szCs w:val="18"/>
                <w:lang w:val="en-GB"/>
              </w:rPr>
              <w:t>Villigen</w:t>
            </w:r>
            <w:proofErr w:type="spellEnd"/>
            <w:r w:rsidRPr="00D00FBE">
              <w:rPr>
                <w:rFonts w:ascii="Muli Regular" w:hAnsi="Muli Regular"/>
                <w:sz w:val="18"/>
                <w:szCs w:val="18"/>
                <w:lang w:val="en-GB"/>
              </w:rPr>
              <w:t xml:space="preserve"> – Switzerland</w:t>
            </w:r>
          </w:p>
        </w:tc>
        <w:tc>
          <w:tcPr>
            <w:tcW w:w="6237" w:type="dxa"/>
          </w:tcPr>
          <w:p w14:paraId="0F1F57EF" w14:textId="77777777" w:rsidR="00897F4C" w:rsidRDefault="00897F4C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>Twitter:</w:t>
            </w:r>
          </w:p>
          <w:p w14:paraId="407D1569" w14:textId="77777777" w:rsidR="00897F4C" w:rsidRDefault="00897F4C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RT: </w:t>
            </w:r>
            <w:hyperlink r:id="rId250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https://twitter.com/danielsalvat/status/1196334023410405377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19AB2FB8" w14:textId="77777777" w:rsidR="00897F4C" w:rsidRPr="00D00FBE" w:rsidRDefault="00C74E14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hyperlink r:id="rId251" w:history="1">
              <w:r w:rsidR="00897F4C"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https://twitter.com/Panosc_eu/status/1196389598823436288</w:t>
              </w:r>
            </w:hyperlink>
            <w:r w:rsidR="00897F4C"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5103" w:type="dxa"/>
          </w:tcPr>
          <w:p w14:paraId="57525FC3" w14:textId="77777777" w:rsidR="00897F4C" w:rsidRPr="000A56A6" w:rsidRDefault="00897F4C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</w:p>
        </w:tc>
      </w:tr>
      <w:tr w:rsidR="00897F4C" w:rsidRPr="00020B57" w14:paraId="20149DA4" w14:textId="77777777" w:rsidTr="00897F4C">
        <w:tc>
          <w:tcPr>
            <w:tcW w:w="2127" w:type="dxa"/>
          </w:tcPr>
          <w:p w14:paraId="7B43CADA" w14:textId="77777777" w:rsidR="00897F4C" w:rsidRPr="00020B57" w:rsidRDefault="00897F4C" w:rsidP="00897F4C">
            <w:pP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Journee</w:t>
            </w:r>
            <w:proofErr w:type="spellEnd"/>
            <w: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 xml:space="preserve"> EOSC au CNRS</w:t>
            </w:r>
          </w:p>
        </w:tc>
        <w:tc>
          <w:tcPr>
            <w:tcW w:w="1843" w:type="dxa"/>
            <w:vAlign w:val="center"/>
          </w:tcPr>
          <w:p w14:paraId="72C9FBA3" w14:textId="77777777" w:rsidR="00897F4C" w:rsidRDefault="00897F4C" w:rsidP="00897F4C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>22 January 2020</w:t>
            </w:r>
          </w:p>
          <w:p w14:paraId="49C79287" w14:textId="77777777" w:rsidR="00897F4C" w:rsidRPr="00D00FBE" w:rsidRDefault="00897F4C" w:rsidP="00897F4C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>Paris – France</w:t>
            </w:r>
          </w:p>
        </w:tc>
        <w:tc>
          <w:tcPr>
            <w:tcW w:w="6237" w:type="dxa"/>
          </w:tcPr>
          <w:p w14:paraId="084D17B1" w14:textId="77777777" w:rsidR="00897F4C" w:rsidRDefault="00897F4C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>Twitter:</w:t>
            </w:r>
          </w:p>
          <w:p w14:paraId="1092A231" w14:textId="77777777" w:rsidR="00897F4C" w:rsidRDefault="00897F4C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RT: </w:t>
            </w:r>
            <w:hyperlink r:id="rId252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https://twitter.com/andy_gotz/status/1219893094084227073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6464F0D0" w14:textId="77777777" w:rsidR="00897F4C" w:rsidRPr="00D00FBE" w:rsidRDefault="00897F4C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RT: </w:t>
            </w:r>
            <w:hyperlink r:id="rId253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https://twitter.com/andy_gotz/status/1220037807160414208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5103" w:type="dxa"/>
          </w:tcPr>
          <w:p w14:paraId="0F77528D" w14:textId="77777777" w:rsidR="00897F4C" w:rsidRDefault="00897F4C" w:rsidP="00897F4C">
            <w:pPr>
              <w:rPr>
                <w:rFonts w:ascii="Muli Regular" w:hAnsi="Muli Regular"/>
                <w:sz w:val="16"/>
                <w:szCs w:val="16"/>
                <w:lang w:val="de-DE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>Video presentation by Andy G</w:t>
            </w:r>
            <w:r>
              <w:rPr>
                <w:rFonts w:ascii="Muli Regular" w:hAnsi="Muli Regular"/>
                <w:sz w:val="16"/>
                <w:szCs w:val="16"/>
                <w:lang w:val="de-DE"/>
              </w:rPr>
              <w:t xml:space="preserve">ötz streamed online: </w:t>
            </w:r>
            <w:hyperlink r:id="rId254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de-DE"/>
                </w:rPr>
                <w:t>https://webcast.in2p3.fr/video/panosc-the-photon-and-neutron-open-science-cloud</w:t>
              </w:r>
            </w:hyperlink>
            <w:r>
              <w:rPr>
                <w:rFonts w:ascii="Muli Regular" w:hAnsi="Muli Regular"/>
                <w:sz w:val="16"/>
                <w:szCs w:val="16"/>
                <w:lang w:val="de-DE"/>
              </w:rPr>
              <w:t xml:space="preserve"> </w:t>
            </w:r>
          </w:p>
          <w:p w14:paraId="6FA6AFC8" w14:textId="77777777" w:rsidR="00897F4C" w:rsidRDefault="00897F4C" w:rsidP="00897F4C">
            <w:pPr>
              <w:rPr>
                <w:rFonts w:ascii="Muli Regular" w:hAnsi="Muli Regular"/>
                <w:sz w:val="16"/>
                <w:szCs w:val="16"/>
                <w:lang w:val="de-DE"/>
              </w:rPr>
            </w:pPr>
          </w:p>
          <w:p w14:paraId="68B26D36" w14:textId="77777777" w:rsidR="00897F4C" w:rsidRPr="00C44D87" w:rsidRDefault="00897F4C" w:rsidP="00897F4C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  <w:lang w:val="de-DE"/>
              </w:rPr>
              <w:t xml:space="preserve">More info (in French): </w:t>
            </w:r>
            <w:r>
              <w:fldChar w:fldCharType="begin"/>
            </w:r>
            <w:r>
              <w:instrText xml:space="preserve"> HYPERLINK "https://indico.in2p3.fr/event/20051/overview" </w:instrText>
            </w:r>
            <w:r>
              <w:fldChar w:fldCharType="separate"/>
            </w:r>
            <w:r w:rsidRPr="0004567B">
              <w:rPr>
                <w:rStyle w:val="Hyperlink"/>
                <w:rFonts w:ascii="Muli Regular" w:hAnsi="Muli Regular"/>
                <w:sz w:val="16"/>
                <w:szCs w:val="16"/>
                <w:lang w:val="de-DE"/>
              </w:rPr>
              <w:t>https://indico.in2p3.fr/event/20051/overview</w:t>
            </w:r>
            <w:r>
              <w:rPr>
                <w:rStyle w:val="Hyperlink"/>
                <w:rFonts w:ascii="Muli Regular" w:hAnsi="Muli Regular"/>
                <w:sz w:val="16"/>
                <w:szCs w:val="16"/>
                <w:lang w:val="de-DE"/>
              </w:rPr>
              <w:fldChar w:fldCharType="end"/>
            </w:r>
            <w:r>
              <w:rPr>
                <w:rFonts w:ascii="Muli Regular" w:hAnsi="Muli Regular"/>
                <w:sz w:val="16"/>
                <w:szCs w:val="16"/>
                <w:lang w:val="de-DE"/>
              </w:rPr>
              <w:t xml:space="preserve"> </w:t>
            </w:r>
          </w:p>
        </w:tc>
      </w:tr>
      <w:tr w:rsidR="00897F4C" w:rsidRPr="00020B57" w14:paraId="59869051" w14:textId="77777777" w:rsidTr="00897F4C">
        <w:tc>
          <w:tcPr>
            <w:tcW w:w="2127" w:type="dxa"/>
          </w:tcPr>
          <w:p w14:paraId="51F05B11" w14:textId="77777777" w:rsidR="00897F4C" w:rsidRDefault="00897F4C" w:rsidP="00897F4C">
            <w:pP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</w:pPr>
            <w:r w:rsidRPr="002F2E52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DESY and European XFEL user meetings</w:t>
            </w:r>
            <w: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 xml:space="preserve"> 2020</w:t>
            </w:r>
          </w:p>
        </w:tc>
        <w:tc>
          <w:tcPr>
            <w:tcW w:w="1843" w:type="dxa"/>
            <w:vAlign w:val="center"/>
          </w:tcPr>
          <w:p w14:paraId="0CE287C0" w14:textId="77777777" w:rsidR="00897F4C" w:rsidRDefault="00897F4C" w:rsidP="00897F4C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2F2E52">
              <w:rPr>
                <w:rFonts w:ascii="Muli Regular" w:hAnsi="Muli Regular"/>
                <w:sz w:val="18"/>
                <w:szCs w:val="18"/>
                <w:lang w:val="en-GB"/>
              </w:rPr>
              <w:t>29-31 January 2020</w:t>
            </w:r>
          </w:p>
          <w:p w14:paraId="697E8BCB" w14:textId="77777777" w:rsidR="00897F4C" w:rsidRDefault="00897F4C" w:rsidP="00897F4C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2F2E52">
              <w:rPr>
                <w:rFonts w:ascii="Muli Regular" w:hAnsi="Muli Regular"/>
                <w:sz w:val="18"/>
                <w:szCs w:val="18"/>
                <w:lang w:val="en-GB"/>
              </w:rPr>
              <w:t>DESY / E</w:t>
            </w:r>
            <w:r>
              <w:rPr>
                <w:rFonts w:ascii="Muli Regular" w:hAnsi="Muli Regular"/>
                <w:sz w:val="18"/>
                <w:szCs w:val="18"/>
                <w:lang w:val="en-GB"/>
              </w:rPr>
              <w:t>U</w:t>
            </w:r>
            <w:r w:rsidRPr="002F2E52">
              <w:rPr>
                <w:rFonts w:ascii="Muli Regular" w:hAnsi="Muli Regular"/>
                <w:sz w:val="18"/>
                <w:szCs w:val="18"/>
                <w:lang w:val="en-GB"/>
              </w:rPr>
              <w:t xml:space="preserve"> XFEL</w:t>
            </w:r>
          </w:p>
          <w:p w14:paraId="36C5C9AE" w14:textId="77777777" w:rsidR="00897F4C" w:rsidRDefault="00897F4C" w:rsidP="00897F4C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>Hamburg, Germany</w:t>
            </w:r>
          </w:p>
        </w:tc>
        <w:tc>
          <w:tcPr>
            <w:tcW w:w="6237" w:type="dxa"/>
          </w:tcPr>
          <w:p w14:paraId="5CD6F75E" w14:textId="77777777" w:rsidR="00897F4C" w:rsidRDefault="00897F4C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</w:p>
        </w:tc>
        <w:tc>
          <w:tcPr>
            <w:tcW w:w="5103" w:type="dxa"/>
          </w:tcPr>
          <w:p w14:paraId="3DDCC536" w14:textId="77777777" w:rsidR="00897F4C" w:rsidRDefault="00897F4C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</w:p>
        </w:tc>
      </w:tr>
      <w:tr w:rsidR="00897F4C" w:rsidRPr="00020B57" w14:paraId="28BCB23F" w14:textId="77777777" w:rsidTr="00897F4C">
        <w:tc>
          <w:tcPr>
            <w:tcW w:w="2127" w:type="dxa"/>
          </w:tcPr>
          <w:p w14:paraId="1A5B5C41" w14:textId="77777777" w:rsidR="00897F4C" w:rsidRPr="002F2E52" w:rsidRDefault="00897F4C" w:rsidP="00897F4C">
            <w:pP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</w:pPr>
            <w:r w:rsidRPr="005848B1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ESRF user meeting</w:t>
            </w:r>
          </w:p>
        </w:tc>
        <w:tc>
          <w:tcPr>
            <w:tcW w:w="1843" w:type="dxa"/>
            <w:vAlign w:val="center"/>
          </w:tcPr>
          <w:p w14:paraId="3DEEE183" w14:textId="77777777" w:rsidR="00897F4C" w:rsidRDefault="00897F4C" w:rsidP="00897F4C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5848B1">
              <w:rPr>
                <w:rFonts w:ascii="Muli Regular" w:hAnsi="Muli Regular"/>
                <w:sz w:val="18"/>
                <w:szCs w:val="18"/>
                <w:lang w:val="en-GB"/>
              </w:rPr>
              <w:t>3-5 February 2020</w:t>
            </w:r>
          </w:p>
          <w:p w14:paraId="104E2566" w14:textId="77777777" w:rsidR="00897F4C" w:rsidRPr="002F2E52" w:rsidRDefault="00897F4C" w:rsidP="00897F4C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>Grenoble, France</w:t>
            </w:r>
          </w:p>
        </w:tc>
        <w:tc>
          <w:tcPr>
            <w:tcW w:w="6237" w:type="dxa"/>
          </w:tcPr>
          <w:p w14:paraId="20FD867C" w14:textId="77777777" w:rsidR="00897F4C" w:rsidRDefault="00897F4C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</w:p>
        </w:tc>
        <w:tc>
          <w:tcPr>
            <w:tcW w:w="5103" w:type="dxa"/>
          </w:tcPr>
          <w:p w14:paraId="391D0103" w14:textId="77777777" w:rsidR="00897F4C" w:rsidRDefault="00897F4C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</w:p>
        </w:tc>
      </w:tr>
      <w:tr w:rsidR="00897F4C" w:rsidRPr="00020B57" w14:paraId="0AA68A66" w14:textId="77777777" w:rsidTr="00897F4C">
        <w:tc>
          <w:tcPr>
            <w:tcW w:w="2127" w:type="dxa"/>
          </w:tcPr>
          <w:p w14:paraId="6A0EF2C6" w14:textId="77777777" w:rsidR="00897F4C" w:rsidRPr="005848B1" w:rsidRDefault="00897F4C" w:rsidP="00897F4C">
            <w:pP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7D4B33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FAIRsFAIR</w:t>
            </w:r>
            <w:proofErr w:type="spellEnd"/>
            <w:r w:rsidRPr="007D4B33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 xml:space="preserve"> 2nd </w:t>
            </w:r>
            <w:proofErr w:type="spellStart"/>
            <w:r w:rsidRPr="007D4B33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Synchronisation</w:t>
            </w:r>
            <w:proofErr w:type="spellEnd"/>
            <w:r w:rsidRPr="007D4B33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 xml:space="preserve"> Workshop</w:t>
            </w:r>
          </w:p>
        </w:tc>
        <w:tc>
          <w:tcPr>
            <w:tcW w:w="1843" w:type="dxa"/>
            <w:vAlign w:val="center"/>
          </w:tcPr>
          <w:p w14:paraId="5A84989A" w14:textId="77777777" w:rsidR="00897F4C" w:rsidRDefault="00897F4C" w:rsidP="00897F4C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7D4B33">
              <w:rPr>
                <w:rFonts w:ascii="Muli Regular" w:hAnsi="Muli Regular"/>
                <w:sz w:val="18"/>
                <w:szCs w:val="18"/>
                <w:lang w:val="en-GB"/>
              </w:rPr>
              <w:t>29 April – 11 June 2020</w:t>
            </w:r>
          </w:p>
          <w:p w14:paraId="2BDF43C2" w14:textId="77777777" w:rsidR="00897F4C" w:rsidRPr="005848B1" w:rsidRDefault="00897F4C" w:rsidP="00897F4C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>Online</w:t>
            </w:r>
          </w:p>
        </w:tc>
        <w:tc>
          <w:tcPr>
            <w:tcW w:w="6237" w:type="dxa"/>
          </w:tcPr>
          <w:p w14:paraId="2F372DF6" w14:textId="152C58D7" w:rsidR="00897F4C" w:rsidRDefault="00897F4C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RT Twitter: </w:t>
            </w:r>
            <w:hyperlink r:id="rId255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https://twitter.com/Panosc_eu/status/1255487595494223874</w:t>
              </w:r>
            </w:hyperlink>
          </w:p>
          <w:p w14:paraId="6158F7A9" w14:textId="26A0D0B5" w:rsidR="00897F4C" w:rsidRDefault="00897F4C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RT Twitter: </w:t>
            </w:r>
            <w:hyperlink r:id="rId256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https://twitter.com/FAIRsFAIR_EU/status/1255413217599410177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72EB10F4" w14:textId="77777777" w:rsidR="00897F4C" w:rsidRDefault="00897F4C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  <w:lang w:val="en-GB"/>
              </w:rPr>
              <w:t>Youtube</w:t>
            </w:r>
            <w:proofErr w:type="spellEnd"/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: </w:t>
            </w:r>
            <w:hyperlink r:id="rId257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https://youtu.be/7JwO_tXXqKc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5103" w:type="dxa"/>
          </w:tcPr>
          <w:p w14:paraId="3EF651A2" w14:textId="77777777" w:rsidR="00897F4C" w:rsidRDefault="00897F4C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Recordings from the event: </w:t>
            </w:r>
            <w:hyperlink r:id="rId258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https://www.fairsfair.eu/events/fairsfair-2020-and-second-synchronisation-workshop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</w:tr>
      <w:tr w:rsidR="00897F4C" w:rsidRPr="00020B57" w14:paraId="57559DFC" w14:textId="77777777" w:rsidTr="00897F4C">
        <w:tc>
          <w:tcPr>
            <w:tcW w:w="2127" w:type="dxa"/>
          </w:tcPr>
          <w:p w14:paraId="321816AA" w14:textId="77777777" w:rsidR="00897F4C" w:rsidRPr="007D4B33" w:rsidRDefault="00897F4C" w:rsidP="00897F4C">
            <w:pP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</w:pPr>
            <w:r w:rsidRPr="00897F4C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EOSC Landscape Validation Workshop</w:t>
            </w:r>
          </w:p>
        </w:tc>
        <w:tc>
          <w:tcPr>
            <w:tcW w:w="1843" w:type="dxa"/>
            <w:vAlign w:val="center"/>
          </w:tcPr>
          <w:p w14:paraId="60F9E592" w14:textId="77777777" w:rsidR="00897F4C" w:rsidRDefault="00897F4C" w:rsidP="00897F4C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897F4C">
              <w:rPr>
                <w:rFonts w:ascii="Muli Regular" w:hAnsi="Muli Regular"/>
                <w:sz w:val="18"/>
                <w:szCs w:val="18"/>
                <w:lang w:val="en-GB"/>
              </w:rPr>
              <w:t>27-28 April 2020</w:t>
            </w:r>
          </w:p>
          <w:p w14:paraId="612A46A8" w14:textId="6DE8FB63" w:rsidR="00897F4C" w:rsidRPr="007D4B33" w:rsidRDefault="00897F4C" w:rsidP="00897F4C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>Online</w:t>
            </w:r>
          </w:p>
        </w:tc>
        <w:tc>
          <w:tcPr>
            <w:tcW w:w="6237" w:type="dxa"/>
          </w:tcPr>
          <w:p w14:paraId="2DE57F23" w14:textId="77777777" w:rsidR="00897F4C" w:rsidRDefault="00897F4C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</w:p>
        </w:tc>
        <w:tc>
          <w:tcPr>
            <w:tcW w:w="5103" w:type="dxa"/>
          </w:tcPr>
          <w:p w14:paraId="584B2EF7" w14:textId="43A8628F" w:rsidR="00897F4C" w:rsidRDefault="00897F4C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Event’s page: </w:t>
            </w:r>
            <w:hyperlink r:id="rId259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https://www.eoscsecretariat.eu/eosc-validation-workshop-27-28-april-2020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</w:tr>
      <w:tr w:rsidR="00897F4C" w:rsidRPr="00020B57" w14:paraId="30C698FA" w14:textId="77777777" w:rsidTr="00897F4C">
        <w:tc>
          <w:tcPr>
            <w:tcW w:w="2127" w:type="dxa"/>
          </w:tcPr>
          <w:p w14:paraId="27ECE360" w14:textId="77D2AAF2" w:rsidR="00897F4C" w:rsidRPr="00897F4C" w:rsidRDefault="00897F4C" w:rsidP="00897F4C">
            <w:pP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</w:pPr>
            <w:r w:rsidRPr="00897F4C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European RIs for a smarter future (</w:t>
            </w:r>
            <w:proofErr w:type="spellStart"/>
            <w:r w:rsidRPr="00897F4C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ePosters</w:t>
            </w:r>
            <w:proofErr w:type="spellEnd"/>
            <w:r w:rsidRPr="00897F4C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 xml:space="preserve"> Hall)</w:t>
            </w:r>
          </w:p>
        </w:tc>
        <w:tc>
          <w:tcPr>
            <w:tcW w:w="1843" w:type="dxa"/>
            <w:vAlign w:val="center"/>
          </w:tcPr>
          <w:p w14:paraId="1DA25EB3" w14:textId="51DD3EA4" w:rsidR="00897F4C" w:rsidRDefault="00897F4C" w:rsidP="00897F4C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897F4C">
              <w:rPr>
                <w:rFonts w:ascii="Muli Regular" w:hAnsi="Muli Regular"/>
                <w:sz w:val="18"/>
                <w:szCs w:val="18"/>
                <w:lang w:val="en-GB"/>
              </w:rPr>
              <w:t>15 May 2020</w:t>
            </w:r>
          </w:p>
          <w:p w14:paraId="45DBA8ED" w14:textId="45AB25FD" w:rsidR="00897F4C" w:rsidRPr="00897F4C" w:rsidRDefault="00897F4C" w:rsidP="00897F4C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897F4C">
              <w:rPr>
                <w:rFonts w:ascii="Muli Regular" w:hAnsi="Muli Regular"/>
                <w:sz w:val="18"/>
                <w:szCs w:val="18"/>
                <w:lang w:val="en-GB"/>
              </w:rPr>
              <w:t>ESFRI / Croatian Presidency of the EU Council, online</w:t>
            </w:r>
          </w:p>
        </w:tc>
        <w:tc>
          <w:tcPr>
            <w:tcW w:w="6237" w:type="dxa"/>
          </w:tcPr>
          <w:p w14:paraId="6A8812BE" w14:textId="77777777" w:rsidR="00897F4C" w:rsidRDefault="00026E4D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RT Twitter: </w:t>
            </w:r>
            <w:hyperlink r:id="rId260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https://twitter.com/ESFRI_eu/status/1258087776958009346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4E698273" w14:textId="77777777" w:rsidR="00026E4D" w:rsidRDefault="00026E4D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261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https://twitter.com/Panosc_eu/status/1261228953844547584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0C89AACD" w14:textId="77777777" w:rsidR="00026E4D" w:rsidRDefault="00026E4D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262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https://twitter.com/Panosc_eu/status/1261294092992106497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7B91BF81" w14:textId="70009844" w:rsidR="002F739D" w:rsidRDefault="002F739D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263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https://twitter.com/Panosc_eu/status/1268140270606057474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317E5DF6" w14:textId="77777777" w:rsidR="00026E4D" w:rsidRDefault="00026E4D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  <w:lang w:val="en-GB"/>
              </w:rPr>
              <w:t>PaNOSC</w:t>
            </w:r>
            <w:proofErr w:type="spellEnd"/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videos displayed at the conference: </w:t>
            </w:r>
            <w:hyperlink r:id="rId264" w:anchor="qt-video_library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https://www.esfri.eu/video-library?qt-video_library=4#qt-video_library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16EC57C7" w14:textId="2972052E" w:rsidR="00026E4D" w:rsidRDefault="00026E4D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Poster displayed in the e-wall area of the event: </w:t>
            </w:r>
            <w:hyperlink r:id="rId265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https://github.com/panosc-eu/panosc/blob/master/Work%20Packages/WP9%20Outreach%20and%20communication/Posters/PaNOSC_Poster_EU-RIs-for-a-Smarter-Future2020_.pdf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5103" w:type="dxa"/>
          </w:tcPr>
          <w:p w14:paraId="1F5A1271" w14:textId="77777777" w:rsidR="00897F4C" w:rsidRDefault="00026E4D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Event’s page: </w:t>
            </w:r>
          </w:p>
          <w:p w14:paraId="333B09BD" w14:textId="77777777" w:rsidR="00026E4D" w:rsidRDefault="00C74E14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hyperlink r:id="rId266" w:anchor="qt-event" w:history="1">
              <w:r w:rsidR="00026E4D"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https://www.esfri.eu/esfri-events/european-research-infrastructures-smarter-future-conference?qt-event=5#qt-event</w:t>
              </w:r>
            </w:hyperlink>
            <w:r w:rsidR="00026E4D"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7AF16B34" w14:textId="77777777" w:rsidR="002F739D" w:rsidRDefault="002F739D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</w:p>
          <w:p w14:paraId="03F0324E" w14:textId="6846B4C4" w:rsidR="002F739D" w:rsidRDefault="002F739D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</w:p>
        </w:tc>
      </w:tr>
      <w:tr w:rsidR="00026E4D" w:rsidRPr="00020B57" w14:paraId="746BFBB9" w14:textId="77777777" w:rsidTr="00897F4C">
        <w:tc>
          <w:tcPr>
            <w:tcW w:w="2127" w:type="dxa"/>
          </w:tcPr>
          <w:p w14:paraId="0572C1F1" w14:textId="18C2740D" w:rsidR="00026E4D" w:rsidRPr="00897F4C" w:rsidRDefault="00026E4D" w:rsidP="00897F4C">
            <w:pP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</w:pPr>
            <w:r w:rsidRPr="00026E4D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EOSC-hub week 2020</w:t>
            </w:r>
          </w:p>
        </w:tc>
        <w:tc>
          <w:tcPr>
            <w:tcW w:w="1843" w:type="dxa"/>
            <w:vAlign w:val="center"/>
          </w:tcPr>
          <w:p w14:paraId="6A0634BD" w14:textId="77777777" w:rsidR="00026E4D" w:rsidRDefault="00026E4D" w:rsidP="00897F4C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026E4D">
              <w:rPr>
                <w:rFonts w:ascii="Muli Regular" w:hAnsi="Muli Regular"/>
                <w:sz w:val="18"/>
                <w:szCs w:val="18"/>
                <w:lang w:val="en-GB"/>
              </w:rPr>
              <w:t>18-20 May 2020</w:t>
            </w:r>
          </w:p>
          <w:p w14:paraId="1E86E2F1" w14:textId="0B22281B" w:rsidR="00026E4D" w:rsidRPr="00897F4C" w:rsidRDefault="00026E4D" w:rsidP="00897F4C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>Online</w:t>
            </w:r>
          </w:p>
        </w:tc>
        <w:tc>
          <w:tcPr>
            <w:tcW w:w="6237" w:type="dxa"/>
          </w:tcPr>
          <w:p w14:paraId="37BCE75B" w14:textId="735E4A03" w:rsidR="00026E4D" w:rsidRDefault="00026E4D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RT Twitter: </w:t>
            </w:r>
            <w:hyperlink r:id="rId267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https://twitter.com/EoscSecretariat/status/1258688880892612609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5103" w:type="dxa"/>
          </w:tcPr>
          <w:p w14:paraId="6504638D" w14:textId="77777777" w:rsidR="00026E4D" w:rsidRDefault="00026E4D" w:rsidP="00897F4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</w:p>
        </w:tc>
      </w:tr>
    </w:tbl>
    <w:p w14:paraId="30A5D3BC" w14:textId="5D824421" w:rsidR="00897F4C" w:rsidRDefault="00897F4C" w:rsidP="00897F4C">
      <w:pPr>
        <w:rPr>
          <w:rFonts w:ascii="Muli Regular" w:hAnsi="Muli Regular"/>
          <w:lang w:val="en-GB"/>
        </w:rPr>
      </w:pPr>
    </w:p>
    <w:p w14:paraId="10897BDE" w14:textId="77777777" w:rsidR="00897F4C" w:rsidRDefault="00897F4C" w:rsidP="00020B57">
      <w:pPr>
        <w:rPr>
          <w:rFonts w:ascii="Muli Regular" w:hAnsi="Muli Regular"/>
          <w:lang w:val="en-GB"/>
        </w:rPr>
      </w:pPr>
    </w:p>
    <w:tbl>
      <w:tblPr>
        <w:tblStyle w:val="TableGrid"/>
        <w:tblW w:w="15310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127"/>
        <w:gridCol w:w="1843"/>
        <w:gridCol w:w="6237"/>
        <w:gridCol w:w="5103"/>
      </w:tblGrid>
      <w:tr w:rsidR="00026E4D" w:rsidRPr="00020B57" w14:paraId="240E719C" w14:textId="77777777" w:rsidTr="00026E4D">
        <w:tc>
          <w:tcPr>
            <w:tcW w:w="15310" w:type="dxa"/>
            <w:gridSpan w:val="4"/>
            <w:shd w:val="clear" w:color="auto" w:fill="98325A"/>
          </w:tcPr>
          <w:p w14:paraId="2CE68F26" w14:textId="77777777" w:rsidR="00026E4D" w:rsidRPr="00020B57" w:rsidRDefault="00026E4D" w:rsidP="00026E4D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</w:pPr>
            <w:r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>ATTEND</w:t>
            </w:r>
            <w:r w:rsidRPr="00020B57"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>ED EVENTS</w:t>
            </w:r>
          </w:p>
        </w:tc>
      </w:tr>
      <w:tr w:rsidR="00026E4D" w:rsidRPr="0012263B" w14:paraId="276CE60A" w14:textId="77777777" w:rsidTr="00026E4D">
        <w:tc>
          <w:tcPr>
            <w:tcW w:w="2127" w:type="dxa"/>
            <w:shd w:val="clear" w:color="auto" w:fill="7F7F7F" w:themeFill="text1" w:themeFillTint="80"/>
          </w:tcPr>
          <w:p w14:paraId="5929281D" w14:textId="77777777" w:rsidR="00026E4D" w:rsidRPr="0012263B" w:rsidRDefault="00026E4D" w:rsidP="00026E4D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</w:pPr>
            <w:r w:rsidRPr="0012263B"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  <w:t>EVENT’S NAME</w:t>
            </w:r>
          </w:p>
        </w:tc>
        <w:tc>
          <w:tcPr>
            <w:tcW w:w="1843" w:type="dxa"/>
            <w:shd w:val="clear" w:color="auto" w:fill="7F7F7F" w:themeFill="text1" w:themeFillTint="80"/>
          </w:tcPr>
          <w:p w14:paraId="1AF4D474" w14:textId="77777777" w:rsidR="00026E4D" w:rsidRPr="0012263B" w:rsidRDefault="00026E4D" w:rsidP="00026E4D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</w:pPr>
            <w:r w:rsidRPr="0012263B"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  <w:t>DATE / LOCATION</w:t>
            </w:r>
          </w:p>
        </w:tc>
        <w:tc>
          <w:tcPr>
            <w:tcW w:w="6237" w:type="dxa"/>
            <w:shd w:val="clear" w:color="auto" w:fill="7F7F7F" w:themeFill="text1" w:themeFillTint="80"/>
          </w:tcPr>
          <w:p w14:paraId="3D87198B" w14:textId="77777777" w:rsidR="00026E4D" w:rsidRPr="0012263B" w:rsidRDefault="00026E4D" w:rsidP="00026E4D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</w:pPr>
            <w:r w:rsidRPr="0012263B"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  <w:t>NEWS / SOCIAL MEDIA POSTS</w:t>
            </w:r>
          </w:p>
        </w:tc>
        <w:tc>
          <w:tcPr>
            <w:tcW w:w="5103" w:type="dxa"/>
            <w:shd w:val="clear" w:color="auto" w:fill="7F7F7F" w:themeFill="text1" w:themeFillTint="80"/>
          </w:tcPr>
          <w:p w14:paraId="02EBB434" w14:textId="77777777" w:rsidR="00026E4D" w:rsidRPr="0012263B" w:rsidRDefault="00026E4D" w:rsidP="00026E4D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</w:pPr>
            <w:r w:rsidRPr="0012263B"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  <w:t>OTHER DOCS</w:t>
            </w:r>
          </w:p>
        </w:tc>
      </w:tr>
      <w:tr w:rsidR="00026E4D" w:rsidRPr="00020B57" w14:paraId="0E7A0E46" w14:textId="77777777" w:rsidTr="00026E4D">
        <w:tc>
          <w:tcPr>
            <w:tcW w:w="2127" w:type="dxa"/>
            <w:vAlign w:val="center"/>
          </w:tcPr>
          <w:p w14:paraId="17C1DB7D" w14:textId="28ABFB4E" w:rsidR="00026E4D" w:rsidRPr="00020B57" w:rsidRDefault="00534E73" w:rsidP="00026E4D">
            <w:pP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</w:pPr>
            <w:r w:rsidRPr="00534E73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ORSO Workshop</w:t>
            </w:r>
          </w:p>
        </w:tc>
        <w:tc>
          <w:tcPr>
            <w:tcW w:w="1843" w:type="dxa"/>
            <w:vAlign w:val="center"/>
          </w:tcPr>
          <w:p w14:paraId="4CAEE9AB" w14:textId="3D2E86FF" w:rsidR="00026E4D" w:rsidRPr="00D00FBE" w:rsidRDefault="00534E73" w:rsidP="00026E4D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534E73">
              <w:rPr>
                <w:rFonts w:ascii="Muli Regular" w:hAnsi="Muli Regular"/>
                <w:sz w:val="18"/>
                <w:szCs w:val="18"/>
                <w:lang w:val="en-GB"/>
              </w:rPr>
              <w:t>26 May 2020</w:t>
            </w:r>
          </w:p>
        </w:tc>
        <w:tc>
          <w:tcPr>
            <w:tcW w:w="6237" w:type="dxa"/>
          </w:tcPr>
          <w:p w14:paraId="53A77531" w14:textId="3CFDCAB1" w:rsidR="00026E4D" w:rsidRPr="00D00FBE" w:rsidRDefault="00026E4D" w:rsidP="00026E4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5103" w:type="dxa"/>
          </w:tcPr>
          <w:p w14:paraId="5A47C5BF" w14:textId="7EE9443A" w:rsidR="00534E73" w:rsidRPr="000A56A6" w:rsidRDefault="00534E73" w:rsidP="00026E4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Presentation on </w:t>
            </w:r>
            <w:proofErr w:type="spellStart"/>
            <w:r>
              <w:rPr>
                <w:rFonts w:ascii="Muli Regular" w:hAnsi="Muli Regular"/>
                <w:sz w:val="16"/>
                <w:szCs w:val="16"/>
                <w:lang w:val="en-GB"/>
              </w:rPr>
              <w:t>Github</w:t>
            </w:r>
            <w:proofErr w:type="spellEnd"/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: </w:t>
            </w:r>
            <w:hyperlink r:id="rId268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https://github.com/panosc-eu/panosc/blob/master/Work%20Packages/WP9%20Outreach%20and%20communication/Presentations/PaNOSC_ORSO.pptx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</w:tr>
      <w:tr w:rsidR="00534E73" w:rsidRPr="00020B57" w14:paraId="0C3935B0" w14:textId="77777777" w:rsidTr="00026E4D">
        <w:tc>
          <w:tcPr>
            <w:tcW w:w="2127" w:type="dxa"/>
            <w:vAlign w:val="center"/>
          </w:tcPr>
          <w:p w14:paraId="43088AD3" w14:textId="31183A10" w:rsidR="00534E73" w:rsidRPr="00534E73" w:rsidRDefault="00534E73" w:rsidP="00026E4D">
            <w:pP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534E73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IUCr</w:t>
            </w:r>
            <w:proofErr w:type="spellEnd"/>
            <w:r w:rsidRPr="00534E73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 xml:space="preserve"> workshop - When should small molecule crystallographers publish raw diffraction data?</w:t>
            </w:r>
          </w:p>
        </w:tc>
        <w:tc>
          <w:tcPr>
            <w:tcW w:w="1843" w:type="dxa"/>
            <w:vAlign w:val="center"/>
          </w:tcPr>
          <w:p w14:paraId="5C32C9C7" w14:textId="77777777" w:rsidR="00534E73" w:rsidRDefault="00534E73" w:rsidP="00026E4D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534E73">
              <w:rPr>
                <w:rFonts w:ascii="Muli Regular" w:hAnsi="Muli Regular"/>
                <w:sz w:val="18"/>
                <w:szCs w:val="18"/>
                <w:lang w:val="en-GB"/>
              </w:rPr>
              <w:t>22 August 2020</w:t>
            </w:r>
          </w:p>
          <w:p w14:paraId="39C28AD5" w14:textId="09D02FB9" w:rsidR="00534E73" w:rsidRPr="00534E73" w:rsidRDefault="00534E73" w:rsidP="00026E4D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proofErr w:type="spellStart"/>
            <w:r w:rsidRPr="00534E73">
              <w:rPr>
                <w:rFonts w:ascii="Muli Regular" w:hAnsi="Muli Regular"/>
                <w:sz w:val="18"/>
                <w:szCs w:val="18"/>
                <w:lang w:val="en-GB"/>
              </w:rPr>
              <w:t>IUCr</w:t>
            </w:r>
            <w:proofErr w:type="spellEnd"/>
            <w:r w:rsidRPr="00534E73">
              <w:rPr>
                <w:rFonts w:ascii="Muli Regular" w:hAnsi="Muli Regular"/>
                <w:sz w:val="18"/>
                <w:szCs w:val="18"/>
                <w:lang w:val="en-GB"/>
              </w:rPr>
              <w:t xml:space="preserve"> - online</w:t>
            </w:r>
          </w:p>
        </w:tc>
        <w:tc>
          <w:tcPr>
            <w:tcW w:w="6237" w:type="dxa"/>
          </w:tcPr>
          <w:p w14:paraId="7754E079" w14:textId="77777777" w:rsidR="00534E73" w:rsidRDefault="00534E73" w:rsidP="00026E4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</w:p>
        </w:tc>
        <w:tc>
          <w:tcPr>
            <w:tcW w:w="5103" w:type="dxa"/>
          </w:tcPr>
          <w:p w14:paraId="0E346CA9" w14:textId="44F6F44C" w:rsidR="00534E73" w:rsidRDefault="00534E73" w:rsidP="00026E4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Programme: </w:t>
            </w:r>
            <w:hyperlink r:id="rId269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https://www.iucr.org/resources/data/commdat/prague-workshop-cx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</w:tr>
      <w:tr w:rsidR="00534E73" w:rsidRPr="00020B57" w14:paraId="635E4FCC" w14:textId="77777777" w:rsidTr="00026E4D">
        <w:tc>
          <w:tcPr>
            <w:tcW w:w="2127" w:type="dxa"/>
            <w:vAlign w:val="center"/>
          </w:tcPr>
          <w:p w14:paraId="3043BAB0" w14:textId="08CA0E44" w:rsidR="00534E73" w:rsidRPr="00534E73" w:rsidRDefault="00534E73" w:rsidP="00026E4D">
            <w:pP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</w:pPr>
            <w:r w:rsidRPr="00534E73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Science in the City Festival @ESOF 2020</w:t>
            </w:r>
          </w:p>
        </w:tc>
        <w:tc>
          <w:tcPr>
            <w:tcW w:w="1843" w:type="dxa"/>
            <w:vAlign w:val="center"/>
          </w:tcPr>
          <w:p w14:paraId="169B0547" w14:textId="77777777" w:rsidR="00534E73" w:rsidRDefault="00534E73" w:rsidP="00026E4D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534E73">
              <w:rPr>
                <w:rFonts w:ascii="Muli Regular" w:hAnsi="Muli Regular"/>
                <w:sz w:val="18"/>
                <w:szCs w:val="18"/>
                <w:lang w:val="en-GB"/>
              </w:rPr>
              <w:t>2-6 September 2020</w:t>
            </w:r>
          </w:p>
          <w:p w14:paraId="315DBA78" w14:textId="5426402C" w:rsidR="00F777F6" w:rsidRPr="00534E73" w:rsidRDefault="00F777F6" w:rsidP="00026E4D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>Trieste, Italy</w:t>
            </w:r>
          </w:p>
        </w:tc>
        <w:tc>
          <w:tcPr>
            <w:tcW w:w="6237" w:type="dxa"/>
          </w:tcPr>
          <w:p w14:paraId="73C760D6" w14:textId="5E5E33F5" w:rsidR="00534E73" w:rsidRDefault="00534E73" w:rsidP="00026E4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270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https://twitter.com/Panosc_eu/status/1299286844023222274</w:t>
              </w:r>
            </w:hyperlink>
          </w:p>
        </w:tc>
        <w:tc>
          <w:tcPr>
            <w:tcW w:w="5103" w:type="dxa"/>
          </w:tcPr>
          <w:p w14:paraId="42DAEA60" w14:textId="05CFD0FD" w:rsidR="00534E73" w:rsidRDefault="00534E73" w:rsidP="00534E73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3 </w:t>
            </w:r>
            <w:proofErr w:type="spellStart"/>
            <w:r>
              <w:rPr>
                <w:rFonts w:ascii="Muli Regular" w:hAnsi="Muli Regular"/>
                <w:sz w:val="16"/>
                <w:szCs w:val="16"/>
                <w:lang w:val="en-GB"/>
              </w:rPr>
              <w:t>PaNOSC</w:t>
            </w:r>
            <w:proofErr w:type="spellEnd"/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videos, with Italian subtitles, were broadcasted at the ERF booth open to the public at the Science in the City Festival @ESOF2020.</w:t>
            </w:r>
          </w:p>
        </w:tc>
      </w:tr>
      <w:tr w:rsidR="001218AB" w:rsidRPr="00020B57" w14:paraId="35D9871C" w14:textId="77777777" w:rsidTr="00026E4D">
        <w:tc>
          <w:tcPr>
            <w:tcW w:w="2127" w:type="dxa"/>
            <w:vAlign w:val="center"/>
          </w:tcPr>
          <w:p w14:paraId="230B68E7" w14:textId="35A6C072" w:rsidR="001218AB" w:rsidRPr="00534E73" w:rsidRDefault="001218AB" w:rsidP="00026E4D">
            <w:pP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</w:pPr>
            <w:r w:rsidRPr="001218AB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Joint Meeting of Polish Synchrotron Radiation Society and SOLARIS Users</w:t>
            </w:r>
          </w:p>
        </w:tc>
        <w:tc>
          <w:tcPr>
            <w:tcW w:w="1843" w:type="dxa"/>
            <w:vAlign w:val="center"/>
          </w:tcPr>
          <w:p w14:paraId="021A3858" w14:textId="77777777" w:rsidR="001218AB" w:rsidRDefault="001218AB" w:rsidP="00026E4D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1218AB">
              <w:rPr>
                <w:rFonts w:ascii="Muli Regular" w:hAnsi="Muli Regular"/>
                <w:sz w:val="18"/>
                <w:szCs w:val="18"/>
                <w:lang w:val="en-GB"/>
              </w:rPr>
              <w:t>9-11 September 2020</w:t>
            </w:r>
          </w:p>
          <w:p w14:paraId="07C432B9" w14:textId="42F0452F" w:rsidR="00F777F6" w:rsidRPr="00534E73" w:rsidRDefault="00F777F6" w:rsidP="00026E4D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>SOLARIS, online</w:t>
            </w:r>
          </w:p>
        </w:tc>
        <w:tc>
          <w:tcPr>
            <w:tcW w:w="6237" w:type="dxa"/>
          </w:tcPr>
          <w:p w14:paraId="721FAAB3" w14:textId="6B9A46A3" w:rsidR="00EB2C02" w:rsidRDefault="00EB2C02" w:rsidP="00026E4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RT Twitter: </w:t>
            </w:r>
            <w:hyperlink r:id="rId271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https://twitter.com/CERICnews/status/1288788500775686144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34D1A347" w14:textId="77777777" w:rsidR="001218AB" w:rsidRDefault="001218AB" w:rsidP="00026E4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272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https://twitter.com/Panosc_eu/status/1303645479109038081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0CDA9DA8" w14:textId="6A13EC21" w:rsidR="001218AB" w:rsidRDefault="001218AB" w:rsidP="00026E4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273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https://twitter.com/Panosc_eu/status/1304039922886742016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5103" w:type="dxa"/>
          </w:tcPr>
          <w:p w14:paraId="39DEDD38" w14:textId="36E9DB64" w:rsidR="001218AB" w:rsidRDefault="001218AB" w:rsidP="00534E73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>Poster</w:t>
            </w:r>
            <w:r w:rsidR="00F777F6">
              <w:rPr>
                <w:rFonts w:ascii="Muli Regular" w:hAnsi="Muli Regular"/>
                <w:sz w:val="16"/>
                <w:szCs w:val="16"/>
                <w:lang w:val="en-GB"/>
              </w:rPr>
              <w:t xml:space="preserve">: </w:t>
            </w:r>
            <w:hyperlink r:id="rId274" w:history="1">
              <w:r w:rsidR="00F777F6"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https://github.com/panosc-eu/panosc/blob/master/Work%20Packages/WP9%20Outreach%20and%20communication/Posters/PaNOSC_Poster_SOLARISmeeting_2020.pdf</w:t>
              </w:r>
            </w:hyperlink>
            <w:r w:rsidR="00F777F6"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</w:tr>
      <w:tr w:rsidR="00F777F6" w:rsidRPr="00020B57" w14:paraId="453679DB" w14:textId="77777777" w:rsidTr="00026E4D">
        <w:tc>
          <w:tcPr>
            <w:tcW w:w="2127" w:type="dxa"/>
            <w:vAlign w:val="center"/>
          </w:tcPr>
          <w:p w14:paraId="0B64DA13" w14:textId="50FB3D1C" w:rsidR="00F777F6" w:rsidRPr="001218AB" w:rsidRDefault="00F777F6" w:rsidP="00026E4D">
            <w:pP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</w:pPr>
            <w:r w:rsidRPr="00F777F6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Joint ESS / ILL user meeting</w:t>
            </w:r>
          </w:p>
        </w:tc>
        <w:tc>
          <w:tcPr>
            <w:tcW w:w="1843" w:type="dxa"/>
            <w:vAlign w:val="center"/>
          </w:tcPr>
          <w:p w14:paraId="49E9BAE4" w14:textId="77777777" w:rsidR="00F777F6" w:rsidRDefault="00F777F6" w:rsidP="00026E4D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F777F6">
              <w:rPr>
                <w:rFonts w:ascii="Muli Regular" w:hAnsi="Muli Regular"/>
                <w:sz w:val="18"/>
                <w:szCs w:val="18"/>
                <w:lang w:val="en-GB"/>
              </w:rPr>
              <w:t>23-25 September 2020</w:t>
            </w:r>
          </w:p>
          <w:p w14:paraId="370EB7DC" w14:textId="0D07DF9D" w:rsidR="00F777F6" w:rsidRPr="001218AB" w:rsidRDefault="00F777F6" w:rsidP="00026E4D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F777F6">
              <w:rPr>
                <w:rFonts w:ascii="Muli Regular" w:hAnsi="Muli Regular"/>
                <w:sz w:val="18"/>
                <w:szCs w:val="18"/>
                <w:lang w:val="en-GB"/>
              </w:rPr>
              <w:t>ESS / ILL - online</w:t>
            </w:r>
          </w:p>
        </w:tc>
        <w:tc>
          <w:tcPr>
            <w:tcW w:w="6237" w:type="dxa"/>
          </w:tcPr>
          <w:p w14:paraId="0DE6176D" w14:textId="4E2FCE68" w:rsidR="00F777F6" w:rsidRDefault="00F777F6" w:rsidP="00026E4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Website: </w:t>
            </w:r>
            <w:hyperlink r:id="rId275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https://www.panosc.eu/news/watch-the-recordings-from-panosc-ess-ill-user-meeting/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1BA7222B" w14:textId="77777777" w:rsidR="00F777F6" w:rsidRDefault="00F777F6" w:rsidP="00026E4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276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https://twitter.com/Panosc_eu/status/1308700067428274176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2E22D55D" w14:textId="77777777" w:rsidR="00F777F6" w:rsidRDefault="00F777F6" w:rsidP="00026E4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277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https://twitter.com/Panosc_eu/status/1308708707161853952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4AB04C29" w14:textId="1060F4BA" w:rsidR="00F777F6" w:rsidRDefault="00F777F6" w:rsidP="00026E4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278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https://twitter.com/Panosc_eu/status/1308712038248648704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5103" w:type="dxa"/>
          </w:tcPr>
          <w:p w14:paraId="118A634D" w14:textId="77777777" w:rsidR="00F777F6" w:rsidRDefault="00F777F6" w:rsidP="00F777F6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Recordings: </w:t>
            </w:r>
            <w:hyperlink r:id="rId279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https://youtu.be/i5SLI1rWmqA?t=7626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(</w:t>
            </w:r>
            <w:proofErr w:type="spellStart"/>
            <w:r>
              <w:rPr>
                <w:rFonts w:ascii="Muli Regular" w:hAnsi="Muli Regular"/>
                <w:sz w:val="16"/>
                <w:szCs w:val="16"/>
                <w:lang w:val="en-GB"/>
              </w:rPr>
              <w:t>PaNOSC</w:t>
            </w:r>
            <w:proofErr w:type="spellEnd"/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coordinators’ talk)</w:t>
            </w:r>
          </w:p>
          <w:p w14:paraId="6866A78B" w14:textId="14F835EF" w:rsidR="00312B98" w:rsidRDefault="00312B98" w:rsidP="00F777F6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Presentation: </w:t>
            </w:r>
            <w:hyperlink r:id="rId280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https://github.com/panosc-eu/panosc/blob/master/Work%20Packages/WP9%20Outreach%20and%20communication/Presentations/PaNOSC_ESS_ILL_User_Meeting_2020_AGotz.pptx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</w:tr>
      <w:tr w:rsidR="00F777F6" w:rsidRPr="00020B57" w14:paraId="2D773719" w14:textId="77777777" w:rsidTr="00026E4D">
        <w:tc>
          <w:tcPr>
            <w:tcW w:w="2127" w:type="dxa"/>
            <w:vAlign w:val="center"/>
          </w:tcPr>
          <w:p w14:paraId="2AF97842" w14:textId="5242F98E" w:rsidR="00F777F6" w:rsidRPr="00F777F6" w:rsidRDefault="00F777F6" w:rsidP="00026E4D">
            <w:pP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</w:pPr>
            <w:r w:rsidRPr="00F777F6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2nd ESFRI RIs-EOSC Workshop "Research Infrastructures shaping EOSC" goes digital</w:t>
            </w:r>
          </w:p>
        </w:tc>
        <w:tc>
          <w:tcPr>
            <w:tcW w:w="1843" w:type="dxa"/>
            <w:vAlign w:val="center"/>
          </w:tcPr>
          <w:p w14:paraId="0C8686C9" w14:textId="77777777" w:rsidR="00F777F6" w:rsidRDefault="00B934E9" w:rsidP="00026E4D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B934E9">
              <w:rPr>
                <w:rFonts w:ascii="Muli Regular" w:hAnsi="Muli Regular"/>
                <w:sz w:val="18"/>
                <w:szCs w:val="18"/>
                <w:lang w:val="en-GB"/>
              </w:rPr>
              <w:t>6-7 October 2020</w:t>
            </w:r>
          </w:p>
          <w:p w14:paraId="3F874089" w14:textId="1FED8CC9" w:rsidR="00B934E9" w:rsidRPr="00F777F6" w:rsidRDefault="00B934E9" w:rsidP="00026E4D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>ESFRI, online</w:t>
            </w:r>
          </w:p>
        </w:tc>
        <w:tc>
          <w:tcPr>
            <w:tcW w:w="6237" w:type="dxa"/>
          </w:tcPr>
          <w:p w14:paraId="651A1302" w14:textId="77777777" w:rsidR="00F777F6" w:rsidRDefault="00B934E9" w:rsidP="00026E4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281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https://twitter.com/Panosc_eu/status/1313390621269393408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345821B9" w14:textId="0C6A6E04" w:rsidR="00B934E9" w:rsidRDefault="00B934E9" w:rsidP="00026E4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282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https://twitter.com/Panosc_eu/status/1313400219250438144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4527854F" w14:textId="3ED9181E" w:rsidR="00B934E9" w:rsidRDefault="00B934E9" w:rsidP="00026E4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283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https://twitter.com/Panosc_eu/status/1313406479874101254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2A6668F6" w14:textId="096E26BF" w:rsidR="00B934E9" w:rsidRDefault="00B934E9" w:rsidP="00026E4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284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https://twitter.com/ESFRI_eu/status/1313750795154845698</w:t>
              </w:r>
            </w:hyperlink>
          </w:p>
          <w:p w14:paraId="0FED5AE8" w14:textId="5DE2CC17" w:rsidR="00312B98" w:rsidRDefault="00312B98" w:rsidP="00026E4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285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https://twitter.com/Panosc_eu/status/1313766061670531075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60BC89E9" w14:textId="6AF69028" w:rsidR="00312B98" w:rsidRDefault="00312B98" w:rsidP="00026E4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286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https://twitter.com/Panosc_eu/status/1313772157361627138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36A77440" w14:textId="5D04C6CB" w:rsidR="00312B98" w:rsidRDefault="00312B98" w:rsidP="00026E4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287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https://twitter.com/Panosc_eu/status/1313785740753604610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2F854D7A" w14:textId="4E3538D7" w:rsidR="00312B98" w:rsidRDefault="00312B98" w:rsidP="00026E4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RT Twitter: </w:t>
            </w:r>
            <w:hyperlink r:id="rId288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https://twitter.com/asmi_ari/status/1313792114707378176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42C3A954" w14:textId="02D116DA" w:rsidR="00B934E9" w:rsidRDefault="00B934E9" w:rsidP="00026E4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</w:p>
        </w:tc>
        <w:tc>
          <w:tcPr>
            <w:tcW w:w="5103" w:type="dxa"/>
          </w:tcPr>
          <w:p w14:paraId="6743C205" w14:textId="7295527E" w:rsidR="00F777F6" w:rsidRDefault="00312B98" w:rsidP="00534E73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Event’s page: </w:t>
            </w:r>
            <w:hyperlink r:id="rId289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https://www.esfri.eu/esfri-events/2nd-esfri-ris-eosc-workshop-research-infrastructures-shaping-eosc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</w:tr>
      <w:tr w:rsidR="00312B98" w:rsidRPr="00020B57" w14:paraId="234A7EA6" w14:textId="77777777" w:rsidTr="006F3DAC">
        <w:trPr>
          <w:trHeight w:val="896"/>
        </w:trPr>
        <w:tc>
          <w:tcPr>
            <w:tcW w:w="2127" w:type="dxa"/>
            <w:vAlign w:val="center"/>
          </w:tcPr>
          <w:p w14:paraId="77033D6E" w14:textId="75B1F7E8" w:rsidR="00312B98" w:rsidRPr="00F777F6" w:rsidRDefault="00312B98" w:rsidP="00026E4D">
            <w:pP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</w:pPr>
            <w:r w:rsidRPr="00312B98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HDF5 User Group Meeting 2020</w:t>
            </w:r>
          </w:p>
        </w:tc>
        <w:tc>
          <w:tcPr>
            <w:tcW w:w="1843" w:type="dxa"/>
            <w:vAlign w:val="center"/>
          </w:tcPr>
          <w:p w14:paraId="0989549C" w14:textId="77777777" w:rsidR="00312B98" w:rsidRDefault="00312B98" w:rsidP="00026E4D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312B98">
              <w:rPr>
                <w:rFonts w:ascii="Muli Regular" w:hAnsi="Muli Regular"/>
                <w:sz w:val="18"/>
                <w:szCs w:val="18"/>
                <w:lang w:val="en-GB"/>
              </w:rPr>
              <w:t>13-16 October 2020</w:t>
            </w:r>
          </w:p>
          <w:p w14:paraId="5258932E" w14:textId="7B9CF1B7" w:rsidR="00312B98" w:rsidRPr="00B934E9" w:rsidRDefault="00312B98" w:rsidP="00026E4D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>H</w:t>
            </w:r>
            <w:r w:rsidRPr="00312B98">
              <w:rPr>
                <w:rFonts w:ascii="Muli Regular" w:hAnsi="Muli Regular"/>
                <w:sz w:val="18"/>
                <w:szCs w:val="18"/>
                <w:lang w:val="en-GB"/>
              </w:rPr>
              <w:t>DF5 User Group / online</w:t>
            </w:r>
          </w:p>
        </w:tc>
        <w:tc>
          <w:tcPr>
            <w:tcW w:w="6237" w:type="dxa"/>
          </w:tcPr>
          <w:p w14:paraId="665BAB7F" w14:textId="77777777" w:rsidR="00312B98" w:rsidRDefault="006F3DAC" w:rsidP="00026E4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Website: </w:t>
            </w:r>
            <w:hyperlink r:id="rId290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https://www.panosc.eu/events/panosc-at-the-hdf5-user-group-meeting-2020/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101F8833" w14:textId="77777777" w:rsidR="006F3DAC" w:rsidRDefault="006F3DAC" w:rsidP="00026E4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291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https://twitter.com/Panosc_eu/status/1318877944329232384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2B132D0B" w14:textId="613CFA6B" w:rsidR="006F3DAC" w:rsidRDefault="006F3DAC" w:rsidP="00026E4D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</w:p>
        </w:tc>
        <w:tc>
          <w:tcPr>
            <w:tcW w:w="5103" w:type="dxa"/>
          </w:tcPr>
          <w:p w14:paraId="7DF3095D" w14:textId="77777777" w:rsidR="006F3DAC" w:rsidRDefault="006F3DAC" w:rsidP="00534E73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  <w:lang w:val="en-GB"/>
              </w:rPr>
              <w:t>Youtube</w:t>
            </w:r>
            <w:proofErr w:type="spellEnd"/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recordings:</w:t>
            </w:r>
          </w:p>
          <w:p w14:paraId="6BE6A565" w14:textId="021902B6" w:rsidR="00312B98" w:rsidRDefault="006F3DAC" w:rsidP="00534E73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proofErr w:type="spellStart"/>
            <w:r w:rsidRPr="006F3DAC">
              <w:rPr>
                <w:rFonts w:ascii="Muli Regular" w:hAnsi="Muli Regular"/>
                <w:sz w:val="16"/>
                <w:szCs w:val="16"/>
                <w:lang w:val="en-GB"/>
              </w:rPr>
              <w:t>Loïc</w:t>
            </w:r>
            <w:proofErr w:type="spellEnd"/>
            <w:r w:rsidRPr="006F3DAC"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6F3DAC">
              <w:rPr>
                <w:rFonts w:ascii="Muli Regular" w:hAnsi="Muli Regular"/>
                <w:sz w:val="16"/>
                <w:szCs w:val="16"/>
                <w:lang w:val="en-GB"/>
              </w:rPr>
              <w:t>Huder</w:t>
            </w:r>
            <w:proofErr w:type="spellEnd"/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: </w:t>
            </w:r>
            <w:hyperlink r:id="rId292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https://youtu.be/3GNOOdDR-YU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  <w:r w:rsidR="006A42F0">
              <w:rPr>
                <w:rFonts w:ascii="Muli Regular" w:hAnsi="Muli Regular"/>
                <w:sz w:val="16"/>
                <w:szCs w:val="16"/>
                <w:lang w:val="en-GB"/>
              </w:rPr>
              <w:t>(60 attendees)</w:t>
            </w:r>
          </w:p>
          <w:p w14:paraId="19B3D6F7" w14:textId="1EF0261E" w:rsidR="006F3DAC" w:rsidRDefault="006F3DAC" w:rsidP="006F3DAC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Thomas </w:t>
            </w:r>
            <w:proofErr w:type="spellStart"/>
            <w:r>
              <w:rPr>
                <w:rFonts w:ascii="Muli Regular" w:hAnsi="Muli Regular"/>
                <w:sz w:val="16"/>
                <w:szCs w:val="16"/>
                <w:lang w:val="en-GB"/>
              </w:rPr>
              <w:t>Kluyver</w:t>
            </w:r>
            <w:proofErr w:type="spellEnd"/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(</w:t>
            </w:r>
            <w:proofErr w:type="spellStart"/>
            <w:r>
              <w:rPr>
                <w:rFonts w:ascii="Muli Regular" w:hAnsi="Muli Regular"/>
                <w:sz w:val="16"/>
                <w:szCs w:val="16"/>
                <w:lang w:val="en-GB"/>
              </w:rPr>
              <w:t>PaNOSC</w:t>
            </w:r>
            <w:proofErr w:type="spellEnd"/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): </w:t>
            </w:r>
            <w:hyperlink r:id="rId293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https://youtu.be/Q46mROJe5xA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</w:tr>
    </w:tbl>
    <w:p w14:paraId="05619CA3" w14:textId="18320DFB" w:rsidR="00897F4C" w:rsidRDefault="00897F4C" w:rsidP="00020B57">
      <w:pPr>
        <w:rPr>
          <w:rFonts w:ascii="Muli Regular" w:hAnsi="Muli Regular"/>
          <w:lang w:val="en-GB"/>
        </w:rPr>
      </w:pPr>
    </w:p>
    <w:p w14:paraId="10A88AEE" w14:textId="77777777" w:rsidR="00026E4D" w:rsidRDefault="00026E4D" w:rsidP="00020B57">
      <w:pPr>
        <w:rPr>
          <w:rFonts w:ascii="Muli Regular" w:hAnsi="Muli Regular"/>
          <w:lang w:val="en-GB"/>
        </w:rPr>
      </w:pPr>
    </w:p>
    <w:tbl>
      <w:tblPr>
        <w:tblStyle w:val="TableGrid"/>
        <w:tblW w:w="15310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127"/>
        <w:gridCol w:w="1843"/>
        <w:gridCol w:w="6237"/>
        <w:gridCol w:w="5103"/>
      </w:tblGrid>
      <w:tr w:rsidR="006F3DAC" w:rsidRPr="00020B57" w14:paraId="28AD13E4" w14:textId="77777777" w:rsidTr="00B076F1">
        <w:tc>
          <w:tcPr>
            <w:tcW w:w="15310" w:type="dxa"/>
            <w:gridSpan w:val="4"/>
            <w:shd w:val="clear" w:color="auto" w:fill="98325A"/>
          </w:tcPr>
          <w:p w14:paraId="63BB6F63" w14:textId="77777777" w:rsidR="006F3DAC" w:rsidRPr="00020B57" w:rsidRDefault="006F3DAC" w:rsidP="00B076F1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</w:pPr>
            <w:r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>ATTEND</w:t>
            </w:r>
            <w:r w:rsidRPr="00020B57"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>ED EVENTS</w:t>
            </w:r>
          </w:p>
        </w:tc>
      </w:tr>
      <w:tr w:rsidR="006F3DAC" w:rsidRPr="0012263B" w14:paraId="44AE6C62" w14:textId="77777777" w:rsidTr="00B076F1">
        <w:tc>
          <w:tcPr>
            <w:tcW w:w="2127" w:type="dxa"/>
            <w:shd w:val="clear" w:color="auto" w:fill="7F7F7F" w:themeFill="text1" w:themeFillTint="80"/>
          </w:tcPr>
          <w:p w14:paraId="12E0CD06" w14:textId="77777777" w:rsidR="006F3DAC" w:rsidRPr="0012263B" w:rsidRDefault="006F3DAC" w:rsidP="00B076F1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</w:pPr>
            <w:r w:rsidRPr="0012263B"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  <w:t>EVENT’S NAME</w:t>
            </w:r>
          </w:p>
        </w:tc>
        <w:tc>
          <w:tcPr>
            <w:tcW w:w="1843" w:type="dxa"/>
            <w:shd w:val="clear" w:color="auto" w:fill="7F7F7F" w:themeFill="text1" w:themeFillTint="80"/>
          </w:tcPr>
          <w:p w14:paraId="552625B0" w14:textId="77777777" w:rsidR="006F3DAC" w:rsidRPr="0012263B" w:rsidRDefault="006F3DAC" w:rsidP="00B076F1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</w:pPr>
            <w:r w:rsidRPr="0012263B"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  <w:t>DATE / LOCATION</w:t>
            </w:r>
          </w:p>
        </w:tc>
        <w:tc>
          <w:tcPr>
            <w:tcW w:w="6237" w:type="dxa"/>
            <w:shd w:val="clear" w:color="auto" w:fill="7F7F7F" w:themeFill="text1" w:themeFillTint="80"/>
          </w:tcPr>
          <w:p w14:paraId="3380A7DB" w14:textId="77777777" w:rsidR="006F3DAC" w:rsidRPr="0012263B" w:rsidRDefault="006F3DAC" w:rsidP="00B076F1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</w:pPr>
            <w:r w:rsidRPr="0012263B"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  <w:t>NEWS / SOCIAL MEDIA POSTS</w:t>
            </w:r>
          </w:p>
        </w:tc>
        <w:tc>
          <w:tcPr>
            <w:tcW w:w="5103" w:type="dxa"/>
            <w:shd w:val="clear" w:color="auto" w:fill="7F7F7F" w:themeFill="text1" w:themeFillTint="80"/>
          </w:tcPr>
          <w:p w14:paraId="69B44B02" w14:textId="77777777" w:rsidR="006F3DAC" w:rsidRPr="0012263B" w:rsidRDefault="006F3DAC" w:rsidP="00B076F1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</w:pPr>
            <w:r w:rsidRPr="0012263B"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  <w:t>OTHER DOCS</w:t>
            </w:r>
          </w:p>
        </w:tc>
      </w:tr>
      <w:tr w:rsidR="006F3DAC" w:rsidRPr="00020B57" w14:paraId="1B4E40BB" w14:textId="77777777" w:rsidTr="00B076F1">
        <w:tc>
          <w:tcPr>
            <w:tcW w:w="2127" w:type="dxa"/>
            <w:vAlign w:val="center"/>
          </w:tcPr>
          <w:p w14:paraId="7280D194" w14:textId="59F5B358" w:rsidR="006F3DAC" w:rsidRPr="00020B57" w:rsidRDefault="00B076F1" w:rsidP="00B076F1">
            <w:pP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</w:pPr>
            <w:r w:rsidRPr="00B076F1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EOSC Governance Symposium</w:t>
            </w:r>
          </w:p>
        </w:tc>
        <w:tc>
          <w:tcPr>
            <w:tcW w:w="1843" w:type="dxa"/>
            <w:vAlign w:val="center"/>
          </w:tcPr>
          <w:p w14:paraId="422A6DF4" w14:textId="77777777" w:rsidR="006F3DAC" w:rsidRDefault="00B076F1" w:rsidP="00B076F1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B076F1">
              <w:rPr>
                <w:rFonts w:ascii="Muli Regular" w:hAnsi="Muli Regular"/>
                <w:sz w:val="18"/>
                <w:szCs w:val="18"/>
                <w:lang w:val="en-GB"/>
              </w:rPr>
              <w:t>19-22 October 2020</w:t>
            </w:r>
          </w:p>
          <w:p w14:paraId="52F4FCC5" w14:textId="691033F1" w:rsidR="00B076F1" w:rsidRPr="00D00FBE" w:rsidRDefault="00B076F1" w:rsidP="00B076F1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>EOSC Secretariat, online</w:t>
            </w:r>
          </w:p>
        </w:tc>
        <w:tc>
          <w:tcPr>
            <w:tcW w:w="6237" w:type="dxa"/>
          </w:tcPr>
          <w:p w14:paraId="1F1BCCD2" w14:textId="16D08EA7" w:rsidR="006F3DAC" w:rsidRDefault="00EB2C02" w:rsidP="00B076F1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RT Twitter: </w:t>
            </w:r>
            <w:hyperlink r:id="rId294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https://twitter.com/NI4OS_eu/status/1315565071112835073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43A6D946" w14:textId="77777777" w:rsidR="00EB2C02" w:rsidRDefault="00EB2C02" w:rsidP="00B076F1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RT Twitter: </w:t>
            </w:r>
            <w:hyperlink r:id="rId295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https://twitter.com/ExPaNDs_EU/status/1319193741329113088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5497E348" w14:textId="77777777" w:rsidR="00EB2C02" w:rsidRDefault="00EB2C02" w:rsidP="00B076F1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296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https://twitter.com/Panosc_eu/status/1319555543162359809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1B9201E3" w14:textId="3B2B17A6" w:rsidR="00A56191" w:rsidRPr="00D00FBE" w:rsidRDefault="00A56191" w:rsidP="00B076F1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RT Twitter: </w:t>
            </w:r>
            <w:hyperlink r:id="rId297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https://twitter.com/EoscPortal/status/1331875337681203200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5103" w:type="dxa"/>
          </w:tcPr>
          <w:p w14:paraId="6734AA63" w14:textId="3707B5AC" w:rsidR="00EB2C02" w:rsidRDefault="00EB2C02" w:rsidP="00B076F1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Event’s page: </w:t>
            </w:r>
            <w:hyperlink r:id="rId298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https://www.eoscsecretariat.eu/events/eosc-symposium-2020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3DD1472D" w14:textId="77777777" w:rsidR="006F3DAC" w:rsidRDefault="00B076F1" w:rsidP="00B076F1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>977 attendees</w:t>
            </w:r>
          </w:p>
          <w:p w14:paraId="4B5F1FA8" w14:textId="20A44BF6" w:rsidR="00EB2C02" w:rsidRPr="000A56A6" w:rsidRDefault="00EB2C02" w:rsidP="00B076F1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  <w:lang w:val="en-GB"/>
              </w:rPr>
              <w:t>PaNOSC</w:t>
            </w:r>
            <w:proofErr w:type="spellEnd"/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session: 143 attendees</w:t>
            </w:r>
          </w:p>
        </w:tc>
      </w:tr>
      <w:tr w:rsidR="00EB2C02" w:rsidRPr="00020B57" w14:paraId="242DA7BD" w14:textId="77777777" w:rsidTr="00B076F1">
        <w:tc>
          <w:tcPr>
            <w:tcW w:w="2127" w:type="dxa"/>
            <w:vAlign w:val="center"/>
          </w:tcPr>
          <w:p w14:paraId="3D2E0372" w14:textId="155CB267" w:rsidR="00EB2C02" w:rsidRPr="00B076F1" w:rsidRDefault="00EB2C02" w:rsidP="00EB2C02">
            <w:pP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PaNOSC</w:t>
            </w:r>
            <w:proofErr w:type="spellEnd"/>
            <w: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 xml:space="preserve"> session at the EGI Virtual Conference: </w:t>
            </w:r>
            <w:r w:rsidRPr="00EB2C02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 xml:space="preserve">Achieving a </w:t>
            </w:r>
            <w:proofErr w:type="spellStart"/>
            <w: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PaN</w:t>
            </w:r>
            <w:proofErr w:type="spellEnd"/>
            <w:r w:rsidRPr="00EB2C02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 xml:space="preserve"> community federated cloud in EOSC</w:t>
            </w:r>
          </w:p>
        </w:tc>
        <w:tc>
          <w:tcPr>
            <w:tcW w:w="1843" w:type="dxa"/>
            <w:vAlign w:val="center"/>
          </w:tcPr>
          <w:p w14:paraId="72C5FE68" w14:textId="77777777" w:rsidR="00EB2C02" w:rsidRDefault="00EB2C02" w:rsidP="00B076F1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EB2C02">
              <w:rPr>
                <w:rFonts w:ascii="Muli Regular" w:hAnsi="Muli Regular"/>
                <w:sz w:val="18"/>
                <w:szCs w:val="18"/>
                <w:lang w:val="en-GB"/>
              </w:rPr>
              <w:t>2-5 November 2020</w:t>
            </w:r>
          </w:p>
          <w:p w14:paraId="2947080E" w14:textId="30BDC13C" w:rsidR="00EB2C02" w:rsidRPr="00B076F1" w:rsidRDefault="00EB2C02" w:rsidP="00B076F1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>EGI, online</w:t>
            </w:r>
          </w:p>
        </w:tc>
        <w:tc>
          <w:tcPr>
            <w:tcW w:w="6237" w:type="dxa"/>
          </w:tcPr>
          <w:p w14:paraId="7F6C3901" w14:textId="4D820C5B" w:rsidR="00EB2C02" w:rsidRDefault="00EB2C02" w:rsidP="00B076F1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Website: </w:t>
            </w:r>
            <w:hyperlink r:id="rId299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https://www.panosc.eu/events/join-the-panosc-and-expands-session-at-the-egi-conference-2020/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3B8BDA58" w14:textId="401C3592" w:rsidR="00EB2C02" w:rsidRDefault="00EB2C02" w:rsidP="00B076F1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300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https://twitter.com/Panosc_eu/status/1273639642017992704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0315C2A4" w14:textId="78DBB9D3" w:rsidR="00EB2C02" w:rsidRDefault="00EB2C02" w:rsidP="00B076F1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RT Twitter: </w:t>
            </w:r>
            <w:hyperlink r:id="rId301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https://twitter.com/EGI_eInfra/status/1280112862514593795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524CFCCE" w14:textId="29974A84" w:rsidR="00EB2C02" w:rsidRDefault="00EB2C02" w:rsidP="00B076F1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302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https://twitter.com/Panosc_eu/status/1321040369728016386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7578AC03" w14:textId="493E5C2C" w:rsidR="00EB2C02" w:rsidRDefault="00EB2C02" w:rsidP="00B076F1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303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https://twitter.com/Panosc_eu/status/1323223257961693184</w:t>
              </w:r>
            </w:hyperlink>
          </w:p>
          <w:p w14:paraId="5C627F69" w14:textId="0A9C1CBE" w:rsidR="00EB2C02" w:rsidRDefault="00EB2C02" w:rsidP="00B076F1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304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https://twitter.com/Panosc_eu/status/1323239610718294016</w:t>
              </w:r>
            </w:hyperlink>
          </w:p>
          <w:p w14:paraId="584ED4E4" w14:textId="551F56CB" w:rsidR="00EB2C02" w:rsidRDefault="00EB2C02" w:rsidP="00B076F1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305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https://twitter.com/Panosc_eu/status/1323242507870896128</w:t>
              </w:r>
            </w:hyperlink>
          </w:p>
          <w:p w14:paraId="3A30BDF0" w14:textId="7833B11E" w:rsidR="00EB2C02" w:rsidRDefault="00EB2C02" w:rsidP="00B076F1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306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https://twitter.com/Panosc_eu/status/1323248998233366528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205E0C3B" w14:textId="26E48075" w:rsidR="00EB2C02" w:rsidRDefault="00EB2C02" w:rsidP="00B076F1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307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https://twitter.com/Panosc_eu/status/1323255084587929601</w:t>
              </w:r>
            </w:hyperlink>
          </w:p>
          <w:p w14:paraId="70E38F25" w14:textId="1E9176AA" w:rsidR="00EB2C02" w:rsidRDefault="00EB2C02" w:rsidP="00B076F1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308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https://twitter.com/Panosc_eu/status/1323262529687166978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250CBA2F" w14:textId="239A6746" w:rsidR="00EB2C02" w:rsidRDefault="00EB2C02" w:rsidP="00B076F1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</w:p>
        </w:tc>
        <w:tc>
          <w:tcPr>
            <w:tcW w:w="5103" w:type="dxa"/>
          </w:tcPr>
          <w:p w14:paraId="3BC65726" w14:textId="77777777" w:rsidR="00EB2C02" w:rsidRDefault="00EB2C02" w:rsidP="00B076F1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Event’s page: </w:t>
            </w:r>
            <w:hyperlink r:id="rId309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https://indico.egi.eu/event/5000/contributions/14180/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430A236C" w14:textId="77777777" w:rsidR="006A42F0" w:rsidRDefault="006A42F0" w:rsidP="00B076F1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</w:p>
          <w:p w14:paraId="744F6048" w14:textId="7D8568F9" w:rsidR="006A42F0" w:rsidRDefault="006A42F0" w:rsidP="006A42F0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 w:rsidRPr="006A42F0">
              <w:rPr>
                <w:rFonts w:ascii="Muli Regular" w:hAnsi="Muli Regular"/>
                <w:sz w:val="16"/>
                <w:szCs w:val="16"/>
                <w:lang w:val="en-GB"/>
              </w:rPr>
              <w:t xml:space="preserve">44 </w:t>
            </w:r>
            <w:r>
              <w:rPr>
                <w:rFonts w:ascii="Muli Regular" w:hAnsi="Muli Regular"/>
                <w:sz w:val="16"/>
                <w:szCs w:val="16"/>
                <w:lang w:val="en-GB"/>
              </w:rPr>
              <w:t>attendees</w:t>
            </w:r>
          </w:p>
        </w:tc>
      </w:tr>
      <w:tr w:rsidR="006E2551" w:rsidRPr="00020B57" w14:paraId="641DE426" w14:textId="77777777" w:rsidTr="00B076F1">
        <w:tc>
          <w:tcPr>
            <w:tcW w:w="2127" w:type="dxa"/>
            <w:vAlign w:val="center"/>
          </w:tcPr>
          <w:p w14:paraId="3A480E53" w14:textId="127D0739" w:rsidR="006E2551" w:rsidRDefault="006E2551" w:rsidP="00EB2C02">
            <w:pP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6E2551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Realising</w:t>
            </w:r>
            <w:proofErr w:type="spellEnd"/>
            <w:r w:rsidRPr="006E2551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 xml:space="preserve"> the European Open Science Cloud</w:t>
            </w:r>
          </w:p>
        </w:tc>
        <w:tc>
          <w:tcPr>
            <w:tcW w:w="1843" w:type="dxa"/>
            <w:vAlign w:val="center"/>
          </w:tcPr>
          <w:p w14:paraId="6CBA5956" w14:textId="77777777" w:rsidR="006E2551" w:rsidRDefault="006E2551" w:rsidP="00B076F1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6E2551">
              <w:rPr>
                <w:rFonts w:ascii="Muli Regular" w:hAnsi="Muli Regular"/>
                <w:sz w:val="18"/>
                <w:szCs w:val="18"/>
                <w:lang w:val="en-GB"/>
              </w:rPr>
              <w:t>16-19 November 2020</w:t>
            </w:r>
          </w:p>
          <w:p w14:paraId="795A6336" w14:textId="4BBE05C6" w:rsidR="006E2551" w:rsidRPr="00EB2C02" w:rsidRDefault="006E2551" w:rsidP="00B076F1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6E2551">
              <w:rPr>
                <w:rFonts w:ascii="Muli Regular" w:hAnsi="Muli Regular"/>
                <w:sz w:val="18"/>
                <w:szCs w:val="18"/>
                <w:lang w:val="en-GB"/>
              </w:rPr>
              <w:t>EOSC hub / FREYA / SSHOC, online</w:t>
            </w:r>
          </w:p>
        </w:tc>
        <w:tc>
          <w:tcPr>
            <w:tcW w:w="6237" w:type="dxa"/>
          </w:tcPr>
          <w:p w14:paraId="20A31EC1" w14:textId="77777777" w:rsidR="006E2551" w:rsidRDefault="006E2551" w:rsidP="00B076F1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Website: </w:t>
            </w:r>
            <w:hyperlink r:id="rId310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https://www.panosc.eu/events/thematic-discovery-marketplaces-for-the-eosc/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4022E4C4" w14:textId="77777777" w:rsidR="006E2551" w:rsidRDefault="006E2551" w:rsidP="00B076F1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311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https://twitter.com/Panosc_eu/status/1326884750028664833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3624D73B" w14:textId="77777777" w:rsidR="006E2551" w:rsidRDefault="006E2551" w:rsidP="00B076F1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312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https://twitter.com/EOSC_eu/status/1328279597952208901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28C5BC9F" w14:textId="77777777" w:rsidR="006E2551" w:rsidRDefault="006E2551" w:rsidP="00B076F1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313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https://twitter.com/Panosc_eu/status/1328288970585886720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1B9CFF63" w14:textId="6CAA4B4F" w:rsidR="006E2551" w:rsidRDefault="006E2551" w:rsidP="00B076F1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RT Twitter: </w:t>
            </w:r>
            <w:hyperlink r:id="rId314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https://twitter.com/freya_eu/status/1329038528374824963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5103" w:type="dxa"/>
          </w:tcPr>
          <w:p w14:paraId="4F8BD52F" w14:textId="77777777" w:rsidR="006E2551" w:rsidRDefault="006E2551" w:rsidP="00B076F1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Recordings: </w:t>
            </w:r>
            <w:hyperlink r:id="rId315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https://www.youtube.com/playlist?list=PLpuwwe1MpnqKKTezIRlHDaNx_zIo4yuRC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11ED84A2" w14:textId="77777777" w:rsidR="006E2551" w:rsidRDefault="006E2551" w:rsidP="00B076F1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Session with </w:t>
            </w:r>
            <w:proofErr w:type="spellStart"/>
            <w:r>
              <w:rPr>
                <w:rFonts w:ascii="Muli Regular" w:hAnsi="Muli Regular"/>
                <w:sz w:val="16"/>
                <w:szCs w:val="16"/>
                <w:lang w:val="en-GB"/>
              </w:rPr>
              <w:t>PaNOSC</w:t>
            </w:r>
            <w:proofErr w:type="spellEnd"/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contribution – recordings: </w:t>
            </w:r>
            <w:hyperlink r:id="rId316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https://youtu.be/jpWU9qVnY5o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0D605EB5" w14:textId="35A1F62E" w:rsidR="00A56191" w:rsidRDefault="00A56191" w:rsidP="00B076F1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Session’s page: </w:t>
            </w:r>
            <w:hyperlink r:id="rId317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https://www.eosc-hub.eu/events/realising-european-open-science-cloud/thematic-discovery-marketplaces-european-open-science-cloud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70FE3AAD" w14:textId="575B892A" w:rsidR="006E2551" w:rsidRDefault="006E2551" w:rsidP="00B076F1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  <w:lang w:val="en-GB"/>
              </w:rPr>
              <w:t>PaNOSC</w:t>
            </w:r>
            <w:proofErr w:type="spellEnd"/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presentation: </w:t>
            </w:r>
            <w:hyperlink r:id="rId318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https://github.com/panosc-eu/panosc/blob/master/Work%20Packages/WP9%20Outreach%20and%20communication/Presentations/20201116-PaNOSC-atSSHOCevent-RealisingEOSC.pptx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</w:tr>
      <w:tr w:rsidR="006E2551" w:rsidRPr="00020B57" w14:paraId="4D901505" w14:textId="77777777" w:rsidTr="00B076F1">
        <w:tc>
          <w:tcPr>
            <w:tcW w:w="2127" w:type="dxa"/>
            <w:vAlign w:val="center"/>
          </w:tcPr>
          <w:p w14:paraId="1BAC9D90" w14:textId="273E637F" w:rsidR="006E2551" w:rsidRPr="006E2551" w:rsidRDefault="006E2551" w:rsidP="00EB2C02">
            <w:pP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</w:pPr>
            <w:r w:rsidRPr="006E2551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LENS General Assembly</w:t>
            </w:r>
          </w:p>
        </w:tc>
        <w:tc>
          <w:tcPr>
            <w:tcW w:w="1843" w:type="dxa"/>
            <w:vAlign w:val="center"/>
          </w:tcPr>
          <w:p w14:paraId="17920994" w14:textId="77777777" w:rsidR="006E2551" w:rsidRDefault="006E2551" w:rsidP="00B076F1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6E2551">
              <w:rPr>
                <w:rFonts w:ascii="Muli Regular" w:hAnsi="Muli Regular"/>
                <w:sz w:val="18"/>
                <w:szCs w:val="18"/>
                <w:lang w:val="en-GB"/>
              </w:rPr>
              <w:t>19 November 2020</w:t>
            </w:r>
          </w:p>
          <w:p w14:paraId="482552D0" w14:textId="58862D5C" w:rsidR="006E2551" w:rsidRPr="006E2551" w:rsidRDefault="006E2551" w:rsidP="00B076F1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>LENS initiative, online</w:t>
            </w:r>
          </w:p>
        </w:tc>
        <w:tc>
          <w:tcPr>
            <w:tcW w:w="6237" w:type="dxa"/>
          </w:tcPr>
          <w:p w14:paraId="5AE6C390" w14:textId="77777777" w:rsidR="006E2551" w:rsidRDefault="006E2551" w:rsidP="00B076F1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</w:p>
        </w:tc>
        <w:tc>
          <w:tcPr>
            <w:tcW w:w="5103" w:type="dxa"/>
          </w:tcPr>
          <w:p w14:paraId="61E94886" w14:textId="3D915108" w:rsidR="006E2551" w:rsidRDefault="006E2551" w:rsidP="00B076F1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  <w:lang w:val="en-GB"/>
              </w:rPr>
              <w:t>PaNOSC</w:t>
            </w:r>
            <w:proofErr w:type="spellEnd"/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presentation: </w:t>
            </w:r>
            <w:hyperlink r:id="rId319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https://github.com/panosc-eu/panosc/blob/master/Work%20Packages/WP9%20Outreach%20and%20communication/Presentations/LENS%20GA%202020/20201119_PaNOSC-for-LENS-GA.pptx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</w:tr>
      <w:tr w:rsidR="006E2551" w:rsidRPr="00020B57" w14:paraId="14D3DBDA" w14:textId="77777777" w:rsidTr="00B076F1">
        <w:tc>
          <w:tcPr>
            <w:tcW w:w="2127" w:type="dxa"/>
            <w:vAlign w:val="center"/>
          </w:tcPr>
          <w:p w14:paraId="42E872F9" w14:textId="4BC88D52" w:rsidR="006E2551" w:rsidRPr="006E2551" w:rsidRDefault="00A56191" w:rsidP="00EB2C02">
            <w:pP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</w:pPr>
            <w:r w:rsidRPr="00A56191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LEAPS Plenary Meeting</w:t>
            </w:r>
          </w:p>
        </w:tc>
        <w:tc>
          <w:tcPr>
            <w:tcW w:w="1843" w:type="dxa"/>
            <w:vAlign w:val="center"/>
          </w:tcPr>
          <w:p w14:paraId="1A91EA1B" w14:textId="77777777" w:rsidR="006E2551" w:rsidRDefault="00A56191" w:rsidP="00B076F1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A56191">
              <w:rPr>
                <w:rFonts w:ascii="Muli Regular" w:hAnsi="Muli Regular"/>
                <w:sz w:val="18"/>
                <w:szCs w:val="18"/>
                <w:lang w:val="en-GB"/>
              </w:rPr>
              <w:t>25 November 2020</w:t>
            </w:r>
          </w:p>
          <w:p w14:paraId="6A8F9E2F" w14:textId="6ACEBAD7" w:rsidR="00A56191" w:rsidRPr="006E2551" w:rsidRDefault="00A56191" w:rsidP="00B076F1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>LEAPS initiative, online</w:t>
            </w:r>
          </w:p>
        </w:tc>
        <w:tc>
          <w:tcPr>
            <w:tcW w:w="6237" w:type="dxa"/>
          </w:tcPr>
          <w:p w14:paraId="0F65D828" w14:textId="55604F28" w:rsidR="00A56191" w:rsidRDefault="00A56191" w:rsidP="00B076F1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320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https://twitter.com/Panosc_eu/status/1331564961152315394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22B46836" w14:textId="3FD7DD52" w:rsidR="00A56191" w:rsidRDefault="00A56191" w:rsidP="00B076F1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</w:p>
        </w:tc>
        <w:tc>
          <w:tcPr>
            <w:tcW w:w="5103" w:type="dxa"/>
          </w:tcPr>
          <w:p w14:paraId="7E0EB21C" w14:textId="292FA09B" w:rsidR="006E2551" w:rsidRDefault="00A56191" w:rsidP="00B076F1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  <w:lang w:val="en-GB"/>
              </w:rPr>
              <w:t>PaNOSC</w:t>
            </w:r>
            <w:proofErr w:type="spellEnd"/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presentation: </w:t>
            </w:r>
            <w:hyperlink r:id="rId321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https://github.com/panosc-eu/panosc/blob/master/Work%20Packages/WP9%20Outreach%20and%20communication/Presentations/LEAPS%20Plenary%202020/2020-11-25LEAPS_and_EOSC-RD.pdf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</w:tr>
      <w:tr w:rsidR="00A56191" w:rsidRPr="00020B57" w14:paraId="210C3312" w14:textId="77777777" w:rsidTr="00B076F1">
        <w:tc>
          <w:tcPr>
            <w:tcW w:w="2127" w:type="dxa"/>
            <w:vAlign w:val="center"/>
          </w:tcPr>
          <w:p w14:paraId="0E74415E" w14:textId="5187D060" w:rsidR="00A56191" w:rsidRPr="00A56191" w:rsidRDefault="00A56191" w:rsidP="00EB2C02">
            <w:pP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</w:pPr>
            <w:r w:rsidRPr="00A56191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Knowledge Network (</w:t>
            </w:r>
            <w:proofErr w:type="spellStart"/>
            <w:r w:rsidRPr="00A56191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Mreža</w:t>
            </w:r>
            <w:proofErr w:type="spellEnd"/>
            <w:r w:rsidRPr="00A56191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56191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Znanja</w:t>
            </w:r>
            <w:proofErr w:type="spellEnd"/>
            <w:r w:rsidRPr="00A56191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) 2020 conference</w:t>
            </w:r>
          </w:p>
        </w:tc>
        <w:tc>
          <w:tcPr>
            <w:tcW w:w="1843" w:type="dxa"/>
            <w:vAlign w:val="center"/>
          </w:tcPr>
          <w:p w14:paraId="6D464B88" w14:textId="77777777" w:rsidR="00A56191" w:rsidRDefault="00A56191" w:rsidP="00A56191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A56191">
              <w:rPr>
                <w:rFonts w:ascii="Muli Regular" w:hAnsi="Muli Regular"/>
                <w:sz w:val="18"/>
                <w:szCs w:val="18"/>
                <w:lang w:val="en-GB"/>
              </w:rPr>
              <w:t>25 November 2020</w:t>
            </w:r>
          </w:p>
          <w:p w14:paraId="1CFC7AB5" w14:textId="5FC5D54E" w:rsidR="00A56191" w:rsidRPr="00A56191" w:rsidRDefault="00A56191" w:rsidP="00B076F1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>ARNES / NI4OS-Europe / SLING,</w:t>
            </w:r>
            <w:r w:rsidRPr="00A56191">
              <w:rPr>
                <w:rFonts w:ascii="Muli Regular" w:hAnsi="Muli Regular"/>
                <w:sz w:val="18"/>
                <w:szCs w:val="18"/>
                <w:lang w:val="en-GB"/>
              </w:rPr>
              <w:t xml:space="preserve"> online</w:t>
            </w:r>
          </w:p>
        </w:tc>
        <w:tc>
          <w:tcPr>
            <w:tcW w:w="6237" w:type="dxa"/>
          </w:tcPr>
          <w:p w14:paraId="19338269" w14:textId="77777777" w:rsidR="00A56191" w:rsidRDefault="00A56191" w:rsidP="00B076F1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Website: </w:t>
            </w:r>
            <w:hyperlink r:id="rId322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https://www.panosc.eu/events/panosc-at-the-knowledge-network-2020-conference/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1CFC3724" w14:textId="7E12CB43" w:rsidR="00A56191" w:rsidRDefault="00A56191" w:rsidP="00B076F1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</w:p>
        </w:tc>
        <w:tc>
          <w:tcPr>
            <w:tcW w:w="5103" w:type="dxa"/>
          </w:tcPr>
          <w:p w14:paraId="12DC1B33" w14:textId="3AA1DDE7" w:rsidR="00A56191" w:rsidRDefault="00A56191" w:rsidP="00B076F1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Event’s page: </w:t>
            </w:r>
            <w:hyperlink r:id="rId323" w:history="1">
              <w:r w:rsidRPr="00C65632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https://mrezaznanja.si/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</w:tr>
    </w:tbl>
    <w:p w14:paraId="3E3077CF" w14:textId="6DACA197" w:rsidR="006F3DAC" w:rsidRDefault="006F3DAC" w:rsidP="00020B57">
      <w:pPr>
        <w:rPr>
          <w:rFonts w:ascii="Muli Regular" w:hAnsi="Muli Regular"/>
          <w:lang w:val="en-GB"/>
        </w:rPr>
      </w:pPr>
    </w:p>
    <w:p w14:paraId="784C9D0A" w14:textId="756073EA" w:rsidR="00020B57" w:rsidRPr="00020B57" w:rsidRDefault="00020B57" w:rsidP="00133544">
      <w:pPr>
        <w:spacing w:after="100"/>
        <w:rPr>
          <w:rFonts w:ascii="Muli Regular" w:hAnsi="Muli Regular"/>
          <w:lang w:val="en-GB"/>
        </w:rPr>
      </w:pPr>
      <w:r w:rsidRPr="00020B57">
        <w:rPr>
          <w:rFonts w:ascii="Muli Regular" w:hAnsi="Muli Regular"/>
          <w:lang w:val="en-GB"/>
        </w:rPr>
        <w:t>To increase the impact of outreach activities towards EOSC/</w:t>
      </w:r>
      <w:proofErr w:type="spellStart"/>
      <w:r w:rsidRPr="00020B57">
        <w:rPr>
          <w:rFonts w:ascii="Muli Regular" w:hAnsi="Muli Regular"/>
          <w:lang w:val="en-GB"/>
        </w:rPr>
        <w:t>PaNOSC</w:t>
      </w:r>
      <w:proofErr w:type="spellEnd"/>
      <w:r w:rsidRPr="00020B57">
        <w:rPr>
          <w:rFonts w:ascii="Muli Regular" w:hAnsi="Muli Regular"/>
          <w:lang w:val="en-GB"/>
        </w:rPr>
        <w:t xml:space="preserve"> stakeholders, </w:t>
      </w:r>
      <w:proofErr w:type="spellStart"/>
      <w:r w:rsidRPr="00020B57">
        <w:rPr>
          <w:rFonts w:ascii="Muli Regular" w:hAnsi="Muli Regular"/>
          <w:lang w:val="en-GB"/>
        </w:rPr>
        <w:t>PaNOSC</w:t>
      </w:r>
      <w:proofErr w:type="spellEnd"/>
      <w:r w:rsidRPr="00020B57">
        <w:rPr>
          <w:rFonts w:ascii="Muli Regular" w:hAnsi="Muli Regular"/>
          <w:lang w:val="en-GB"/>
        </w:rPr>
        <w:t xml:space="preserve"> and </w:t>
      </w:r>
      <w:proofErr w:type="spellStart"/>
      <w:r w:rsidRPr="00020B57">
        <w:rPr>
          <w:rFonts w:ascii="Muli Regular" w:hAnsi="Muli Regular"/>
          <w:lang w:val="en-GB"/>
        </w:rPr>
        <w:t>ExPaNDS</w:t>
      </w:r>
      <w:proofErr w:type="spellEnd"/>
      <w:r w:rsidRPr="00020B57">
        <w:rPr>
          <w:rFonts w:ascii="Muli Regular" w:hAnsi="Muli Regular"/>
          <w:lang w:val="en-GB"/>
        </w:rPr>
        <w:t xml:space="preserve"> have agreed on a set of common actions in the communications domain, and namely:</w:t>
      </w:r>
    </w:p>
    <w:p w14:paraId="2E3178F4" w14:textId="27710867" w:rsidR="00020B57" w:rsidRPr="00020B57" w:rsidRDefault="00020B57" w:rsidP="00020B57">
      <w:pPr>
        <w:pStyle w:val="ListParagraph"/>
        <w:widowControl/>
        <w:numPr>
          <w:ilvl w:val="0"/>
          <w:numId w:val="3"/>
        </w:numPr>
        <w:tabs>
          <w:tab w:val="clear" w:pos="514"/>
        </w:tabs>
        <w:autoSpaceDE/>
        <w:autoSpaceDN/>
        <w:spacing w:line="240" w:lineRule="auto"/>
        <w:contextualSpacing/>
        <w:rPr>
          <w:lang w:val="en-GB"/>
        </w:rPr>
      </w:pPr>
      <w:r w:rsidRPr="00020B57">
        <w:rPr>
          <w:lang w:val="en-GB"/>
        </w:rPr>
        <w:t>Share of deliverables and useful resources for communications/outreach</w:t>
      </w:r>
      <w:r w:rsidR="00133544">
        <w:rPr>
          <w:lang w:val="en-GB"/>
        </w:rPr>
        <w:t>;</w:t>
      </w:r>
    </w:p>
    <w:p w14:paraId="3AF9E6E8" w14:textId="365C21E6" w:rsidR="00020B57" w:rsidRPr="00020B57" w:rsidRDefault="00020B57" w:rsidP="00020B57">
      <w:pPr>
        <w:pStyle w:val="ListParagraph"/>
        <w:widowControl/>
        <w:numPr>
          <w:ilvl w:val="0"/>
          <w:numId w:val="3"/>
        </w:numPr>
        <w:tabs>
          <w:tab w:val="clear" w:pos="514"/>
        </w:tabs>
        <w:autoSpaceDE/>
        <w:autoSpaceDN/>
        <w:spacing w:line="240" w:lineRule="auto"/>
        <w:contextualSpacing/>
        <w:rPr>
          <w:lang w:val="en-GB"/>
        </w:rPr>
      </w:pPr>
      <w:r w:rsidRPr="00020B57">
        <w:rPr>
          <w:lang w:val="en-GB"/>
        </w:rPr>
        <w:t xml:space="preserve">Common mailing list, with all communications/press ofﬁcers from </w:t>
      </w:r>
      <w:proofErr w:type="spellStart"/>
      <w:r w:rsidRPr="00020B57">
        <w:rPr>
          <w:lang w:val="en-GB"/>
        </w:rPr>
        <w:t>PaNOSC</w:t>
      </w:r>
      <w:proofErr w:type="spellEnd"/>
      <w:r w:rsidRPr="00020B57">
        <w:rPr>
          <w:lang w:val="en-GB"/>
        </w:rPr>
        <w:t xml:space="preserve"> and </w:t>
      </w:r>
      <w:proofErr w:type="spellStart"/>
      <w:r w:rsidRPr="00020B57">
        <w:rPr>
          <w:lang w:val="en-GB"/>
        </w:rPr>
        <w:t>ExPaNDS</w:t>
      </w:r>
      <w:proofErr w:type="spellEnd"/>
      <w:r w:rsidRPr="00020B57">
        <w:rPr>
          <w:lang w:val="en-GB"/>
        </w:rPr>
        <w:t xml:space="preserve"> partners, to exchange news, info about events and projects’ advancements, useful resources, etc.</w:t>
      </w:r>
      <w:r w:rsidR="00133544">
        <w:rPr>
          <w:lang w:val="en-GB"/>
        </w:rPr>
        <w:t>;</w:t>
      </w:r>
    </w:p>
    <w:p w14:paraId="201C29F3" w14:textId="078D3D2A" w:rsidR="00020B57" w:rsidRPr="00020B57" w:rsidRDefault="00020B57" w:rsidP="00020B57">
      <w:pPr>
        <w:pStyle w:val="ListParagraph"/>
        <w:widowControl/>
        <w:numPr>
          <w:ilvl w:val="0"/>
          <w:numId w:val="3"/>
        </w:numPr>
        <w:tabs>
          <w:tab w:val="clear" w:pos="514"/>
        </w:tabs>
        <w:autoSpaceDE/>
        <w:autoSpaceDN/>
        <w:spacing w:line="240" w:lineRule="auto"/>
        <w:contextualSpacing/>
        <w:rPr>
          <w:lang w:val="en-GB"/>
        </w:rPr>
      </w:pPr>
      <w:r w:rsidRPr="00020B57">
        <w:rPr>
          <w:lang w:val="en-GB"/>
        </w:rPr>
        <w:t>Use of a joint common events’ calendar</w:t>
      </w:r>
      <w:r w:rsidR="00133544">
        <w:rPr>
          <w:lang w:val="en-GB"/>
        </w:rPr>
        <w:t>;</w:t>
      </w:r>
    </w:p>
    <w:p w14:paraId="738216AE" w14:textId="5070281C" w:rsidR="00020B57" w:rsidRPr="00020B57" w:rsidRDefault="00020B57" w:rsidP="00020B57">
      <w:pPr>
        <w:pStyle w:val="ListParagraph"/>
        <w:widowControl/>
        <w:numPr>
          <w:ilvl w:val="0"/>
          <w:numId w:val="3"/>
        </w:numPr>
        <w:tabs>
          <w:tab w:val="clear" w:pos="514"/>
        </w:tabs>
        <w:autoSpaceDE/>
        <w:autoSpaceDN/>
        <w:spacing w:line="240" w:lineRule="auto"/>
        <w:contextualSpacing/>
        <w:rPr>
          <w:lang w:val="en-GB"/>
        </w:rPr>
      </w:pPr>
      <w:r w:rsidRPr="00020B57">
        <w:rPr>
          <w:lang w:val="en-GB"/>
        </w:rPr>
        <w:t>Mutual support on social media</w:t>
      </w:r>
      <w:r w:rsidR="00133544">
        <w:rPr>
          <w:lang w:val="en-GB"/>
        </w:rPr>
        <w:t>;</w:t>
      </w:r>
    </w:p>
    <w:p w14:paraId="60AD1562" w14:textId="79BF8852" w:rsidR="00020B57" w:rsidRPr="00020B57" w:rsidRDefault="00020B57" w:rsidP="00020B57">
      <w:pPr>
        <w:pStyle w:val="ListParagraph"/>
        <w:widowControl/>
        <w:numPr>
          <w:ilvl w:val="0"/>
          <w:numId w:val="3"/>
        </w:numPr>
        <w:tabs>
          <w:tab w:val="clear" w:pos="514"/>
        </w:tabs>
        <w:autoSpaceDE/>
        <w:autoSpaceDN/>
        <w:spacing w:line="240" w:lineRule="auto"/>
        <w:contextualSpacing/>
        <w:rPr>
          <w:lang w:val="en-GB"/>
        </w:rPr>
      </w:pPr>
      <w:r w:rsidRPr="00020B57">
        <w:rPr>
          <w:lang w:val="en-GB"/>
        </w:rPr>
        <w:t>Mutual promotion of results, events and activities of both projects</w:t>
      </w:r>
      <w:r w:rsidR="00133544">
        <w:rPr>
          <w:lang w:val="en-GB"/>
        </w:rPr>
        <w:t>;</w:t>
      </w:r>
    </w:p>
    <w:p w14:paraId="6B1A3A53" w14:textId="43DD9CF0" w:rsidR="00020B57" w:rsidRPr="00020B57" w:rsidRDefault="00020B57" w:rsidP="00020B57">
      <w:pPr>
        <w:pStyle w:val="ListParagraph"/>
        <w:widowControl/>
        <w:numPr>
          <w:ilvl w:val="0"/>
          <w:numId w:val="3"/>
        </w:numPr>
        <w:tabs>
          <w:tab w:val="clear" w:pos="514"/>
        </w:tabs>
        <w:autoSpaceDE/>
        <w:autoSpaceDN/>
        <w:spacing w:line="240" w:lineRule="auto"/>
        <w:contextualSpacing/>
        <w:rPr>
          <w:lang w:val="en-GB"/>
        </w:rPr>
      </w:pPr>
      <w:r w:rsidRPr="00020B57">
        <w:rPr>
          <w:lang w:val="en-GB"/>
        </w:rPr>
        <w:t xml:space="preserve">Joint use of the e-learning platform developed in </w:t>
      </w:r>
      <w:proofErr w:type="spellStart"/>
      <w:r w:rsidRPr="00020B57">
        <w:rPr>
          <w:lang w:val="en-GB"/>
        </w:rPr>
        <w:t>PaNOSC</w:t>
      </w:r>
      <w:proofErr w:type="spellEnd"/>
      <w:r w:rsidRPr="00020B57">
        <w:rPr>
          <w:lang w:val="en-GB"/>
        </w:rPr>
        <w:t xml:space="preserve"> WP8 (once available)</w:t>
      </w:r>
      <w:r w:rsidR="00133544">
        <w:rPr>
          <w:lang w:val="en-GB"/>
        </w:rPr>
        <w:t>;</w:t>
      </w:r>
    </w:p>
    <w:p w14:paraId="683C674E" w14:textId="27DA7370" w:rsidR="00020B57" w:rsidRPr="00020B57" w:rsidRDefault="00020B57" w:rsidP="00020B57">
      <w:pPr>
        <w:pStyle w:val="ListParagraph"/>
        <w:widowControl/>
        <w:numPr>
          <w:ilvl w:val="0"/>
          <w:numId w:val="3"/>
        </w:numPr>
        <w:tabs>
          <w:tab w:val="clear" w:pos="514"/>
        </w:tabs>
        <w:autoSpaceDE/>
        <w:autoSpaceDN/>
        <w:spacing w:line="240" w:lineRule="auto"/>
        <w:contextualSpacing/>
        <w:rPr>
          <w:lang w:val="en-GB"/>
        </w:rPr>
      </w:pPr>
      <w:r w:rsidRPr="00020B57">
        <w:rPr>
          <w:lang w:val="en-GB"/>
        </w:rPr>
        <w:t xml:space="preserve">Joint planning of similar events (e.g., </w:t>
      </w:r>
      <w:proofErr w:type="spellStart"/>
      <w:r w:rsidRPr="00020B57">
        <w:rPr>
          <w:lang w:val="en-GB"/>
        </w:rPr>
        <w:t>Jupyter</w:t>
      </w:r>
      <w:proofErr w:type="spellEnd"/>
      <w:r w:rsidRPr="00020B57">
        <w:rPr>
          <w:lang w:val="en-GB"/>
        </w:rPr>
        <w:t xml:space="preserve"> workshops or similar)</w:t>
      </w:r>
      <w:r w:rsidR="00133544">
        <w:rPr>
          <w:lang w:val="en-GB"/>
        </w:rPr>
        <w:t>;</w:t>
      </w:r>
    </w:p>
    <w:p w14:paraId="7053FD90" w14:textId="36B2F05E" w:rsidR="00020B57" w:rsidRPr="00020B57" w:rsidRDefault="00020B57" w:rsidP="00020B57">
      <w:pPr>
        <w:pStyle w:val="ListParagraph"/>
        <w:widowControl/>
        <w:numPr>
          <w:ilvl w:val="0"/>
          <w:numId w:val="3"/>
        </w:numPr>
        <w:tabs>
          <w:tab w:val="clear" w:pos="514"/>
        </w:tabs>
        <w:autoSpaceDE/>
        <w:autoSpaceDN/>
        <w:spacing w:line="240" w:lineRule="auto"/>
        <w:contextualSpacing/>
        <w:rPr>
          <w:lang w:val="en-GB"/>
        </w:rPr>
      </w:pPr>
      <w:r w:rsidRPr="00020B57">
        <w:rPr>
          <w:lang w:val="en-GB"/>
        </w:rPr>
        <w:t>Joint annual meeting</w:t>
      </w:r>
      <w:r w:rsidR="00133544">
        <w:rPr>
          <w:lang w:val="en-GB"/>
        </w:rPr>
        <w:t>;</w:t>
      </w:r>
    </w:p>
    <w:p w14:paraId="4B9B1F18" w14:textId="0DF69A30" w:rsidR="00133544" w:rsidRDefault="00020B57" w:rsidP="00133544">
      <w:pPr>
        <w:pStyle w:val="ListParagraph"/>
        <w:widowControl/>
        <w:numPr>
          <w:ilvl w:val="0"/>
          <w:numId w:val="3"/>
        </w:numPr>
        <w:tabs>
          <w:tab w:val="clear" w:pos="514"/>
        </w:tabs>
        <w:autoSpaceDE/>
        <w:autoSpaceDN/>
        <w:spacing w:line="240" w:lineRule="auto"/>
        <w:contextualSpacing/>
        <w:rPr>
          <w:lang w:val="en-GB"/>
        </w:rPr>
      </w:pPr>
      <w:r w:rsidRPr="00020B57">
        <w:rPr>
          <w:lang w:val="en-GB"/>
        </w:rPr>
        <w:t>Joint attendance of user meetings to raise awareness about the projects, and to involve and engage potential and future users of tools / technologies / services developed i</w:t>
      </w:r>
      <w:r w:rsidR="00133544">
        <w:rPr>
          <w:lang w:val="en-GB"/>
        </w:rPr>
        <w:t>n the frame of the two projects;</w:t>
      </w:r>
    </w:p>
    <w:p w14:paraId="0B6760AE" w14:textId="44E88632" w:rsidR="00133544" w:rsidRPr="00133544" w:rsidRDefault="00133544" w:rsidP="00133544">
      <w:pPr>
        <w:pStyle w:val="ListParagraph"/>
        <w:widowControl/>
        <w:numPr>
          <w:ilvl w:val="0"/>
          <w:numId w:val="3"/>
        </w:numPr>
        <w:tabs>
          <w:tab w:val="clear" w:pos="514"/>
        </w:tabs>
        <w:autoSpaceDE/>
        <w:autoSpaceDN/>
        <w:spacing w:line="240" w:lineRule="auto"/>
        <w:contextualSpacing/>
        <w:rPr>
          <w:color w:val="auto"/>
          <w:lang w:val="en-GB"/>
        </w:rPr>
      </w:pPr>
      <w:r w:rsidRPr="00133544">
        <w:rPr>
          <w:color w:val="auto"/>
        </w:rPr>
        <w:t xml:space="preserve">Produce and distribute </w:t>
      </w:r>
      <w:r w:rsidRPr="00133544">
        <w:rPr>
          <w:bCs/>
          <w:color w:val="auto"/>
        </w:rPr>
        <w:t xml:space="preserve">promotional material of </w:t>
      </w:r>
      <w:r>
        <w:rPr>
          <w:bCs/>
          <w:color w:val="auto"/>
        </w:rPr>
        <w:t xml:space="preserve">main </w:t>
      </w:r>
      <w:r w:rsidRPr="00133544">
        <w:rPr>
          <w:bCs/>
          <w:color w:val="auto"/>
        </w:rPr>
        <w:t>projects</w:t>
      </w:r>
      <w:r>
        <w:rPr>
          <w:bCs/>
          <w:color w:val="auto"/>
        </w:rPr>
        <w:t>’</w:t>
      </w:r>
      <w:r w:rsidRPr="00133544">
        <w:rPr>
          <w:bCs/>
          <w:color w:val="auto"/>
        </w:rPr>
        <w:t xml:space="preserve"> achievements</w:t>
      </w:r>
      <w:r w:rsidRPr="00133544">
        <w:rPr>
          <w:color w:val="auto"/>
        </w:rPr>
        <w:t>;</w:t>
      </w:r>
    </w:p>
    <w:p w14:paraId="275BD488" w14:textId="470167E7" w:rsidR="00133544" w:rsidRPr="00133544" w:rsidRDefault="00133544" w:rsidP="00133544">
      <w:pPr>
        <w:pStyle w:val="ListParagraph"/>
        <w:widowControl/>
        <w:numPr>
          <w:ilvl w:val="0"/>
          <w:numId w:val="3"/>
        </w:numPr>
        <w:tabs>
          <w:tab w:val="clear" w:pos="514"/>
        </w:tabs>
        <w:autoSpaceDE/>
        <w:autoSpaceDN/>
        <w:spacing w:line="240" w:lineRule="auto"/>
        <w:contextualSpacing/>
        <w:rPr>
          <w:color w:val="auto"/>
          <w:lang w:val="en-GB"/>
        </w:rPr>
      </w:pPr>
      <w:r w:rsidRPr="00133544">
        <w:rPr>
          <w:bCs/>
          <w:color w:val="auto"/>
          <w:lang w:val="en-GB"/>
        </w:rPr>
        <w:t>Support all work packages</w:t>
      </w:r>
      <w:r w:rsidRPr="00133544">
        <w:rPr>
          <w:color w:val="auto"/>
          <w:lang w:val="en-GB"/>
        </w:rPr>
        <w:t xml:space="preserve"> by promoting their activities;</w:t>
      </w:r>
    </w:p>
    <w:p w14:paraId="5D92BA2E" w14:textId="574C266A" w:rsidR="00133544" w:rsidRPr="00133544" w:rsidRDefault="00133544" w:rsidP="00133544">
      <w:pPr>
        <w:pStyle w:val="ListParagraph"/>
        <w:widowControl/>
        <w:numPr>
          <w:ilvl w:val="0"/>
          <w:numId w:val="3"/>
        </w:numPr>
        <w:tabs>
          <w:tab w:val="clear" w:pos="514"/>
        </w:tabs>
        <w:autoSpaceDE/>
        <w:autoSpaceDN/>
        <w:spacing w:line="240" w:lineRule="auto"/>
        <w:contextualSpacing/>
        <w:rPr>
          <w:color w:val="auto"/>
          <w:lang w:val="en-GB"/>
        </w:rPr>
      </w:pPr>
      <w:r w:rsidRPr="00133544">
        <w:rPr>
          <w:color w:val="auto"/>
        </w:rPr>
        <w:t xml:space="preserve">Mutually support the promoting of </w:t>
      </w:r>
      <w:r>
        <w:rPr>
          <w:color w:val="auto"/>
        </w:rPr>
        <w:t>projects’</w:t>
      </w:r>
      <w:r w:rsidRPr="00133544">
        <w:rPr>
          <w:color w:val="auto"/>
        </w:rPr>
        <w:t xml:space="preserve"> </w:t>
      </w:r>
      <w:r w:rsidRPr="00133544">
        <w:rPr>
          <w:bCs/>
          <w:color w:val="auto"/>
        </w:rPr>
        <w:t>initiatives, events and training material as well as training activities</w:t>
      </w:r>
      <w:r>
        <w:rPr>
          <w:bCs/>
          <w:color w:val="auto"/>
        </w:rPr>
        <w:t>;</w:t>
      </w:r>
    </w:p>
    <w:p w14:paraId="241C385A" w14:textId="77777777" w:rsidR="00133544" w:rsidRPr="00133544" w:rsidRDefault="00133544" w:rsidP="00133544">
      <w:pPr>
        <w:pStyle w:val="ListParagraph"/>
        <w:widowControl/>
        <w:numPr>
          <w:ilvl w:val="0"/>
          <w:numId w:val="3"/>
        </w:numPr>
        <w:tabs>
          <w:tab w:val="clear" w:pos="514"/>
        </w:tabs>
        <w:autoSpaceDE/>
        <w:autoSpaceDN/>
        <w:spacing w:line="240" w:lineRule="auto"/>
        <w:contextualSpacing/>
        <w:rPr>
          <w:color w:val="auto"/>
          <w:lang w:val="en-GB"/>
        </w:rPr>
      </w:pPr>
      <w:r w:rsidRPr="00133544">
        <w:rPr>
          <w:bCs/>
          <w:color w:val="auto"/>
        </w:rPr>
        <w:t>Enhance</w:t>
      </w:r>
      <w:r w:rsidRPr="00133544">
        <w:rPr>
          <w:color w:val="auto"/>
        </w:rPr>
        <w:t xml:space="preserve"> </w:t>
      </w:r>
      <w:r w:rsidRPr="00133544">
        <w:rPr>
          <w:bCs/>
          <w:color w:val="auto"/>
        </w:rPr>
        <w:t xml:space="preserve">interactive participation </w:t>
      </w:r>
      <w:r w:rsidRPr="00133544">
        <w:rPr>
          <w:color w:val="auto"/>
        </w:rPr>
        <w:t>of the audience attending our events via the tools available within online conferencing tools, and monitor performance</w:t>
      </w:r>
      <w:r>
        <w:rPr>
          <w:color w:val="auto"/>
        </w:rPr>
        <w:t>;</w:t>
      </w:r>
    </w:p>
    <w:p w14:paraId="2746CA8F" w14:textId="779CD941" w:rsidR="00133544" w:rsidRPr="00133544" w:rsidRDefault="00133544" w:rsidP="00133544">
      <w:pPr>
        <w:pStyle w:val="ListParagraph"/>
        <w:widowControl/>
        <w:numPr>
          <w:ilvl w:val="0"/>
          <w:numId w:val="3"/>
        </w:numPr>
        <w:tabs>
          <w:tab w:val="clear" w:pos="514"/>
        </w:tabs>
        <w:autoSpaceDE/>
        <w:autoSpaceDN/>
        <w:spacing w:line="240" w:lineRule="auto"/>
        <w:contextualSpacing/>
        <w:rPr>
          <w:color w:val="auto"/>
          <w:lang w:val="en-GB"/>
        </w:rPr>
      </w:pPr>
      <w:r w:rsidRPr="00133544">
        <w:rPr>
          <w:lang w:val="en-GB"/>
        </w:rPr>
        <w:t xml:space="preserve">Identify and attend </w:t>
      </w:r>
      <w:r w:rsidRPr="00133544">
        <w:rPr>
          <w:bCs/>
          <w:lang w:val="en-GB"/>
        </w:rPr>
        <w:t>other events and conferences targeting users</w:t>
      </w:r>
      <w:r>
        <w:rPr>
          <w:bCs/>
          <w:lang w:val="en-GB"/>
        </w:rPr>
        <w:t>;</w:t>
      </w:r>
    </w:p>
    <w:p w14:paraId="741B4E40" w14:textId="574779A3" w:rsidR="00133544" w:rsidRPr="00133544" w:rsidRDefault="00133544" w:rsidP="00133544">
      <w:pPr>
        <w:pStyle w:val="ListParagraph"/>
        <w:widowControl/>
        <w:numPr>
          <w:ilvl w:val="0"/>
          <w:numId w:val="3"/>
        </w:numPr>
        <w:tabs>
          <w:tab w:val="clear" w:pos="514"/>
        </w:tabs>
        <w:autoSpaceDE/>
        <w:autoSpaceDN/>
        <w:spacing w:line="240" w:lineRule="auto"/>
        <w:contextualSpacing/>
        <w:rPr>
          <w:color w:val="auto"/>
          <w:lang w:val="en-GB"/>
        </w:rPr>
      </w:pPr>
      <w:r w:rsidRPr="00133544">
        <w:rPr>
          <w:lang w:val="en-GB"/>
        </w:rPr>
        <w:t xml:space="preserve">Engage with </w:t>
      </w:r>
      <w:r w:rsidRPr="00133544">
        <w:rPr>
          <w:bCs/>
          <w:lang w:val="en-GB"/>
        </w:rPr>
        <w:t xml:space="preserve">user offices </w:t>
      </w:r>
      <w:r w:rsidRPr="00133544">
        <w:rPr>
          <w:lang w:val="en-GB"/>
        </w:rPr>
        <w:t xml:space="preserve">across </w:t>
      </w:r>
      <w:proofErr w:type="spellStart"/>
      <w:r w:rsidRPr="00133544">
        <w:rPr>
          <w:lang w:val="en-GB"/>
        </w:rPr>
        <w:t>PaN</w:t>
      </w:r>
      <w:proofErr w:type="spellEnd"/>
      <w:r w:rsidRPr="00133544">
        <w:rPr>
          <w:lang w:val="en-GB"/>
        </w:rPr>
        <w:t xml:space="preserve"> facilities</w:t>
      </w:r>
      <w:r>
        <w:rPr>
          <w:lang w:val="en-GB"/>
        </w:rPr>
        <w:t>;</w:t>
      </w:r>
    </w:p>
    <w:p w14:paraId="3AA73060" w14:textId="6C125920" w:rsidR="00133544" w:rsidRPr="00133544" w:rsidRDefault="00133544" w:rsidP="00133544">
      <w:pPr>
        <w:pStyle w:val="ListParagraph"/>
        <w:widowControl/>
        <w:numPr>
          <w:ilvl w:val="0"/>
          <w:numId w:val="3"/>
        </w:numPr>
        <w:tabs>
          <w:tab w:val="clear" w:pos="514"/>
        </w:tabs>
        <w:autoSpaceDE/>
        <w:autoSpaceDN/>
        <w:spacing w:line="240" w:lineRule="auto"/>
        <w:contextualSpacing/>
        <w:rPr>
          <w:color w:val="auto"/>
          <w:lang w:val="en-GB"/>
        </w:rPr>
      </w:pPr>
      <w:r w:rsidRPr="00133544">
        <w:rPr>
          <w:lang w:val="en-GB"/>
        </w:rPr>
        <w:t xml:space="preserve">Identify and collect </w:t>
      </w:r>
      <w:r w:rsidRPr="00133544">
        <w:rPr>
          <w:bCs/>
          <w:lang w:val="en-GB"/>
        </w:rPr>
        <w:t xml:space="preserve">user success stories </w:t>
      </w:r>
      <w:r w:rsidRPr="00133544">
        <w:rPr>
          <w:lang w:val="en-GB"/>
        </w:rPr>
        <w:t xml:space="preserve">at </w:t>
      </w:r>
      <w:proofErr w:type="spellStart"/>
      <w:r w:rsidRPr="00133544">
        <w:rPr>
          <w:lang w:val="en-GB"/>
        </w:rPr>
        <w:t>PaN</w:t>
      </w:r>
      <w:proofErr w:type="spellEnd"/>
      <w:r w:rsidRPr="00133544">
        <w:rPr>
          <w:lang w:val="en-GB"/>
        </w:rPr>
        <w:t xml:space="preserve"> facilities and publish these use cases</w:t>
      </w:r>
      <w:r>
        <w:rPr>
          <w:lang w:val="en-GB"/>
        </w:rPr>
        <w:t>;</w:t>
      </w:r>
    </w:p>
    <w:p w14:paraId="129050CE" w14:textId="16F20495" w:rsidR="00133544" w:rsidRPr="00133544" w:rsidRDefault="00133544" w:rsidP="00133544">
      <w:pPr>
        <w:pStyle w:val="ListParagraph"/>
        <w:widowControl/>
        <w:numPr>
          <w:ilvl w:val="0"/>
          <w:numId w:val="3"/>
        </w:numPr>
        <w:tabs>
          <w:tab w:val="clear" w:pos="514"/>
        </w:tabs>
        <w:autoSpaceDE/>
        <w:autoSpaceDN/>
        <w:spacing w:line="240" w:lineRule="auto"/>
        <w:contextualSpacing/>
        <w:rPr>
          <w:color w:val="auto"/>
          <w:lang w:val="en-GB"/>
        </w:rPr>
      </w:pPr>
      <w:r w:rsidRPr="00133544">
        <w:rPr>
          <w:lang w:val="en-GB"/>
        </w:rPr>
        <w:t xml:space="preserve">Organise </w:t>
      </w:r>
      <w:r w:rsidRPr="00133544">
        <w:rPr>
          <w:bCs/>
          <w:lang w:val="en-GB"/>
        </w:rPr>
        <w:t xml:space="preserve">user-centric workshops / meetings </w:t>
      </w:r>
      <w:r w:rsidRPr="00133544">
        <w:rPr>
          <w:lang w:val="en-GB"/>
        </w:rPr>
        <w:t xml:space="preserve">(training WPs) and attract participants from the </w:t>
      </w:r>
      <w:proofErr w:type="spellStart"/>
      <w:r w:rsidRPr="00133544">
        <w:rPr>
          <w:lang w:val="en-GB"/>
        </w:rPr>
        <w:t>PaN</w:t>
      </w:r>
      <w:proofErr w:type="spellEnd"/>
      <w:r w:rsidRPr="00133544">
        <w:rPr>
          <w:lang w:val="en-GB"/>
        </w:rPr>
        <w:t xml:space="preserve"> community</w:t>
      </w:r>
      <w:r>
        <w:rPr>
          <w:lang w:val="en-GB"/>
        </w:rPr>
        <w:t>;</w:t>
      </w:r>
    </w:p>
    <w:p w14:paraId="42E1B247" w14:textId="5DA68797" w:rsidR="00133544" w:rsidRPr="00133544" w:rsidRDefault="00133544" w:rsidP="00133544">
      <w:pPr>
        <w:pStyle w:val="ListParagraph"/>
        <w:widowControl/>
        <w:numPr>
          <w:ilvl w:val="0"/>
          <w:numId w:val="3"/>
        </w:numPr>
        <w:tabs>
          <w:tab w:val="clear" w:pos="514"/>
        </w:tabs>
        <w:autoSpaceDE/>
        <w:autoSpaceDN/>
        <w:spacing w:line="240" w:lineRule="auto"/>
        <w:contextualSpacing/>
        <w:rPr>
          <w:color w:val="auto"/>
          <w:lang w:val="en-GB"/>
        </w:rPr>
      </w:pPr>
      <w:r w:rsidRPr="00133544">
        <w:rPr>
          <w:lang w:val="en-GB"/>
        </w:rPr>
        <w:t xml:space="preserve">Promote and distribute </w:t>
      </w:r>
      <w:r w:rsidRPr="00133544">
        <w:rPr>
          <w:bCs/>
          <w:lang w:val="en-GB"/>
        </w:rPr>
        <w:t xml:space="preserve">demos / videos </w:t>
      </w:r>
      <w:r w:rsidRPr="00133544">
        <w:rPr>
          <w:lang w:val="en-GB"/>
        </w:rPr>
        <w:t>on the services developed</w:t>
      </w:r>
      <w:r>
        <w:rPr>
          <w:lang w:val="en-GB"/>
        </w:rPr>
        <w:t>;</w:t>
      </w:r>
    </w:p>
    <w:p w14:paraId="0D9730D8" w14:textId="58ACA64A" w:rsidR="00133544" w:rsidRPr="00133544" w:rsidRDefault="00133544" w:rsidP="00133544">
      <w:pPr>
        <w:pStyle w:val="ListParagraph"/>
        <w:widowControl/>
        <w:numPr>
          <w:ilvl w:val="0"/>
          <w:numId w:val="3"/>
        </w:numPr>
        <w:tabs>
          <w:tab w:val="clear" w:pos="514"/>
        </w:tabs>
        <w:autoSpaceDE/>
        <w:autoSpaceDN/>
        <w:spacing w:line="240" w:lineRule="auto"/>
        <w:contextualSpacing/>
        <w:rPr>
          <w:color w:val="auto"/>
          <w:lang w:val="en-GB"/>
        </w:rPr>
      </w:pPr>
      <w:r w:rsidRPr="00133544">
        <w:rPr>
          <w:lang w:val="en-GB"/>
        </w:rPr>
        <w:t>Present progress and achievements at partners</w:t>
      </w:r>
      <w:r>
        <w:rPr>
          <w:lang w:val="en-GB"/>
        </w:rPr>
        <w:t>’</w:t>
      </w:r>
      <w:r w:rsidRPr="00133544">
        <w:rPr>
          <w:lang w:val="en-GB"/>
        </w:rPr>
        <w:t xml:space="preserve"> </w:t>
      </w:r>
      <w:r w:rsidRPr="00133544">
        <w:rPr>
          <w:bCs/>
          <w:lang w:val="en-GB"/>
        </w:rPr>
        <w:t>scientific board meetings</w:t>
      </w:r>
      <w:r>
        <w:rPr>
          <w:bCs/>
          <w:lang w:val="en-GB"/>
        </w:rPr>
        <w:t>;</w:t>
      </w:r>
    </w:p>
    <w:p w14:paraId="7EE5831D" w14:textId="72743714" w:rsidR="00133544" w:rsidRPr="00133544" w:rsidRDefault="00133544" w:rsidP="00133544">
      <w:pPr>
        <w:pStyle w:val="ListParagraph"/>
        <w:widowControl/>
        <w:numPr>
          <w:ilvl w:val="0"/>
          <w:numId w:val="3"/>
        </w:numPr>
        <w:tabs>
          <w:tab w:val="clear" w:pos="514"/>
        </w:tabs>
        <w:autoSpaceDE/>
        <w:autoSpaceDN/>
        <w:spacing w:line="240" w:lineRule="auto"/>
        <w:contextualSpacing/>
        <w:rPr>
          <w:color w:val="auto"/>
          <w:lang w:val="en-GB"/>
        </w:rPr>
      </w:pPr>
      <w:r w:rsidRPr="00133544">
        <w:rPr>
          <w:lang w:val="en-GB"/>
        </w:rPr>
        <w:t xml:space="preserve">Promote services and policies via </w:t>
      </w:r>
      <w:proofErr w:type="spellStart"/>
      <w:r w:rsidRPr="00133544">
        <w:rPr>
          <w:bCs/>
          <w:lang w:val="en-GB"/>
        </w:rPr>
        <w:t>PaN</w:t>
      </w:r>
      <w:proofErr w:type="spellEnd"/>
      <w:r w:rsidRPr="00133544">
        <w:rPr>
          <w:bCs/>
          <w:lang w:val="en-GB"/>
        </w:rPr>
        <w:t xml:space="preserve"> networks </w:t>
      </w:r>
      <w:r w:rsidRPr="00133544">
        <w:rPr>
          <w:lang w:val="en-GB"/>
        </w:rPr>
        <w:t>(lightsources.org, neutronsources.org, etc.)</w:t>
      </w:r>
      <w:proofErr w:type="gramStart"/>
      <w:r>
        <w:rPr>
          <w:lang w:val="en-GB"/>
        </w:rPr>
        <w:t>;</w:t>
      </w:r>
      <w:proofErr w:type="gramEnd"/>
    </w:p>
    <w:p w14:paraId="72DA5F37" w14:textId="6F71DE11" w:rsidR="00133544" w:rsidRPr="00133544" w:rsidRDefault="00133544" w:rsidP="00133544">
      <w:pPr>
        <w:pStyle w:val="ListParagraph"/>
        <w:widowControl/>
        <w:numPr>
          <w:ilvl w:val="0"/>
          <w:numId w:val="3"/>
        </w:numPr>
        <w:tabs>
          <w:tab w:val="clear" w:pos="514"/>
        </w:tabs>
        <w:autoSpaceDE/>
        <w:autoSpaceDN/>
        <w:spacing w:line="240" w:lineRule="auto"/>
        <w:contextualSpacing/>
        <w:rPr>
          <w:color w:val="auto"/>
          <w:lang w:val="en-GB"/>
        </w:rPr>
      </w:pPr>
      <w:r w:rsidRPr="00133544">
        <w:rPr>
          <w:lang w:val="en-GB"/>
        </w:rPr>
        <w:t xml:space="preserve">Ensure all cluster projects attend our </w:t>
      </w:r>
      <w:r w:rsidRPr="00133544">
        <w:rPr>
          <w:bCs/>
          <w:lang w:val="en-GB"/>
        </w:rPr>
        <w:t xml:space="preserve">Annual Meeting </w:t>
      </w:r>
      <w:r w:rsidRPr="00133544">
        <w:rPr>
          <w:lang w:val="en-GB"/>
        </w:rPr>
        <w:t>and that we attend theirs</w:t>
      </w:r>
      <w:r>
        <w:rPr>
          <w:lang w:val="en-GB"/>
        </w:rPr>
        <w:t>;</w:t>
      </w:r>
    </w:p>
    <w:p w14:paraId="1B20856B" w14:textId="7E613047" w:rsidR="00133544" w:rsidRPr="00133544" w:rsidRDefault="00133544" w:rsidP="00133544">
      <w:pPr>
        <w:pStyle w:val="ListParagraph"/>
        <w:widowControl/>
        <w:numPr>
          <w:ilvl w:val="0"/>
          <w:numId w:val="3"/>
        </w:numPr>
        <w:tabs>
          <w:tab w:val="clear" w:pos="514"/>
        </w:tabs>
        <w:autoSpaceDE/>
        <w:autoSpaceDN/>
        <w:spacing w:line="240" w:lineRule="auto"/>
        <w:contextualSpacing/>
        <w:rPr>
          <w:color w:val="auto"/>
          <w:lang w:val="en-GB"/>
        </w:rPr>
      </w:pPr>
      <w:r w:rsidRPr="00133544">
        <w:rPr>
          <w:lang w:val="en-GB"/>
        </w:rPr>
        <w:t xml:space="preserve">Invite 5b / cluster projects representatives to all our </w:t>
      </w:r>
      <w:r w:rsidRPr="00133544">
        <w:rPr>
          <w:bCs/>
          <w:lang w:val="en-GB"/>
        </w:rPr>
        <w:t>workshops / events</w:t>
      </w:r>
      <w:r>
        <w:rPr>
          <w:bCs/>
          <w:lang w:val="en-GB"/>
        </w:rPr>
        <w:t>;</w:t>
      </w:r>
    </w:p>
    <w:p w14:paraId="4CB7BE59" w14:textId="7186089A" w:rsidR="00133544" w:rsidRPr="00133544" w:rsidRDefault="00133544" w:rsidP="00133544">
      <w:pPr>
        <w:pStyle w:val="ListParagraph"/>
        <w:widowControl/>
        <w:numPr>
          <w:ilvl w:val="0"/>
          <w:numId w:val="3"/>
        </w:numPr>
        <w:tabs>
          <w:tab w:val="clear" w:pos="514"/>
        </w:tabs>
        <w:autoSpaceDE/>
        <w:autoSpaceDN/>
        <w:spacing w:line="240" w:lineRule="auto"/>
        <w:contextualSpacing/>
        <w:rPr>
          <w:color w:val="auto"/>
          <w:lang w:val="en-GB"/>
        </w:rPr>
      </w:pPr>
      <w:r w:rsidRPr="00133544">
        <w:rPr>
          <w:lang w:val="en-GB"/>
        </w:rPr>
        <w:t xml:space="preserve">Active participation in the </w:t>
      </w:r>
      <w:r w:rsidRPr="00133544">
        <w:rPr>
          <w:bCs/>
          <w:lang w:val="en-GB"/>
        </w:rPr>
        <w:t xml:space="preserve">EOSC Secretariat's interest group </w:t>
      </w:r>
      <w:r w:rsidRPr="00133544">
        <w:rPr>
          <w:lang w:val="en-GB"/>
        </w:rPr>
        <w:t>"EOSC Cluster Collaboration" meetings, and related joint actions</w:t>
      </w:r>
      <w:r>
        <w:rPr>
          <w:lang w:val="en-GB"/>
        </w:rPr>
        <w:t>;</w:t>
      </w:r>
    </w:p>
    <w:p w14:paraId="31D78E97" w14:textId="3E05030B" w:rsidR="00133544" w:rsidRPr="00133544" w:rsidRDefault="00133544" w:rsidP="00133544">
      <w:pPr>
        <w:pStyle w:val="ListParagraph"/>
        <w:widowControl/>
        <w:numPr>
          <w:ilvl w:val="0"/>
          <w:numId w:val="3"/>
        </w:numPr>
        <w:tabs>
          <w:tab w:val="clear" w:pos="514"/>
        </w:tabs>
        <w:autoSpaceDE/>
        <w:autoSpaceDN/>
        <w:spacing w:line="240" w:lineRule="auto"/>
        <w:contextualSpacing/>
        <w:rPr>
          <w:color w:val="auto"/>
          <w:lang w:val="en-GB"/>
        </w:rPr>
      </w:pPr>
      <w:r w:rsidRPr="00133544">
        <w:rPr>
          <w:bCs/>
          <w:lang w:val="en-GB"/>
        </w:rPr>
        <w:t xml:space="preserve">Periodical meetings </w:t>
      </w:r>
      <w:r w:rsidRPr="00133544">
        <w:rPr>
          <w:lang w:val="en-GB"/>
        </w:rPr>
        <w:t xml:space="preserve">among coordinators of the cluster projects and transfer of the relevant inputs to the leaders of WP </w:t>
      </w:r>
      <w:proofErr w:type="spellStart"/>
      <w:r w:rsidRPr="00133544">
        <w:rPr>
          <w:lang w:val="en-GB"/>
        </w:rPr>
        <w:t>comms</w:t>
      </w:r>
      <w:proofErr w:type="spellEnd"/>
      <w:r w:rsidRPr="00133544">
        <w:rPr>
          <w:lang w:val="en-GB"/>
        </w:rPr>
        <w:t>/dissemination in the various projects, to ensure appropriate communications/dissemination of the set actions and results achieved</w:t>
      </w:r>
      <w:r>
        <w:rPr>
          <w:lang w:val="en-GB"/>
        </w:rPr>
        <w:t>.</w:t>
      </w:r>
    </w:p>
    <w:p w14:paraId="7855A54D" w14:textId="77777777" w:rsidR="00187FDB" w:rsidRDefault="00187FDB" w:rsidP="00187FDB">
      <w:pPr>
        <w:spacing w:after="100"/>
        <w:rPr>
          <w:rFonts w:ascii="Muli Regular" w:hAnsi="Muli Regular"/>
          <w:b/>
          <w:lang w:val="en-GB"/>
        </w:rPr>
      </w:pPr>
    </w:p>
    <w:p w14:paraId="56C09548" w14:textId="57E214FC" w:rsidR="0091083F" w:rsidRPr="00244FE1" w:rsidRDefault="0091083F" w:rsidP="00187FDB">
      <w:pPr>
        <w:spacing w:after="100"/>
        <w:rPr>
          <w:rFonts w:ascii="Muli Regular" w:hAnsi="Muli Regular"/>
          <w:b/>
          <w:lang w:val="en-GB"/>
        </w:rPr>
      </w:pPr>
      <w:r w:rsidRPr="00244FE1">
        <w:rPr>
          <w:rFonts w:ascii="Muli Regular" w:hAnsi="Muli Regular"/>
          <w:b/>
          <w:lang w:val="en-GB"/>
        </w:rPr>
        <w:t>Promotion by the partners</w:t>
      </w:r>
      <w:r w:rsidR="0012263B" w:rsidRPr="00244FE1">
        <w:rPr>
          <w:rFonts w:ascii="Muli Regular" w:hAnsi="Muli Regular"/>
          <w:b/>
          <w:lang w:val="en-GB"/>
        </w:rPr>
        <w:t xml:space="preserve"> on their annual reports / periodical newsletters</w:t>
      </w:r>
      <w:r w:rsidR="00C44D87">
        <w:rPr>
          <w:rFonts w:ascii="Muli Regular" w:hAnsi="Muli Regular"/>
          <w:b/>
          <w:lang w:val="en-GB"/>
        </w:rPr>
        <w:t xml:space="preserve"> / other</w:t>
      </w:r>
      <w:r w:rsidRPr="00244FE1">
        <w:rPr>
          <w:rFonts w:ascii="Muli Regular" w:hAnsi="Muli Regular"/>
          <w:b/>
          <w:lang w:val="en-GB"/>
        </w:rPr>
        <w:t>:</w:t>
      </w:r>
    </w:p>
    <w:p w14:paraId="54DCD079" w14:textId="3B629E30" w:rsidR="0091083F" w:rsidRDefault="0091083F" w:rsidP="0091083F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ELI-DC Newsletter n. 12: </w:t>
      </w:r>
      <w:hyperlink r:id="rId324" w:history="1">
        <w:r w:rsidRPr="0004567B">
          <w:rPr>
            <w:rStyle w:val="Hyperlink"/>
            <w:lang w:val="en-GB"/>
          </w:rPr>
          <w:t>https://mailchi.mp/ccb1226fd1ee/elines-newsletter-2318145</w:t>
        </w:r>
      </w:hyperlink>
      <w:r>
        <w:rPr>
          <w:lang w:val="en-GB"/>
        </w:rPr>
        <w:t xml:space="preserve">  </w:t>
      </w:r>
    </w:p>
    <w:p w14:paraId="174BFBFE" w14:textId="6B87C497" w:rsidR="00C44D87" w:rsidRDefault="00C44D87" w:rsidP="0091083F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ILL Report 2019</w:t>
      </w:r>
      <w:r w:rsidR="00315164">
        <w:rPr>
          <w:lang w:val="en-GB"/>
        </w:rPr>
        <w:t xml:space="preserve">: </w:t>
      </w:r>
      <w:hyperlink r:id="rId325" w:history="1">
        <w:r w:rsidR="00315164" w:rsidRPr="00C65632">
          <w:rPr>
            <w:rStyle w:val="Hyperlink"/>
            <w:lang w:val="en-GB"/>
          </w:rPr>
          <w:t>https://www.ill.eu/fileadmin/user_upload/ILL/1_About_ILL/Documentation/Annual_report/AR-19/index.html</w:t>
        </w:r>
      </w:hyperlink>
      <w:r w:rsidR="00315164">
        <w:rPr>
          <w:lang w:val="en-GB"/>
        </w:rPr>
        <w:t xml:space="preserve"> </w:t>
      </w:r>
    </w:p>
    <w:p w14:paraId="2CC2EA17" w14:textId="577E4DA4" w:rsidR="00C44D87" w:rsidRDefault="00315164" w:rsidP="00315164">
      <w:pPr>
        <w:pStyle w:val="ListParagraph"/>
        <w:numPr>
          <w:ilvl w:val="0"/>
          <w:numId w:val="11"/>
        </w:numPr>
        <w:jc w:val="left"/>
        <w:rPr>
          <w:lang w:val="en-GB"/>
        </w:rPr>
      </w:pPr>
      <w:r>
        <w:rPr>
          <w:lang w:val="en-GB"/>
        </w:rPr>
        <w:t xml:space="preserve">ESRF Highlights 2019: </w:t>
      </w:r>
      <w:hyperlink r:id="rId326" w:history="1">
        <w:r w:rsidRPr="00C65632">
          <w:rPr>
            <w:rStyle w:val="Hyperlink"/>
            <w:lang w:val="en-GB"/>
          </w:rPr>
          <w:t>https://www.esrf.eu/files/live/sites/www/files/UsersAndScience/Publications/Highlights/2019/HIGHLIGHTS2019.pdf</w:t>
        </w:r>
      </w:hyperlink>
      <w:r>
        <w:rPr>
          <w:lang w:val="en-GB"/>
        </w:rPr>
        <w:t xml:space="preserve"> </w:t>
      </w:r>
    </w:p>
    <w:p w14:paraId="3122322B" w14:textId="54CA69A5" w:rsidR="00315164" w:rsidRDefault="00315164" w:rsidP="0091083F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Elettra Highlights 2018-2019: </w:t>
      </w:r>
      <w:hyperlink r:id="rId327" w:history="1">
        <w:r w:rsidRPr="00C65632">
          <w:rPr>
            <w:rStyle w:val="Hyperlink"/>
            <w:lang w:val="en-GB"/>
          </w:rPr>
          <w:t>https://www.elettra.eu/images/Documents/SCIENCE/Elettra%20HL%202019.pdf</w:t>
        </w:r>
      </w:hyperlink>
      <w:r>
        <w:rPr>
          <w:lang w:val="en-GB"/>
        </w:rPr>
        <w:t xml:space="preserve"> </w:t>
      </w:r>
    </w:p>
    <w:p w14:paraId="40C1DFC4" w14:textId="3E50D1CB" w:rsidR="00B24BE8" w:rsidRDefault="00B24BE8" w:rsidP="00B24BE8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CERIC newsletter n. 19, October 2019: </w:t>
      </w:r>
      <w:hyperlink r:id="rId328" w:history="1">
        <w:r w:rsidRPr="0004567B">
          <w:rPr>
            <w:rStyle w:val="Hyperlink"/>
            <w:lang w:val="en-GB"/>
          </w:rPr>
          <w:t>https://mailchi.mp/f77b0cad9541/ceric-newsletter-no-19-october-4647301</w:t>
        </w:r>
      </w:hyperlink>
      <w:r>
        <w:rPr>
          <w:lang w:val="en-GB"/>
        </w:rPr>
        <w:t xml:space="preserve"> </w:t>
      </w:r>
    </w:p>
    <w:p w14:paraId="6A1B9F79" w14:textId="303A0EA6" w:rsidR="00B24BE8" w:rsidRDefault="00B24BE8" w:rsidP="0091083F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CERIC newsletter n. 20, March 2020: </w:t>
      </w:r>
      <w:hyperlink r:id="rId329" w:history="1">
        <w:r w:rsidRPr="00C65632">
          <w:rPr>
            <w:rStyle w:val="Hyperlink"/>
            <w:lang w:val="en-GB"/>
          </w:rPr>
          <w:t>https://mailchi.mp/cc382bdb3dd4/ceric-newsletter-no-20-march-4877114</w:t>
        </w:r>
      </w:hyperlink>
      <w:r>
        <w:rPr>
          <w:lang w:val="en-GB"/>
        </w:rPr>
        <w:t xml:space="preserve"> </w:t>
      </w:r>
    </w:p>
    <w:p w14:paraId="68B230E0" w14:textId="2367BD34" w:rsidR="00B24BE8" w:rsidRDefault="00B24BE8" w:rsidP="0091083F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CERIC newsletter n. 21, July 2020: </w:t>
      </w:r>
      <w:hyperlink r:id="rId330" w:history="1">
        <w:r w:rsidRPr="00C65632">
          <w:rPr>
            <w:rStyle w:val="Hyperlink"/>
            <w:lang w:val="en-GB"/>
          </w:rPr>
          <w:t>https://mailchi.mp/e0b120dbb825/ceric-newsletter-no-21-july-4964726</w:t>
        </w:r>
      </w:hyperlink>
      <w:r>
        <w:rPr>
          <w:lang w:val="en-GB"/>
        </w:rPr>
        <w:t xml:space="preserve"> </w:t>
      </w:r>
    </w:p>
    <w:p w14:paraId="74532ECD" w14:textId="77ED7D72" w:rsidR="00B24BE8" w:rsidRDefault="00B24BE8" w:rsidP="0091083F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CERIC newsletter n. 22, October 2020: </w:t>
      </w:r>
      <w:hyperlink r:id="rId331" w:history="1">
        <w:r w:rsidRPr="00C65632">
          <w:rPr>
            <w:rStyle w:val="Hyperlink"/>
            <w:lang w:val="en-GB"/>
          </w:rPr>
          <w:t>https://mailchi.mp/08a12fd6db27/ceric-newsletter-n-22-october-4998738</w:t>
        </w:r>
      </w:hyperlink>
      <w:r>
        <w:rPr>
          <w:lang w:val="en-GB"/>
        </w:rPr>
        <w:t xml:space="preserve"> </w:t>
      </w:r>
    </w:p>
    <w:p w14:paraId="034266C7" w14:textId="439DB4D9" w:rsidR="00B24BE8" w:rsidRDefault="00B24BE8" w:rsidP="0091083F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CERIC newsletter n. 23, January 2021: </w:t>
      </w:r>
      <w:hyperlink r:id="rId332" w:history="1">
        <w:r w:rsidRPr="00C65632">
          <w:rPr>
            <w:rStyle w:val="Hyperlink"/>
            <w:lang w:val="en-GB"/>
          </w:rPr>
          <w:t>https://mailchi.mp/df0be69ceab6/ceric-newsletter-no-23-january-5041906</w:t>
        </w:r>
      </w:hyperlink>
      <w:r>
        <w:rPr>
          <w:lang w:val="en-GB"/>
        </w:rPr>
        <w:t xml:space="preserve">  </w:t>
      </w:r>
    </w:p>
    <w:p w14:paraId="4C9B2EF3" w14:textId="01755C27" w:rsidR="00C44D87" w:rsidRDefault="004A7D33" w:rsidP="0091083F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CERIC Report 2019</w:t>
      </w:r>
      <w:r w:rsidR="00181E78">
        <w:rPr>
          <w:lang w:val="en-GB"/>
        </w:rPr>
        <w:t xml:space="preserve">: </w:t>
      </w:r>
      <w:hyperlink r:id="rId333" w:history="1">
        <w:r w:rsidR="00181E78" w:rsidRPr="00C65632">
          <w:rPr>
            <w:rStyle w:val="Hyperlink"/>
            <w:lang w:val="en-GB"/>
          </w:rPr>
          <w:t>https://www.ceric-eric.eu/wp-content/uploads/2020/06/CERIC_Report2019-def.pdf</w:t>
        </w:r>
      </w:hyperlink>
      <w:r w:rsidR="00181E78">
        <w:rPr>
          <w:lang w:val="en-GB"/>
        </w:rPr>
        <w:t xml:space="preserve"> </w:t>
      </w:r>
    </w:p>
    <w:p w14:paraId="40DC03EE" w14:textId="77777777" w:rsidR="00020B57" w:rsidRPr="00020B57" w:rsidRDefault="00020B57" w:rsidP="00020B57">
      <w:pPr>
        <w:contextualSpacing/>
        <w:rPr>
          <w:rFonts w:ascii="Muli Regular" w:hAnsi="Muli Regular"/>
          <w:lang w:val="en-GB"/>
        </w:rPr>
      </w:pPr>
    </w:p>
    <w:p w14:paraId="3828F78B" w14:textId="5321D363" w:rsidR="00345F47" w:rsidRDefault="00236A87" w:rsidP="00187FDB">
      <w:pPr>
        <w:spacing w:after="100"/>
        <w:rPr>
          <w:rFonts w:ascii="Muli Regular" w:hAnsi="Muli Regular"/>
          <w:b/>
          <w:lang w:val="en-GB"/>
        </w:rPr>
      </w:pPr>
      <w:r>
        <w:rPr>
          <w:rFonts w:ascii="Muli Regular" w:hAnsi="Muli Regular"/>
          <w:b/>
          <w:lang w:val="en-GB"/>
        </w:rPr>
        <w:t xml:space="preserve">Other </w:t>
      </w:r>
      <w:r w:rsidR="00402E6F" w:rsidRPr="00402E6F">
        <w:rPr>
          <w:rFonts w:ascii="Muli Regular" w:hAnsi="Muli Regular"/>
          <w:b/>
          <w:lang w:val="en-GB"/>
        </w:rPr>
        <w:t>achieveme</w:t>
      </w:r>
      <w:r>
        <w:rPr>
          <w:rFonts w:ascii="Muli Regular" w:hAnsi="Muli Regular"/>
          <w:b/>
          <w:lang w:val="en-GB"/>
        </w:rPr>
        <w:t xml:space="preserve">nts promoted on </w:t>
      </w:r>
      <w:proofErr w:type="spellStart"/>
      <w:r>
        <w:rPr>
          <w:rFonts w:ascii="Muli Regular" w:hAnsi="Muli Regular"/>
          <w:b/>
          <w:lang w:val="en-GB"/>
        </w:rPr>
        <w:t>PaNOSC</w:t>
      </w:r>
      <w:proofErr w:type="spellEnd"/>
      <w:r>
        <w:rPr>
          <w:rFonts w:ascii="Muli Regular" w:hAnsi="Muli Regular"/>
          <w:b/>
          <w:lang w:val="en-GB"/>
        </w:rPr>
        <w:t xml:space="preserve"> channels, and disseminated to </w:t>
      </w:r>
      <w:proofErr w:type="spellStart"/>
      <w:r>
        <w:rPr>
          <w:rFonts w:ascii="Muli Regular" w:hAnsi="Muli Regular"/>
          <w:b/>
          <w:lang w:val="en-GB"/>
        </w:rPr>
        <w:t>PaNOSC</w:t>
      </w:r>
      <w:proofErr w:type="spellEnd"/>
      <w:r>
        <w:rPr>
          <w:rFonts w:ascii="Muli Regular" w:hAnsi="Muli Regular"/>
          <w:b/>
          <w:lang w:val="en-GB"/>
        </w:rPr>
        <w:t xml:space="preserve"> main stakeholders:</w:t>
      </w:r>
    </w:p>
    <w:p w14:paraId="103DA812" w14:textId="026A28EA" w:rsidR="006C1523" w:rsidRDefault="005A12C7" w:rsidP="00474A8B">
      <w:pPr>
        <w:pStyle w:val="ListParagraph"/>
        <w:numPr>
          <w:ilvl w:val="0"/>
          <w:numId w:val="13"/>
        </w:numPr>
        <w:jc w:val="left"/>
        <w:rPr>
          <w:b/>
          <w:lang w:val="en-GB"/>
        </w:rPr>
      </w:pPr>
      <w:r w:rsidRPr="005A12C7">
        <w:rPr>
          <w:lang w:val="en-GB"/>
        </w:rPr>
        <w:t>13 December 2019 -</w:t>
      </w:r>
      <w:r>
        <w:rPr>
          <w:b/>
          <w:lang w:val="en-GB"/>
        </w:rPr>
        <w:t xml:space="preserve"> </w:t>
      </w:r>
      <w:proofErr w:type="spellStart"/>
      <w:r w:rsidR="006C1523">
        <w:rPr>
          <w:b/>
          <w:lang w:val="en-GB"/>
        </w:rPr>
        <w:t>OpenPMD</w:t>
      </w:r>
      <w:proofErr w:type="spellEnd"/>
      <w:r w:rsidR="006C1523">
        <w:rPr>
          <w:b/>
          <w:lang w:val="en-GB"/>
        </w:rPr>
        <w:t xml:space="preserve"> standard for simulation data (and metadata) further developed in </w:t>
      </w:r>
      <w:proofErr w:type="spellStart"/>
      <w:r w:rsidR="006C1523">
        <w:rPr>
          <w:b/>
          <w:lang w:val="en-GB"/>
        </w:rPr>
        <w:t>PaNOSC</w:t>
      </w:r>
      <w:proofErr w:type="spellEnd"/>
      <w:r w:rsidR="006C1523">
        <w:rPr>
          <w:b/>
          <w:lang w:val="en-GB"/>
        </w:rPr>
        <w:t xml:space="preserve"> wp5</w:t>
      </w:r>
    </w:p>
    <w:p w14:paraId="5CC12ADB" w14:textId="4EB35D03" w:rsidR="006C1523" w:rsidRDefault="006C1523" w:rsidP="006C1523">
      <w:pPr>
        <w:pStyle w:val="ListParagraph"/>
        <w:numPr>
          <w:ilvl w:val="1"/>
          <w:numId w:val="13"/>
        </w:numPr>
        <w:jc w:val="left"/>
        <w:rPr>
          <w:lang w:val="en-GB"/>
        </w:rPr>
      </w:pPr>
      <w:proofErr w:type="spellStart"/>
      <w:r w:rsidRPr="006C1523">
        <w:rPr>
          <w:lang w:val="en-GB"/>
        </w:rPr>
        <w:t>PaNOSC</w:t>
      </w:r>
      <w:proofErr w:type="spellEnd"/>
      <w:r w:rsidRPr="006C1523">
        <w:rPr>
          <w:lang w:val="en-GB"/>
        </w:rPr>
        <w:t xml:space="preserve"> website: </w:t>
      </w:r>
      <w:hyperlink r:id="rId334" w:history="1">
        <w:r w:rsidRPr="0004567B">
          <w:rPr>
            <w:rStyle w:val="Hyperlink"/>
            <w:lang w:val="en-GB"/>
          </w:rPr>
          <w:t>https://www.panosc.eu/news/openpmd-standard-for-simulation-data-and-metadata-further-developed-in-panosc-wp5/</w:t>
        </w:r>
      </w:hyperlink>
    </w:p>
    <w:p w14:paraId="2014E1E4" w14:textId="632460C5" w:rsidR="006C1523" w:rsidRDefault="006C1523" w:rsidP="006C1523">
      <w:pPr>
        <w:pStyle w:val="ListParagraph"/>
        <w:numPr>
          <w:ilvl w:val="1"/>
          <w:numId w:val="13"/>
        </w:numPr>
        <w:jc w:val="left"/>
        <w:rPr>
          <w:lang w:val="en-GB"/>
        </w:rPr>
      </w:pPr>
      <w:r>
        <w:rPr>
          <w:lang w:val="en-GB"/>
        </w:rPr>
        <w:t xml:space="preserve">CORDIS: </w:t>
      </w:r>
      <w:hyperlink r:id="rId335" w:history="1">
        <w:r w:rsidRPr="0004567B">
          <w:rPr>
            <w:rStyle w:val="Hyperlink"/>
            <w:lang w:val="en-GB"/>
          </w:rPr>
          <w:t>https://cordis.europa.eu/article/id/413169-openpmd-standard-for-simulation-data-and-metadata-further-developed-in-panosc-wp5</w:t>
        </w:r>
      </w:hyperlink>
      <w:r>
        <w:rPr>
          <w:lang w:val="en-GB"/>
        </w:rPr>
        <w:t xml:space="preserve"> </w:t>
      </w:r>
    </w:p>
    <w:p w14:paraId="52041B66" w14:textId="6157640D" w:rsidR="006C1523" w:rsidRPr="006C1523" w:rsidRDefault="006C1523" w:rsidP="006C1523">
      <w:pPr>
        <w:pStyle w:val="ListParagraph"/>
        <w:numPr>
          <w:ilvl w:val="1"/>
          <w:numId w:val="13"/>
        </w:numPr>
        <w:jc w:val="left"/>
        <w:rPr>
          <w:lang w:val="en-GB"/>
        </w:rPr>
      </w:pPr>
      <w:r>
        <w:rPr>
          <w:lang w:val="en-GB"/>
        </w:rPr>
        <w:t xml:space="preserve">Twitter: </w:t>
      </w:r>
      <w:hyperlink r:id="rId336" w:history="1">
        <w:r w:rsidRPr="0004567B">
          <w:rPr>
            <w:rStyle w:val="Hyperlink"/>
            <w:lang w:val="en-GB"/>
          </w:rPr>
          <w:t>https://twitter.com/Panosc_eu/status/1205488570468884482</w:t>
        </w:r>
      </w:hyperlink>
      <w:r>
        <w:rPr>
          <w:lang w:val="en-GB"/>
        </w:rPr>
        <w:t xml:space="preserve"> </w:t>
      </w:r>
    </w:p>
    <w:p w14:paraId="376B498A" w14:textId="1DDF72D3" w:rsidR="00402E6F" w:rsidRDefault="005A12C7" w:rsidP="00402E6F">
      <w:pPr>
        <w:pStyle w:val="ListParagraph"/>
        <w:numPr>
          <w:ilvl w:val="0"/>
          <w:numId w:val="13"/>
        </w:numPr>
        <w:rPr>
          <w:b/>
          <w:lang w:val="en-GB"/>
        </w:rPr>
      </w:pPr>
      <w:r w:rsidRPr="005A12C7">
        <w:rPr>
          <w:lang w:val="en-GB"/>
        </w:rPr>
        <w:t>17 December 2019 -</w:t>
      </w:r>
      <w:r>
        <w:rPr>
          <w:b/>
          <w:lang w:val="en-GB"/>
        </w:rPr>
        <w:t xml:space="preserve"> </w:t>
      </w:r>
      <w:r w:rsidR="00402E6F">
        <w:rPr>
          <w:b/>
          <w:lang w:val="en-GB"/>
        </w:rPr>
        <w:t xml:space="preserve">Report published on current technical elements of data analysis at </w:t>
      </w:r>
      <w:proofErr w:type="spellStart"/>
      <w:r w:rsidR="00402E6F">
        <w:rPr>
          <w:b/>
          <w:lang w:val="en-GB"/>
        </w:rPr>
        <w:t>PaNOSC</w:t>
      </w:r>
      <w:proofErr w:type="spellEnd"/>
      <w:r w:rsidR="00402E6F">
        <w:rPr>
          <w:b/>
          <w:lang w:val="en-GB"/>
        </w:rPr>
        <w:t xml:space="preserve"> partner sites</w:t>
      </w:r>
    </w:p>
    <w:p w14:paraId="416792D1" w14:textId="1BAF1C48" w:rsidR="00402E6F" w:rsidRPr="006C1523" w:rsidRDefault="00402E6F" w:rsidP="006C1523">
      <w:pPr>
        <w:pStyle w:val="ListParagraph"/>
        <w:numPr>
          <w:ilvl w:val="1"/>
          <w:numId w:val="13"/>
        </w:numPr>
        <w:jc w:val="left"/>
        <w:rPr>
          <w:lang w:val="en-GB"/>
        </w:rPr>
      </w:pPr>
      <w:proofErr w:type="spellStart"/>
      <w:r w:rsidRPr="006C1523">
        <w:rPr>
          <w:lang w:val="en-GB"/>
        </w:rPr>
        <w:t>PaNOSC</w:t>
      </w:r>
      <w:proofErr w:type="spellEnd"/>
      <w:r w:rsidRPr="006C1523">
        <w:rPr>
          <w:lang w:val="en-GB"/>
        </w:rPr>
        <w:t xml:space="preserve"> website</w:t>
      </w:r>
      <w:r w:rsidR="006C1523">
        <w:rPr>
          <w:lang w:val="en-GB"/>
        </w:rPr>
        <w:t xml:space="preserve">: </w:t>
      </w:r>
      <w:hyperlink r:id="rId337" w:history="1">
        <w:r w:rsidR="006C1523" w:rsidRPr="0004567B">
          <w:rPr>
            <w:rStyle w:val="Hyperlink"/>
            <w:lang w:val="en-GB"/>
          </w:rPr>
          <w:t>https://www.panosc.eu/news/published-the-report-on-current-technical-elements-of-data-analysis-at-panosc-partner-sites/</w:t>
        </w:r>
      </w:hyperlink>
      <w:r w:rsidR="006C1523">
        <w:rPr>
          <w:lang w:val="en-GB"/>
        </w:rPr>
        <w:t xml:space="preserve"> </w:t>
      </w:r>
    </w:p>
    <w:p w14:paraId="3D78376A" w14:textId="4216F942" w:rsidR="00402E6F" w:rsidRPr="006C1523" w:rsidRDefault="00402E6F" w:rsidP="006C1523">
      <w:pPr>
        <w:pStyle w:val="ListParagraph"/>
        <w:numPr>
          <w:ilvl w:val="1"/>
          <w:numId w:val="13"/>
        </w:numPr>
        <w:jc w:val="left"/>
        <w:rPr>
          <w:lang w:val="en-GB"/>
        </w:rPr>
      </w:pPr>
      <w:r w:rsidRPr="006C1523">
        <w:rPr>
          <w:lang w:val="en-GB"/>
        </w:rPr>
        <w:t>CORDIS</w:t>
      </w:r>
      <w:r w:rsidR="006C1523">
        <w:rPr>
          <w:lang w:val="en-GB"/>
        </w:rPr>
        <w:t xml:space="preserve">: </w:t>
      </w:r>
      <w:hyperlink r:id="rId338" w:history="1">
        <w:r w:rsidR="006C1523" w:rsidRPr="0004567B">
          <w:rPr>
            <w:rStyle w:val="Hyperlink"/>
            <w:lang w:val="en-GB"/>
          </w:rPr>
          <w:t>https://cordis.europa.eu/article/id/413168-report-published-on-current-technical-elements-of-data-analysis-at-panosc-partner-sites</w:t>
        </w:r>
      </w:hyperlink>
      <w:r w:rsidR="006C1523">
        <w:rPr>
          <w:lang w:val="en-GB"/>
        </w:rPr>
        <w:t xml:space="preserve"> </w:t>
      </w:r>
    </w:p>
    <w:p w14:paraId="4431915C" w14:textId="013603D5" w:rsidR="00402E6F" w:rsidRPr="006C1523" w:rsidRDefault="006C1523" w:rsidP="00402E6F">
      <w:pPr>
        <w:pStyle w:val="ListParagraph"/>
        <w:numPr>
          <w:ilvl w:val="1"/>
          <w:numId w:val="13"/>
        </w:numPr>
        <w:rPr>
          <w:lang w:val="en-GB"/>
        </w:rPr>
      </w:pPr>
      <w:r w:rsidRPr="006C1523">
        <w:rPr>
          <w:lang w:val="en-GB"/>
        </w:rPr>
        <w:t>Twitter</w:t>
      </w:r>
      <w:r>
        <w:rPr>
          <w:lang w:val="en-GB"/>
        </w:rPr>
        <w:t xml:space="preserve">: </w:t>
      </w:r>
      <w:hyperlink r:id="rId339" w:history="1">
        <w:r w:rsidRPr="0004567B">
          <w:rPr>
            <w:rStyle w:val="Hyperlink"/>
            <w:lang w:val="en-GB"/>
          </w:rPr>
          <w:t>https://twitter.com/Panosc_eu/status/1206922024284803072</w:t>
        </w:r>
      </w:hyperlink>
      <w:r>
        <w:rPr>
          <w:lang w:val="en-GB"/>
        </w:rPr>
        <w:t xml:space="preserve"> </w:t>
      </w:r>
    </w:p>
    <w:p w14:paraId="3046C9A9" w14:textId="2044C2E0" w:rsidR="00402E6F" w:rsidRDefault="005A12C7" w:rsidP="00402E6F">
      <w:pPr>
        <w:pStyle w:val="ListParagraph"/>
        <w:numPr>
          <w:ilvl w:val="0"/>
          <w:numId w:val="13"/>
        </w:numPr>
        <w:rPr>
          <w:b/>
          <w:lang w:val="en-GB"/>
        </w:rPr>
      </w:pPr>
      <w:r>
        <w:rPr>
          <w:lang w:val="en-GB"/>
        </w:rPr>
        <w:t xml:space="preserve">20 December 2019 - </w:t>
      </w:r>
      <w:r w:rsidR="006C1523">
        <w:rPr>
          <w:b/>
          <w:lang w:val="en-GB"/>
        </w:rPr>
        <w:t xml:space="preserve">ESRF repository selected for support towards achieving </w:t>
      </w:r>
      <w:proofErr w:type="spellStart"/>
      <w:r w:rsidR="006C1523">
        <w:rPr>
          <w:b/>
          <w:lang w:val="en-GB"/>
        </w:rPr>
        <w:t>CoreTrustSeal</w:t>
      </w:r>
      <w:proofErr w:type="spellEnd"/>
      <w:r w:rsidR="006C1523">
        <w:rPr>
          <w:b/>
          <w:lang w:val="en-GB"/>
        </w:rPr>
        <w:t xml:space="preserve"> certification</w:t>
      </w:r>
    </w:p>
    <w:p w14:paraId="05A14AF3" w14:textId="0C5FEF5D" w:rsidR="006C1523" w:rsidRPr="006C1523" w:rsidRDefault="006C1523" w:rsidP="00474A8B">
      <w:pPr>
        <w:pStyle w:val="ListParagraph"/>
        <w:numPr>
          <w:ilvl w:val="1"/>
          <w:numId w:val="13"/>
        </w:numPr>
        <w:jc w:val="left"/>
        <w:rPr>
          <w:lang w:val="en-GB"/>
        </w:rPr>
      </w:pPr>
      <w:proofErr w:type="spellStart"/>
      <w:r w:rsidRPr="006C1523">
        <w:rPr>
          <w:lang w:val="en-GB"/>
        </w:rPr>
        <w:t>PaNOSC</w:t>
      </w:r>
      <w:proofErr w:type="spellEnd"/>
      <w:r w:rsidRPr="006C1523">
        <w:rPr>
          <w:lang w:val="en-GB"/>
        </w:rPr>
        <w:t xml:space="preserve"> website:</w:t>
      </w:r>
      <w:r>
        <w:rPr>
          <w:lang w:val="en-GB"/>
        </w:rPr>
        <w:t xml:space="preserve"> </w:t>
      </w:r>
      <w:hyperlink r:id="rId340" w:history="1">
        <w:r w:rsidRPr="0004567B">
          <w:rPr>
            <w:rStyle w:val="Hyperlink"/>
            <w:lang w:val="en-GB"/>
          </w:rPr>
          <w:t>https://www.panosc.eu/news/esrf-data-repositories-selected-for-support-towards-achieving-coretrustseal-certification/</w:t>
        </w:r>
      </w:hyperlink>
      <w:r>
        <w:rPr>
          <w:lang w:val="en-GB"/>
        </w:rPr>
        <w:t xml:space="preserve"> </w:t>
      </w:r>
    </w:p>
    <w:p w14:paraId="773D7994" w14:textId="6856BD2D" w:rsidR="006C1523" w:rsidRDefault="006C1523" w:rsidP="00474A8B">
      <w:pPr>
        <w:pStyle w:val="ListParagraph"/>
        <w:numPr>
          <w:ilvl w:val="1"/>
          <w:numId w:val="13"/>
        </w:numPr>
        <w:jc w:val="left"/>
        <w:rPr>
          <w:lang w:val="en-GB"/>
        </w:rPr>
      </w:pPr>
      <w:r w:rsidRPr="006C1523">
        <w:rPr>
          <w:lang w:val="en-GB"/>
        </w:rPr>
        <w:t>Twitter:</w:t>
      </w:r>
      <w:r>
        <w:rPr>
          <w:lang w:val="en-GB"/>
        </w:rPr>
        <w:t xml:space="preserve"> </w:t>
      </w:r>
      <w:hyperlink r:id="rId341" w:history="1">
        <w:r w:rsidRPr="0004567B">
          <w:rPr>
            <w:rStyle w:val="Hyperlink"/>
            <w:lang w:val="en-GB"/>
          </w:rPr>
          <w:t>https://twitter.com/Panosc_eu/status/1208045084110991362</w:t>
        </w:r>
      </w:hyperlink>
      <w:r>
        <w:rPr>
          <w:lang w:val="en-GB"/>
        </w:rPr>
        <w:t xml:space="preserve"> </w:t>
      </w:r>
    </w:p>
    <w:p w14:paraId="7E76EF41" w14:textId="61C83565" w:rsidR="00AC569A" w:rsidRDefault="005A12C7" w:rsidP="005A12C7">
      <w:pPr>
        <w:pStyle w:val="ListParagraph"/>
        <w:numPr>
          <w:ilvl w:val="0"/>
          <w:numId w:val="36"/>
        </w:numPr>
        <w:rPr>
          <w:b/>
          <w:lang w:val="en-GB"/>
        </w:rPr>
      </w:pPr>
      <w:r>
        <w:rPr>
          <w:lang w:val="en-GB"/>
        </w:rPr>
        <w:t xml:space="preserve">20 February 2020 - </w:t>
      </w:r>
      <w:r w:rsidRPr="005A12C7">
        <w:rPr>
          <w:b/>
          <w:lang w:val="en-GB"/>
        </w:rPr>
        <w:t>Online the EOSC cluster projects’ position papers on expectations and planned contributions to the EOSC</w:t>
      </w:r>
    </w:p>
    <w:p w14:paraId="58B55103" w14:textId="3D0C4F98" w:rsidR="005A12C7" w:rsidRPr="005A12C7" w:rsidRDefault="005A12C7" w:rsidP="005A12C7">
      <w:pPr>
        <w:pStyle w:val="ListParagraph"/>
        <w:numPr>
          <w:ilvl w:val="1"/>
          <w:numId w:val="36"/>
        </w:numPr>
        <w:rPr>
          <w:b/>
          <w:lang w:val="en-GB"/>
        </w:rPr>
      </w:pPr>
      <w:proofErr w:type="spellStart"/>
      <w:r>
        <w:rPr>
          <w:lang w:val="en-GB"/>
        </w:rPr>
        <w:t>PaNOSC</w:t>
      </w:r>
      <w:proofErr w:type="spellEnd"/>
      <w:r>
        <w:rPr>
          <w:lang w:val="en-GB"/>
        </w:rPr>
        <w:t xml:space="preserve"> website: </w:t>
      </w:r>
      <w:hyperlink r:id="rId342" w:history="1">
        <w:r w:rsidRPr="00C65632">
          <w:rPr>
            <w:rStyle w:val="Hyperlink"/>
            <w:lang w:val="en-GB"/>
          </w:rPr>
          <w:t>https://www.panosc.eu/news/online-the-eosc-cluster-projects-position-papers-on-expectations-and-planned-contributions-to-the-eosc/</w:t>
        </w:r>
      </w:hyperlink>
      <w:r>
        <w:rPr>
          <w:lang w:val="en-GB"/>
        </w:rPr>
        <w:t xml:space="preserve"> </w:t>
      </w:r>
    </w:p>
    <w:p w14:paraId="1C564573" w14:textId="51CF161E" w:rsidR="005A12C7" w:rsidRPr="005A12C7" w:rsidRDefault="005A12C7" w:rsidP="005A12C7">
      <w:pPr>
        <w:pStyle w:val="ListParagraph"/>
        <w:numPr>
          <w:ilvl w:val="1"/>
          <w:numId w:val="36"/>
        </w:numPr>
        <w:rPr>
          <w:b/>
          <w:lang w:val="en-GB"/>
        </w:rPr>
      </w:pPr>
      <w:proofErr w:type="spellStart"/>
      <w:r>
        <w:rPr>
          <w:lang w:val="en-GB"/>
        </w:rPr>
        <w:t>Zenodo</w:t>
      </w:r>
      <w:proofErr w:type="spellEnd"/>
      <w:r>
        <w:rPr>
          <w:lang w:val="en-GB"/>
        </w:rPr>
        <w:t xml:space="preserve">: </w:t>
      </w:r>
      <w:r w:rsidRPr="005A12C7">
        <w:rPr>
          <w:lang w:val="en-GB"/>
        </w:rPr>
        <w:t>DOI: 10.5281/zenodo.3675081</w:t>
      </w:r>
    </w:p>
    <w:p w14:paraId="10906B7F" w14:textId="3B9A3999" w:rsidR="005A12C7" w:rsidRDefault="00782165" w:rsidP="005A12C7">
      <w:pPr>
        <w:pStyle w:val="ListParagraph"/>
        <w:numPr>
          <w:ilvl w:val="1"/>
          <w:numId w:val="36"/>
        </w:numPr>
        <w:rPr>
          <w:lang w:val="en-GB"/>
        </w:rPr>
      </w:pPr>
      <w:r w:rsidRPr="00782165">
        <w:rPr>
          <w:lang w:val="en-GB"/>
        </w:rPr>
        <w:t xml:space="preserve">Twitter: </w:t>
      </w:r>
      <w:hyperlink r:id="rId343" w:history="1">
        <w:r w:rsidRPr="00782165">
          <w:rPr>
            <w:rStyle w:val="Hyperlink"/>
            <w:lang w:val="en-GB"/>
          </w:rPr>
          <w:t>https://twitter.com/Panosc_eu/status/1230432708905574400</w:t>
        </w:r>
      </w:hyperlink>
      <w:r w:rsidRPr="00782165">
        <w:rPr>
          <w:lang w:val="en-GB"/>
        </w:rPr>
        <w:t xml:space="preserve"> </w:t>
      </w:r>
    </w:p>
    <w:p w14:paraId="1D290923" w14:textId="64CB855E" w:rsidR="00782165" w:rsidRDefault="00782165" w:rsidP="00782165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 xml:space="preserve">5 May 2020 - </w:t>
      </w:r>
      <w:r w:rsidRPr="00782165">
        <w:rPr>
          <w:b/>
          <w:lang w:val="en-GB"/>
        </w:rPr>
        <w:t>A further step towards EOSC implementation: research data on ultramarine blue disease in masterpieces made open via @ESRF data portal</w:t>
      </w:r>
    </w:p>
    <w:p w14:paraId="26A06B0A" w14:textId="74E99DC2" w:rsidR="00782165" w:rsidRDefault="00782165" w:rsidP="00782165">
      <w:pPr>
        <w:pStyle w:val="ListParagraph"/>
        <w:numPr>
          <w:ilvl w:val="1"/>
          <w:numId w:val="36"/>
        </w:numPr>
        <w:rPr>
          <w:lang w:val="en-GB"/>
        </w:rPr>
      </w:pPr>
      <w:proofErr w:type="spellStart"/>
      <w:r>
        <w:rPr>
          <w:lang w:val="en-GB"/>
        </w:rPr>
        <w:t>PaNOSC</w:t>
      </w:r>
      <w:proofErr w:type="spellEnd"/>
      <w:r>
        <w:rPr>
          <w:lang w:val="en-GB"/>
        </w:rPr>
        <w:t xml:space="preserve"> website: </w:t>
      </w:r>
      <w:hyperlink r:id="rId344" w:history="1">
        <w:r w:rsidRPr="00C65632">
          <w:rPr>
            <w:rStyle w:val="Hyperlink"/>
            <w:lang w:val="en-GB"/>
          </w:rPr>
          <w:t>https://www.panosc.eu/news/a-further-step-towards-eosc-implementation-research-data-on-ultramarine-blue-disease-in-masterpieces-made-open-via-esrf-data-portal/</w:t>
        </w:r>
      </w:hyperlink>
      <w:r>
        <w:rPr>
          <w:lang w:val="en-GB"/>
        </w:rPr>
        <w:t xml:space="preserve"> </w:t>
      </w:r>
    </w:p>
    <w:p w14:paraId="4156104A" w14:textId="2168723E" w:rsidR="00782165" w:rsidRDefault="00782165" w:rsidP="00782165">
      <w:pPr>
        <w:pStyle w:val="ListParagraph"/>
        <w:numPr>
          <w:ilvl w:val="1"/>
          <w:numId w:val="36"/>
        </w:numPr>
        <w:rPr>
          <w:lang w:val="en-GB"/>
        </w:rPr>
      </w:pPr>
      <w:r>
        <w:rPr>
          <w:lang w:val="en-GB"/>
        </w:rPr>
        <w:t xml:space="preserve">Twitter: </w:t>
      </w:r>
      <w:hyperlink r:id="rId345" w:history="1">
        <w:r w:rsidRPr="00C65632">
          <w:rPr>
            <w:rStyle w:val="Hyperlink"/>
            <w:lang w:val="en-GB"/>
          </w:rPr>
          <w:t>https://twitter.com/Panosc_eu/status/1257968445343309824</w:t>
        </w:r>
      </w:hyperlink>
      <w:r>
        <w:rPr>
          <w:lang w:val="en-GB"/>
        </w:rPr>
        <w:t xml:space="preserve"> </w:t>
      </w:r>
    </w:p>
    <w:p w14:paraId="3EF36D3F" w14:textId="74DB1E93" w:rsidR="00782165" w:rsidRPr="00D40799" w:rsidRDefault="00D40799" w:rsidP="00782165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 xml:space="preserve">24 May 2020 - </w:t>
      </w:r>
      <w:proofErr w:type="spellStart"/>
      <w:r w:rsidRPr="00D40799">
        <w:rPr>
          <w:b/>
          <w:lang w:val="en-GB"/>
        </w:rPr>
        <w:t>PaNOSC</w:t>
      </w:r>
      <w:proofErr w:type="spellEnd"/>
      <w:r w:rsidRPr="00D40799">
        <w:rPr>
          <w:b/>
          <w:lang w:val="en-GB"/>
        </w:rPr>
        <w:t xml:space="preserve"> updates research data policy framework to be FAIR</w:t>
      </w:r>
    </w:p>
    <w:p w14:paraId="1530DDA6" w14:textId="197DEB53" w:rsidR="00D40799" w:rsidRDefault="00D40799" w:rsidP="00D40799">
      <w:pPr>
        <w:pStyle w:val="ListParagraph"/>
        <w:numPr>
          <w:ilvl w:val="1"/>
          <w:numId w:val="36"/>
        </w:numPr>
        <w:rPr>
          <w:lang w:val="en-GB"/>
        </w:rPr>
      </w:pPr>
      <w:proofErr w:type="spellStart"/>
      <w:r>
        <w:rPr>
          <w:lang w:val="en-GB"/>
        </w:rPr>
        <w:t>PaNOSC</w:t>
      </w:r>
      <w:proofErr w:type="spellEnd"/>
      <w:r>
        <w:rPr>
          <w:lang w:val="en-GB"/>
        </w:rPr>
        <w:t xml:space="preserve"> website: </w:t>
      </w:r>
      <w:hyperlink r:id="rId346" w:history="1">
        <w:r w:rsidRPr="00C65632">
          <w:rPr>
            <w:rStyle w:val="Hyperlink"/>
            <w:lang w:val="en-GB"/>
          </w:rPr>
          <w:t>https://www.panosc.eu/news/panosc-updates-research-data-policy-framework-to-be-fair/</w:t>
        </w:r>
      </w:hyperlink>
    </w:p>
    <w:p w14:paraId="2885160D" w14:textId="542B7185" w:rsidR="00D40799" w:rsidRDefault="00D40799" w:rsidP="00D40799">
      <w:pPr>
        <w:pStyle w:val="ListParagraph"/>
        <w:numPr>
          <w:ilvl w:val="1"/>
          <w:numId w:val="36"/>
        </w:numPr>
        <w:rPr>
          <w:lang w:val="en-GB"/>
        </w:rPr>
      </w:pPr>
      <w:proofErr w:type="spellStart"/>
      <w:r>
        <w:rPr>
          <w:lang w:val="en-GB"/>
        </w:rPr>
        <w:t>Zenodo</w:t>
      </w:r>
      <w:proofErr w:type="spellEnd"/>
      <w:r>
        <w:rPr>
          <w:lang w:val="en-GB"/>
        </w:rPr>
        <w:t xml:space="preserve">: </w:t>
      </w:r>
      <w:hyperlink r:id="rId347" w:history="1">
        <w:r w:rsidRPr="00C65632">
          <w:rPr>
            <w:rStyle w:val="Hyperlink"/>
            <w:lang w:val="en-GB"/>
          </w:rPr>
          <w:t>https://doi.org/10.5281/zenodo.3862701</w:t>
        </w:r>
      </w:hyperlink>
    </w:p>
    <w:p w14:paraId="0D66CDD3" w14:textId="6637A4E8" w:rsidR="002F739D" w:rsidRDefault="002F739D" w:rsidP="00D40799">
      <w:pPr>
        <w:pStyle w:val="ListParagraph"/>
        <w:numPr>
          <w:ilvl w:val="1"/>
          <w:numId w:val="36"/>
        </w:numPr>
        <w:rPr>
          <w:lang w:val="en-GB"/>
        </w:rPr>
      </w:pPr>
      <w:r>
        <w:rPr>
          <w:lang w:val="en-GB"/>
        </w:rPr>
        <w:t xml:space="preserve">CORDIS: </w:t>
      </w:r>
      <w:hyperlink r:id="rId348" w:history="1">
        <w:r w:rsidRPr="00C65632">
          <w:rPr>
            <w:rStyle w:val="Hyperlink"/>
            <w:lang w:val="en-GB"/>
          </w:rPr>
          <w:t>https://cordis.europa.eu/article/id/418268-panosc-updates-research-data-policy-framework-to-be-fair/it</w:t>
        </w:r>
      </w:hyperlink>
      <w:r>
        <w:rPr>
          <w:lang w:val="en-GB"/>
        </w:rPr>
        <w:t xml:space="preserve"> </w:t>
      </w:r>
    </w:p>
    <w:p w14:paraId="7AB7C496" w14:textId="29813A01" w:rsidR="00D40799" w:rsidRDefault="00D40799" w:rsidP="00D40799">
      <w:pPr>
        <w:pStyle w:val="ListParagraph"/>
        <w:numPr>
          <w:ilvl w:val="1"/>
          <w:numId w:val="36"/>
        </w:numPr>
        <w:rPr>
          <w:lang w:val="en-GB"/>
        </w:rPr>
      </w:pPr>
      <w:r>
        <w:rPr>
          <w:lang w:val="en-GB"/>
        </w:rPr>
        <w:t xml:space="preserve">Twitter: </w:t>
      </w:r>
      <w:hyperlink r:id="rId349" w:history="1">
        <w:r w:rsidR="002F739D" w:rsidRPr="00C65632">
          <w:rPr>
            <w:rStyle w:val="Hyperlink"/>
            <w:lang w:val="en-GB"/>
          </w:rPr>
          <w:t>https://twitter.com/Panosc_eu/status/1264876056466591744</w:t>
        </w:r>
      </w:hyperlink>
      <w:r w:rsidR="002F739D">
        <w:rPr>
          <w:lang w:val="en-GB"/>
        </w:rPr>
        <w:t xml:space="preserve"> </w:t>
      </w:r>
    </w:p>
    <w:p w14:paraId="5D9AFC3F" w14:textId="7D97AF7D" w:rsidR="002F739D" w:rsidRPr="002F739D" w:rsidRDefault="002F739D" w:rsidP="002F739D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 xml:space="preserve">25 May 2020 – </w:t>
      </w:r>
      <w:r>
        <w:rPr>
          <w:b/>
          <w:lang w:val="en-GB"/>
        </w:rPr>
        <w:t xml:space="preserve">Release of OSCOVIDA, the </w:t>
      </w:r>
      <w:proofErr w:type="spellStart"/>
      <w:r>
        <w:rPr>
          <w:b/>
          <w:lang w:val="en-GB"/>
        </w:rPr>
        <w:t>PaNOCS</w:t>
      </w:r>
      <w:proofErr w:type="spellEnd"/>
      <w:r>
        <w:rPr>
          <w:b/>
          <w:lang w:val="en-GB"/>
        </w:rPr>
        <w:t xml:space="preserve"> Open Science COVID Analysis platform</w:t>
      </w:r>
    </w:p>
    <w:p w14:paraId="11D6EEE6" w14:textId="5A5E6DD0" w:rsidR="002F739D" w:rsidRDefault="002F739D" w:rsidP="002F739D">
      <w:pPr>
        <w:pStyle w:val="ListParagraph"/>
        <w:numPr>
          <w:ilvl w:val="1"/>
          <w:numId w:val="36"/>
        </w:numPr>
        <w:rPr>
          <w:lang w:val="en-GB"/>
        </w:rPr>
      </w:pPr>
      <w:proofErr w:type="spellStart"/>
      <w:r>
        <w:rPr>
          <w:lang w:val="en-GB"/>
        </w:rPr>
        <w:t>PaNOSC</w:t>
      </w:r>
      <w:proofErr w:type="spellEnd"/>
      <w:r>
        <w:rPr>
          <w:lang w:val="en-GB"/>
        </w:rPr>
        <w:t xml:space="preserve"> website: </w:t>
      </w:r>
      <w:hyperlink r:id="rId350" w:history="1">
        <w:r w:rsidRPr="00C65632">
          <w:rPr>
            <w:rStyle w:val="Hyperlink"/>
            <w:lang w:val="en-GB"/>
          </w:rPr>
          <w:t>https://www.panosc.eu/news/panosc-open-science-covid-analysis-platform/</w:t>
        </w:r>
      </w:hyperlink>
    </w:p>
    <w:p w14:paraId="7D71C655" w14:textId="6FFCB94F" w:rsidR="002F739D" w:rsidRDefault="002F739D" w:rsidP="002F739D">
      <w:pPr>
        <w:pStyle w:val="ListParagraph"/>
        <w:numPr>
          <w:ilvl w:val="1"/>
          <w:numId w:val="36"/>
        </w:numPr>
        <w:rPr>
          <w:lang w:val="en-GB"/>
        </w:rPr>
      </w:pPr>
      <w:proofErr w:type="spellStart"/>
      <w:r>
        <w:rPr>
          <w:lang w:val="en-GB"/>
        </w:rPr>
        <w:t>PaNOSC</w:t>
      </w:r>
      <w:proofErr w:type="spellEnd"/>
      <w:r>
        <w:rPr>
          <w:lang w:val="en-GB"/>
        </w:rPr>
        <w:t xml:space="preserve"> website: </w:t>
      </w:r>
      <w:hyperlink r:id="rId351" w:history="1">
        <w:r w:rsidRPr="00C65632">
          <w:rPr>
            <w:rStyle w:val="Hyperlink"/>
            <w:lang w:val="en-GB"/>
          </w:rPr>
          <w:t>https://www.panosc.eu/news/hungarian-contribution-to-panosc-oscovida-allows-following-covid-19-pandemic-in-the-country-at-county-level/</w:t>
        </w:r>
      </w:hyperlink>
    </w:p>
    <w:p w14:paraId="19C9A7AA" w14:textId="0D6E00E4" w:rsidR="002F739D" w:rsidRDefault="002F739D" w:rsidP="002F739D">
      <w:pPr>
        <w:pStyle w:val="ListParagraph"/>
        <w:numPr>
          <w:ilvl w:val="1"/>
          <w:numId w:val="36"/>
        </w:numPr>
        <w:rPr>
          <w:lang w:val="en-GB"/>
        </w:rPr>
      </w:pPr>
      <w:r>
        <w:rPr>
          <w:lang w:val="en-GB"/>
        </w:rPr>
        <w:t xml:space="preserve">CORDIS: </w:t>
      </w:r>
      <w:hyperlink r:id="rId352" w:history="1">
        <w:r w:rsidRPr="00C65632">
          <w:rPr>
            <w:rStyle w:val="Hyperlink"/>
            <w:lang w:val="en-GB"/>
          </w:rPr>
          <w:t>https://cordis.europa.eu/article/id/418274-discover-oscovida-the-panosc-open-science-covid-analysis-platform-tracking-data-about-covid19/es</w:t>
        </w:r>
      </w:hyperlink>
    </w:p>
    <w:p w14:paraId="397CB7AE" w14:textId="071E0859" w:rsidR="002F739D" w:rsidRDefault="002F739D" w:rsidP="002F739D">
      <w:pPr>
        <w:pStyle w:val="ListParagraph"/>
        <w:numPr>
          <w:ilvl w:val="1"/>
          <w:numId w:val="36"/>
        </w:numPr>
        <w:rPr>
          <w:lang w:val="en-GB"/>
        </w:rPr>
      </w:pPr>
      <w:r>
        <w:rPr>
          <w:lang w:val="en-GB"/>
        </w:rPr>
        <w:t xml:space="preserve">CORDIS: </w:t>
      </w:r>
      <w:hyperlink r:id="rId353" w:history="1">
        <w:r w:rsidRPr="00C65632">
          <w:rPr>
            <w:rStyle w:val="Hyperlink"/>
            <w:lang w:val="en-GB"/>
          </w:rPr>
          <w:t>https://cordis.europa.eu/article/id/421539-hungarian-contribution-to-panosc-oscovida-allows-following-covid-19-pandemic-in-the-country-a</w:t>
        </w:r>
      </w:hyperlink>
    </w:p>
    <w:p w14:paraId="7E9D4FC4" w14:textId="0855E8C5" w:rsidR="002F739D" w:rsidRDefault="002F739D" w:rsidP="002F739D">
      <w:pPr>
        <w:pStyle w:val="ListParagraph"/>
        <w:numPr>
          <w:ilvl w:val="1"/>
          <w:numId w:val="36"/>
        </w:numPr>
        <w:rPr>
          <w:lang w:val="en-GB"/>
        </w:rPr>
      </w:pPr>
      <w:r>
        <w:rPr>
          <w:lang w:val="en-GB"/>
        </w:rPr>
        <w:t xml:space="preserve">RT Twitter: </w:t>
      </w:r>
      <w:hyperlink r:id="rId354" w:history="1">
        <w:r w:rsidRPr="00C65632">
          <w:rPr>
            <w:rStyle w:val="Hyperlink"/>
            <w:lang w:val="en-GB"/>
          </w:rPr>
          <w:t>https://twitter.com/EuropeanXFEL/status/1272784282969391104</w:t>
        </w:r>
      </w:hyperlink>
    </w:p>
    <w:p w14:paraId="78FC94C0" w14:textId="4E8B6D6F" w:rsidR="002F739D" w:rsidRDefault="002F739D" w:rsidP="002F739D">
      <w:pPr>
        <w:pStyle w:val="ListParagraph"/>
        <w:numPr>
          <w:ilvl w:val="1"/>
          <w:numId w:val="36"/>
        </w:numPr>
        <w:rPr>
          <w:lang w:val="en-GB"/>
        </w:rPr>
      </w:pPr>
      <w:r>
        <w:rPr>
          <w:lang w:val="en-GB"/>
        </w:rPr>
        <w:t xml:space="preserve">Twitter: </w:t>
      </w:r>
      <w:hyperlink r:id="rId355" w:history="1">
        <w:r w:rsidRPr="00C65632">
          <w:rPr>
            <w:rStyle w:val="Hyperlink"/>
            <w:lang w:val="en-GB"/>
          </w:rPr>
          <w:t>https://twitter.com/Panosc_eu/status/1279047039767150593</w:t>
        </w:r>
      </w:hyperlink>
      <w:r>
        <w:rPr>
          <w:lang w:val="en-GB"/>
        </w:rPr>
        <w:t xml:space="preserve"> </w:t>
      </w:r>
    </w:p>
    <w:p w14:paraId="55F20A73" w14:textId="3C8C7D53" w:rsidR="002F739D" w:rsidRPr="002F739D" w:rsidRDefault="002F739D" w:rsidP="002F739D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 xml:space="preserve">24 August 2020 - </w:t>
      </w:r>
      <w:r w:rsidRPr="002F739D">
        <w:rPr>
          <w:b/>
          <w:lang w:val="en-GB"/>
        </w:rPr>
        <w:t xml:space="preserve">Latest publication about VINYL – the </w:t>
      </w:r>
      <w:proofErr w:type="spellStart"/>
      <w:r w:rsidRPr="002F739D">
        <w:rPr>
          <w:b/>
          <w:lang w:val="en-GB"/>
        </w:rPr>
        <w:t>VIrtual</w:t>
      </w:r>
      <w:proofErr w:type="spellEnd"/>
      <w:r w:rsidRPr="002F739D">
        <w:rPr>
          <w:b/>
          <w:lang w:val="en-GB"/>
        </w:rPr>
        <w:t xml:space="preserve"> Neutron and </w:t>
      </w:r>
      <w:proofErr w:type="spellStart"/>
      <w:r w:rsidRPr="002F739D">
        <w:rPr>
          <w:b/>
          <w:lang w:val="en-GB"/>
        </w:rPr>
        <w:t>x-raY</w:t>
      </w:r>
      <w:proofErr w:type="spellEnd"/>
      <w:r w:rsidRPr="002F739D">
        <w:rPr>
          <w:b/>
          <w:lang w:val="en-GB"/>
        </w:rPr>
        <w:t xml:space="preserve"> Laboratory, and its applications for experiments’ simulation</w:t>
      </w:r>
    </w:p>
    <w:p w14:paraId="74B0B037" w14:textId="305E34E9" w:rsidR="002F739D" w:rsidRDefault="002F739D" w:rsidP="002F739D">
      <w:pPr>
        <w:pStyle w:val="ListParagraph"/>
        <w:numPr>
          <w:ilvl w:val="1"/>
          <w:numId w:val="36"/>
        </w:numPr>
        <w:rPr>
          <w:lang w:val="en-GB"/>
        </w:rPr>
      </w:pPr>
      <w:proofErr w:type="spellStart"/>
      <w:r>
        <w:rPr>
          <w:lang w:val="en-GB"/>
        </w:rPr>
        <w:t>PaNOSC</w:t>
      </w:r>
      <w:proofErr w:type="spellEnd"/>
      <w:r>
        <w:rPr>
          <w:lang w:val="en-GB"/>
        </w:rPr>
        <w:t xml:space="preserve"> website: </w:t>
      </w:r>
      <w:hyperlink r:id="rId356" w:history="1">
        <w:r w:rsidR="000A1ECC" w:rsidRPr="00C65632">
          <w:rPr>
            <w:rStyle w:val="Hyperlink"/>
            <w:lang w:val="en-GB"/>
          </w:rPr>
          <w:t>https://www.panosc.eu/news/latest-publication-about-vinyl-the-virtual-neutron-and-x-ray-laboratory-and-its-applications-for-experiments-simulation/</w:t>
        </w:r>
      </w:hyperlink>
      <w:r w:rsidR="000A1ECC">
        <w:rPr>
          <w:lang w:val="en-GB"/>
        </w:rPr>
        <w:t xml:space="preserve"> </w:t>
      </w:r>
    </w:p>
    <w:p w14:paraId="2461EB4E" w14:textId="3AAE6AE7" w:rsidR="000A1ECC" w:rsidRDefault="000A1ECC" w:rsidP="002F739D">
      <w:pPr>
        <w:pStyle w:val="ListParagraph"/>
        <w:numPr>
          <w:ilvl w:val="1"/>
          <w:numId w:val="36"/>
        </w:numPr>
        <w:rPr>
          <w:lang w:val="en-GB"/>
        </w:rPr>
      </w:pPr>
      <w:r>
        <w:rPr>
          <w:lang w:val="en-GB"/>
        </w:rPr>
        <w:t xml:space="preserve">Twitter: </w:t>
      </w:r>
      <w:hyperlink r:id="rId357" w:history="1">
        <w:r w:rsidRPr="00C65632">
          <w:rPr>
            <w:rStyle w:val="Hyperlink"/>
            <w:lang w:val="en-GB"/>
          </w:rPr>
          <w:t>https://twitter.com/Panosc_eu/status/1327173921746128896</w:t>
        </w:r>
      </w:hyperlink>
      <w:r>
        <w:rPr>
          <w:lang w:val="en-GB"/>
        </w:rPr>
        <w:t xml:space="preserve"> </w:t>
      </w:r>
    </w:p>
    <w:p w14:paraId="606EA273" w14:textId="72973AFB" w:rsidR="000A1ECC" w:rsidRPr="000A1ECC" w:rsidRDefault="000A1ECC" w:rsidP="000A1ECC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 xml:space="preserve">21 September 2020 – </w:t>
      </w:r>
      <w:r w:rsidRPr="000A1ECC">
        <w:rPr>
          <w:b/>
          <w:lang w:val="en-GB"/>
        </w:rPr>
        <w:t>Position paper on EOSC – a tool for enabling Open Science in Europe</w:t>
      </w:r>
    </w:p>
    <w:p w14:paraId="2EBE91A4" w14:textId="27AB5750" w:rsidR="000A1ECC" w:rsidRDefault="000A1ECC" w:rsidP="000A1ECC">
      <w:pPr>
        <w:pStyle w:val="ListParagraph"/>
        <w:numPr>
          <w:ilvl w:val="1"/>
          <w:numId w:val="36"/>
        </w:numPr>
        <w:rPr>
          <w:lang w:val="en-GB"/>
        </w:rPr>
      </w:pPr>
      <w:proofErr w:type="spellStart"/>
      <w:r>
        <w:rPr>
          <w:lang w:val="en-GB"/>
        </w:rPr>
        <w:t>PaNOSC</w:t>
      </w:r>
      <w:proofErr w:type="spellEnd"/>
      <w:r>
        <w:rPr>
          <w:lang w:val="en-GB"/>
        </w:rPr>
        <w:t xml:space="preserve"> website: </w:t>
      </w:r>
      <w:hyperlink r:id="rId358" w:history="1">
        <w:r w:rsidRPr="00C65632">
          <w:rPr>
            <w:rStyle w:val="Hyperlink"/>
            <w:lang w:val="en-GB"/>
          </w:rPr>
          <w:t>https://www.panosc.eu/news/eosc-a-tool-for-enabling-open-science-in-europe/</w:t>
        </w:r>
      </w:hyperlink>
      <w:r>
        <w:rPr>
          <w:lang w:val="en-GB"/>
        </w:rPr>
        <w:t xml:space="preserve"> </w:t>
      </w:r>
    </w:p>
    <w:p w14:paraId="63BB48AD" w14:textId="1CDC7EB3" w:rsidR="000A1ECC" w:rsidRDefault="000A1ECC" w:rsidP="000A1ECC">
      <w:pPr>
        <w:pStyle w:val="ListParagraph"/>
        <w:numPr>
          <w:ilvl w:val="1"/>
          <w:numId w:val="36"/>
        </w:numPr>
        <w:rPr>
          <w:lang w:val="en-GB"/>
        </w:rPr>
      </w:pPr>
      <w:proofErr w:type="spellStart"/>
      <w:r>
        <w:rPr>
          <w:lang w:val="en-GB"/>
        </w:rPr>
        <w:t>Zenodo</w:t>
      </w:r>
      <w:proofErr w:type="spellEnd"/>
      <w:r>
        <w:rPr>
          <w:lang w:val="en-GB"/>
        </w:rPr>
        <w:t xml:space="preserve">: </w:t>
      </w:r>
      <w:hyperlink r:id="rId359" w:history="1">
        <w:r w:rsidRPr="00C65632">
          <w:rPr>
            <w:rStyle w:val="Hyperlink"/>
            <w:lang w:val="en-GB"/>
          </w:rPr>
          <w:t>https://doi.org/10.5281/zenodo.4044010</w:t>
        </w:r>
      </w:hyperlink>
      <w:r>
        <w:rPr>
          <w:lang w:val="en-GB"/>
        </w:rPr>
        <w:t xml:space="preserve"> </w:t>
      </w:r>
    </w:p>
    <w:p w14:paraId="2E0C7B80" w14:textId="49011BA8" w:rsidR="000A1ECC" w:rsidRDefault="000A1ECC" w:rsidP="000A1ECC">
      <w:pPr>
        <w:pStyle w:val="ListParagraph"/>
        <w:numPr>
          <w:ilvl w:val="1"/>
          <w:numId w:val="36"/>
        </w:numPr>
        <w:rPr>
          <w:lang w:val="en-GB"/>
        </w:rPr>
      </w:pPr>
      <w:r>
        <w:rPr>
          <w:lang w:val="en-GB"/>
        </w:rPr>
        <w:t xml:space="preserve">Twitter: </w:t>
      </w:r>
      <w:hyperlink r:id="rId360" w:history="1">
        <w:r w:rsidRPr="00C65632">
          <w:rPr>
            <w:rStyle w:val="Hyperlink"/>
            <w:lang w:val="en-GB"/>
          </w:rPr>
          <w:t>https://twitter.com/Panosc_eu/status/1308019487531323394</w:t>
        </w:r>
      </w:hyperlink>
      <w:r>
        <w:rPr>
          <w:lang w:val="en-GB"/>
        </w:rPr>
        <w:t xml:space="preserve"> </w:t>
      </w:r>
    </w:p>
    <w:p w14:paraId="51F564A1" w14:textId="45CC2B3A" w:rsidR="000A1ECC" w:rsidRDefault="000A1ECC" w:rsidP="000A1ECC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>25 September 2020 –</w:t>
      </w:r>
      <w:r w:rsidR="000E18E2">
        <w:rPr>
          <w:lang w:val="en-GB"/>
        </w:rPr>
        <w:t xml:space="preserve"> </w:t>
      </w:r>
      <w:r w:rsidR="000E18E2" w:rsidRPr="000E18E2">
        <w:rPr>
          <w:b/>
          <w:lang w:val="en-GB"/>
        </w:rPr>
        <w:t xml:space="preserve">Discover pan-learning.org, the </w:t>
      </w:r>
      <w:proofErr w:type="spellStart"/>
      <w:r w:rsidR="000E18E2" w:rsidRPr="000E18E2">
        <w:rPr>
          <w:b/>
          <w:lang w:val="en-GB"/>
        </w:rPr>
        <w:t>PaN</w:t>
      </w:r>
      <w:proofErr w:type="spellEnd"/>
      <w:r w:rsidR="000E18E2" w:rsidRPr="000E18E2">
        <w:rPr>
          <w:b/>
          <w:lang w:val="en-GB"/>
        </w:rPr>
        <w:t xml:space="preserve"> sources e-learning platform</w:t>
      </w:r>
    </w:p>
    <w:p w14:paraId="1E372D28" w14:textId="1B95C106" w:rsidR="000E18E2" w:rsidRDefault="000E18E2" w:rsidP="000E18E2">
      <w:pPr>
        <w:pStyle w:val="ListParagraph"/>
        <w:numPr>
          <w:ilvl w:val="1"/>
          <w:numId w:val="36"/>
        </w:numPr>
        <w:rPr>
          <w:lang w:val="en-GB"/>
        </w:rPr>
      </w:pPr>
      <w:proofErr w:type="spellStart"/>
      <w:r>
        <w:rPr>
          <w:lang w:val="en-GB"/>
        </w:rPr>
        <w:t>PaNOSC</w:t>
      </w:r>
      <w:proofErr w:type="spellEnd"/>
      <w:r>
        <w:rPr>
          <w:lang w:val="en-GB"/>
        </w:rPr>
        <w:t xml:space="preserve"> website: </w:t>
      </w:r>
      <w:hyperlink r:id="rId361" w:history="1">
        <w:r w:rsidRPr="00C65632">
          <w:rPr>
            <w:rStyle w:val="Hyperlink"/>
            <w:lang w:val="en-GB"/>
          </w:rPr>
          <w:t>https://www.panosc.eu/news/discover-pan-learning-org-the-pan-sources-e-learning-platform/</w:t>
        </w:r>
      </w:hyperlink>
      <w:r>
        <w:rPr>
          <w:lang w:val="en-GB"/>
        </w:rPr>
        <w:t xml:space="preserve"> </w:t>
      </w:r>
    </w:p>
    <w:p w14:paraId="5B1AC664" w14:textId="7EAE64C4" w:rsidR="000E18E2" w:rsidRDefault="000E18E2" w:rsidP="000E18E2">
      <w:pPr>
        <w:pStyle w:val="ListParagraph"/>
        <w:numPr>
          <w:ilvl w:val="1"/>
          <w:numId w:val="36"/>
        </w:numPr>
        <w:rPr>
          <w:lang w:val="en-GB"/>
        </w:rPr>
      </w:pPr>
      <w:r>
        <w:rPr>
          <w:lang w:val="en-GB"/>
        </w:rPr>
        <w:t xml:space="preserve">Twitter: </w:t>
      </w:r>
      <w:hyperlink r:id="rId362" w:history="1">
        <w:r w:rsidRPr="00C65632">
          <w:rPr>
            <w:rStyle w:val="Hyperlink"/>
            <w:lang w:val="en-GB"/>
          </w:rPr>
          <w:t>https://twitter.com/Panosc_eu/status/1309468360544079874</w:t>
        </w:r>
      </w:hyperlink>
      <w:r>
        <w:rPr>
          <w:lang w:val="en-GB"/>
        </w:rPr>
        <w:t xml:space="preserve"> </w:t>
      </w:r>
    </w:p>
    <w:p w14:paraId="15AEF64A" w14:textId="336CCDA7" w:rsidR="000E18E2" w:rsidRDefault="000E18E2" w:rsidP="000E18E2">
      <w:pPr>
        <w:pStyle w:val="ListParagraph"/>
        <w:numPr>
          <w:ilvl w:val="0"/>
          <w:numId w:val="37"/>
        </w:numPr>
        <w:rPr>
          <w:lang w:val="en-GB"/>
        </w:rPr>
      </w:pPr>
      <w:r>
        <w:rPr>
          <w:lang w:val="en-GB"/>
        </w:rPr>
        <w:t xml:space="preserve">28 October 2020 – </w:t>
      </w:r>
      <w:proofErr w:type="spellStart"/>
      <w:r w:rsidRPr="000E18E2">
        <w:rPr>
          <w:b/>
          <w:lang w:val="en-GB"/>
        </w:rPr>
        <w:t>PaNOSC</w:t>
      </w:r>
      <w:proofErr w:type="spellEnd"/>
      <w:r w:rsidRPr="000E18E2">
        <w:rPr>
          <w:b/>
          <w:lang w:val="en-GB"/>
        </w:rPr>
        <w:t xml:space="preserve"> brochure on the project’s main achievements</w:t>
      </w:r>
    </w:p>
    <w:p w14:paraId="34741E26" w14:textId="77777777" w:rsidR="000E18E2" w:rsidRDefault="000E18E2" w:rsidP="000E18E2">
      <w:pPr>
        <w:pStyle w:val="ListParagraph"/>
        <w:numPr>
          <w:ilvl w:val="1"/>
          <w:numId w:val="37"/>
        </w:numPr>
        <w:rPr>
          <w:lang w:val="en-GB"/>
        </w:rPr>
      </w:pPr>
      <w:proofErr w:type="spellStart"/>
      <w:r>
        <w:rPr>
          <w:lang w:val="en-GB"/>
        </w:rPr>
        <w:t>PaNOSC</w:t>
      </w:r>
      <w:proofErr w:type="spellEnd"/>
      <w:r>
        <w:rPr>
          <w:lang w:val="en-GB"/>
        </w:rPr>
        <w:t xml:space="preserve"> website: </w:t>
      </w:r>
      <w:hyperlink r:id="rId363" w:history="1">
        <w:r w:rsidRPr="00C65632">
          <w:rPr>
            <w:rStyle w:val="Hyperlink"/>
            <w:lang w:val="en-GB"/>
          </w:rPr>
          <w:t>https://www.panosc.eu/news/online-the-panosc-brochure-on-the-projects-main-achievements/</w:t>
        </w:r>
      </w:hyperlink>
      <w:r>
        <w:rPr>
          <w:lang w:val="en-GB"/>
        </w:rPr>
        <w:t xml:space="preserve"> </w:t>
      </w:r>
    </w:p>
    <w:p w14:paraId="4F3DD475" w14:textId="1EFDFC21" w:rsidR="000E18E2" w:rsidRDefault="000E18E2" w:rsidP="000E18E2">
      <w:pPr>
        <w:pStyle w:val="ListParagraph"/>
        <w:numPr>
          <w:ilvl w:val="1"/>
          <w:numId w:val="37"/>
        </w:numPr>
        <w:rPr>
          <w:lang w:val="en-GB"/>
        </w:rPr>
      </w:pPr>
      <w:proofErr w:type="spellStart"/>
      <w:r w:rsidRPr="000E18E2">
        <w:rPr>
          <w:lang w:val="en-GB"/>
        </w:rPr>
        <w:t>Zenodo</w:t>
      </w:r>
      <w:proofErr w:type="spellEnd"/>
      <w:r w:rsidRPr="000E18E2">
        <w:rPr>
          <w:lang w:val="en-GB"/>
        </w:rPr>
        <w:t xml:space="preserve">: </w:t>
      </w:r>
      <w:hyperlink r:id="rId364" w:history="1">
        <w:r w:rsidRPr="00C65632">
          <w:rPr>
            <w:rStyle w:val="Hyperlink"/>
            <w:lang w:val="en-GB"/>
          </w:rPr>
          <w:t>https://doi.org/10.5281/zenodo.4247623</w:t>
        </w:r>
      </w:hyperlink>
    </w:p>
    <w:p w14:paraId="63E5FA8D" w14:textId="7C318129" w:rsidR="00C74E14" w:rsidRDefault="00C74E14" w:rsidP="000E18E2">
      <w:pPr>
        <w:pStyle w:val="ListParagraph"/>
        <w:numPr>
          <w:ilvl w:val="1"/>
          <w:numId w:val="37"/>
        </w:numPr>
        <w:rPr>
          <w:lang w:val="en-GB"/>
        </w:rPr>
      </w:pPr>
      <w:r>
        <w:rPr>
          <w:lang w:val="en-GB"/>
        </w:rPr>
        <w:t xml:space="preserve">CORDIS: </w:t>
      </w:r>
      <w:hyperlink r:id="rId365" w:history="1">
        <w:r w:rsidRPr="00C65632">
          <w:rPr>
            <w:rStyle w:val="Hyperlink"/>
            <w:lang w:val="en-GB"/>
          </w:rPr>
          <w:t>https://cordis.europa.eu/article/id/428513-online-the-panosc-brochure-on-the-project-s-progress-and-main-achievements</w:t>
        </w:r>
      </w:hyperlink>
      <w:r>
        <w:rPr>
          <w:lang w:val="en-GB"/>
        </w:rPr>
        <w:t xml:space="preserve"> </w:t>
      </w:r>
      <w:bookmarkStart w:id="0" w:name="_GoBack"/>
      <w:bookmarkEnd w:id="0"/>
    </w:p>
    <w:p w14:paraId="4D330B6B" w14:textId="6C78AAB0" w:rsidR="000E18E2" w:rsidRPr="000E18E2" w:rsidRDefault="000E18E2" w:rsidP="000E18E2">
      <w:pPr>
        <w:pStyle w:val="ListParagraph"/>
        <w:numPr>
          <w:ilvl w:val="1"/>
          <w:numId w:val="37"/>
        </w:numPr>
        <w:rPr>
          <w:lang w:val="en-GB"/>
        </w:rPr>
      </w:pPr>
      <w:r>
        <w:rPr>
          <w:lang w:val="en-GB"/>
        </w:rPr>
        <w:t xml:space="preserve">Article on EOSC-Portal: </w:t>
      </w:r>
      <w:hyperlink r:id="rId366" w:history="1">
        <w:r w:rsidRPr="00C65632">
          <w:rPr>
            <w:rStyle w:val="Hyperlink"/>
            <w:lang w:val="en-GB"/>
          </w:rPr>
          <w:t>https://www.eosc-portal.eu/news/panosc-brochure-project%E2%80%99s-main-achievements-now-online</w:t>
        </w:r>
      </w:hyperlink>
      <w:r>
        <w:rPr>
          <w:lang w:val="en-GB"/>
        </w:rPr>
        <w:t xml:space="preserve"> </w:t>
      </w:r>
    </w:p>
    <w:p w14:paraId="49C53310" w14:textId="6099539B" w:rsidR="000E18E2" w:rsidRDefault="000E18E2" w:rsidP="000E18E2">
      <w:pPr>
        <w:pStyle w:val="ListParagraph"/>
        <w:numPr>
          <w:ilvl w:val="1"/>
          <w:numId w:val="37"/>
        </w:numPr>
        <w:rPr>
          <w:lang w:val="en-GB"/>
        </w:rPr>
      </w:pPr>
      <w:r>
        <w:rPr>
          <w:lang w:val="en-GB"/>
        </w:rPr>
        <w:t xml:space="preserve">Twitter: </w:t>
      </w:r>
      <w:hyperlink r:id="rId367" w:history="1">
        <w:r w:rsidRPr="00C65632">
          <w:rPr>
            <w:rStyle w:val="Hyperlink"/>
            <w:lang w:val="en-GB"/>
          </w:rPr>
          <w:t>https://twitter.com/Panosc_eu/status/1321442427572527106</w:t>
        </w:r>
      </w:hyperlink>
    </w:p>
    <w:p w14:paraId="73E7BB7D" w14:textId="5DBEC225" w:rsidR="000E18E2" w:rsidRDefault="000E18E2" w:rsidP="000E18E2">
      <w:pPr>
        <w:pStyle w:val="ListParagraph"/>
        <w:numPr>
          <w:ilvl w:val="1"/>
          <w:numId w:val="37"/>
        </w:numPr>
        <w:rPr>
          <w:lang w:val="en-GB"/>
        </w:rPr>
      </w:pPr>
      <w:r>
        <w:rPr>
          <w:lang w:val="en-GB"/>
        </w:rPr>
        <w:t xml:space="preserve">Twitter: </w:t>
      </w:r>
      <w:hyperlink r:id="rId368" w:history="1">
        <w:r w:rsidRPr="00C65632">
          <w:rPr>
            <w:rStyle w:val="Hyperlink"/>
            <w:lang w:val="en-GB"/>
          </w:rPr>
          <w:t>https://twitter.com/Panosc_eu/status/1334431424385060866</w:t>
        </w:r>
      </w:hyperlink>
      <w:r>
        <w:rPr>
          <w:lang w:val="en-GB"/>
        </w:rPr>
        <w:t xml:space="preserve"> </w:t>
      </w:r>
    </w:p>
    <w:p w14:paraId="5B822AC8" w14:textId="7A14D457" w:rsidR="000E18E2" w:rsidRPr="000E18E2" w:rsidRDefault="000E18E2" w:rsidP="000E18E2">
      <w:pPr>
        <w:pStyle w:val="ListParagraph"/>
        <w:numPr>
          <w:ilvl w:val="0"/>
          <w:numId w:val="37"/>
        </w:numPr>
        <w:rPr>
          <w:lang w:val="en-GB"/>
        </w:rPr>
      </w:pPr>
      <w:r>
        <w:rPr>
          <w:lang w:val="en-GB"/>
        </w:rPr>
        <w:t xml:space="preserve">9 December 2020 - </w:t>
      </w:r>
      <w:r w:rsidRPr="000E18E2">
        <w:rPr>
          <w:b/>
          <w:lang w:val="en-GB"/>
        </w:rPr>
        <w:t xml:space="preserve">Latest Open Access publication about advances and applications of WISER </w:t>
      </w:r>
      <w:proofErr w:type="spellStart"/>
      <w:r w:rsidRPr="000E18E2">
        <w:rPr>
          <w:b/>
          <w:lang w:val="en-GB"/>
        </w:rPr>
        <w:t>wavefront</w:t>
      </w:r>
      <w:proofErr w:type="spellEnd"/>
      <w:r w:rsidRPr="000E18E2">
        <w:rPr>
          <w:b/>
          <w:lang w:val="en-GB"/>
        </w:rPr>
        <w:t xml:space="preserve"> propagation simulation code</w:t>
      </w:r>
    </w:p>
    <w:p w14:paraId="0C2313BB" w14:textId="4E4A63D2" w:rsidR="000E18E2" w:rsidRDefault="000E18E2" w:rsidP="000E18E2">
      <w:pPr>
        <w:pStyle w:val="ListParagraph"/>
        <w:numPr>
          <w:ilvl w:val="1"/>
          <w:numId w:val="37"/>
        </w:numPr>
        <w:rPr>
          <w:lang w:val="en-GB"/>
        </w:rPr>
      </w:pPr>
      <w:proofErr w:type="spellStart"/>
      <w:r>
        <w:rPr>
          <w:lang w:val="en-GB"/>
        </w:rPr>
        <w:t>PaNOSC</w:t>
      </w:r>
      <w:proofErr w:type="spellEnd"/>
      <w:r>
        <w:rPr>
          <w:lang w:val="en-GB"/>
        </w:rPr>
        <w:t xml:space="preserve"> website: </w:t>
      </w:r>
      <w:hyperlink r:id="rId369" w:history="1">
        <w:r w:rsidRPr="00C65632">
          <w:rPr>
            <w:rStyle w:val="Hyperlink"/>
            <w:lang w:val="en-GB"/>
          </w:rPr>
          <w:t>https://www.panosc.eu/news/latest-open-access-publication-about-advances-and-applications-of-wiser-wavefront-propagation-simulation-code/</w:t>
        </w:r>
      </w:hyperlink>
    </w:p>
    <w:p w14:paraId="3F1BF440" w14:textId="29B15E04" w:rsidR="000E18E2" w:rsidRDefault="000E18E2" w:rsidP="000E18E2">
      <w:pPr>
        <w:pStyle w:val="ListParagraph"/>
        <w:numPr>
          <w:ilvl w:val="1"/>
          <w:numId w:val="37"/>
        </w:numPr>
        <w:rPr>
          <w:lang w:val="en-GB"/>
        </w:rPr>
      </w:pPr>
      <w:r>
        <w:rPr>
          <w:lang w:val="en-GB"/>
        </w:rPr>
        <w:t xml:space="preserve">Twitter: </w:t>
      </w:r>
      <w:hyperlink r:id="rId370" w:history="1">
        <w:r w:rsidRPr="00C65632">
          <w:rPr>
            <w:rStyle w:val="Hyperlink"/>
            <w:lang w:val="en-GB"/>
          </w:rPr>
          <w:t>https://twitter.com/Panosc_eu/status/1336605641138376704</w:t>
        </w:r>
      </w:hyperlink>
    </w:p>
    <w:p w14:paraId="5AEA89F5" w14:textId="77777777" w:rsidR="000E18E2" w:rsidRPr="000E18E2" w:rsidRDefault="000E18E2" w:rsidP="00187FDB">
      <w:pPr>
        <w:pStyle w:val="ListParagraph"/>
        <w:numPr>
          <w:ilvl w:val="0"/>
          <w:numId w:val="0"/>
        </w:numPr>
        <w:ind w:left="1440"/>
        <w:rPr>
          <w:lang w:val="en-GB"/>
        </w:rPr>
      </w:pPr>
    </w:p>
    <w:p w14:paraId="08F4C406" w14:textId="77777777" w:rsidR="005A12C7" w:rsidRDefault="005A12C7" w:rsidP="00B24BE8">
      <w:pPr>
        <w:spacing w:after="100"/>
        <w:rPr>
          <w:rFonts w:ascii="Muli Regular" w:hAnsi="Muli Regular"/>
          <w:b/>
          <w:sz w:val="22"/>
          <w:szCs w:val="22"/>
          <w:lang w:val="en-GB"/>
        </w:rPr>
      </w:pPr>
    </w:p>
    <w:p w14:paraId="431BAE62" w14:textId="77777777" w:rsidR="00187FDB" w:rsidRDefault="00187FDB" w:rsidP="00B24BE8">
      <w:pPr>
        <w:spacing w:after="100"/>
        <w:rPr>
          <w:rFonts w:ascii="Muli Regular" w:hAnsi="Muli Regular"/>
          <w:b/>
          <w:lang w:val="en-GB"/>
        </w:rPr>
      </w:pPr>
    </w:p>
    <w:p w14:paraId="17FDC43D" w14:textId="77777777" w:rsidR="00187FDB" w:rsidRDefault="00187FDB" w:rsidP="00B24BE8">
      <w:pPr>
        <w:spacing w:after="100"/>
        <w:rPr>
          <w:rFonts w:ascii="Muli Regular" w:hAnsi="Muli Regular"/>
          <w:b/>
          <w:lang w:val="en-GB"/>
        </w:rPr>
      </w:pPr>
    </w:p>
    <w:p w14:paraId="3F0F9EC0" w14:textId="1CA8A020" w:rsidR="00B24BE8" w:rsidRPr="005A12C7" w:rsidRDefault="00B24BE8" w:rsidP="00B24BE8">
      <w:pPr>
        <w:spacing w:after="100"/>
        <w:rPr>
          <w:rFonts w:ascii="Muli Regular" w:hAnsi="Muli Regular"/>
          <w:b/>
          <w:lang w:val="en-GB"/>
        </w:rPr>
      </w:pPr>
      <w:r w:rsidRPr="005A12C7">
        <w:rPr>
          <w:rFonts w:ascii="Muli Regular" w:hAnsi="Muli Regular"/>
          <w:b/>
          <w:lang w:val="en-GB"/>
        </w:rPr>
        <w:t>Publications:</w:t>
      </w:r>
    </w:p>
    <w:p w14:paraId="218E6E69" w14:textId="77777777" w:rsidR="00B24BE8" w:rsidRPr="00B24BE8" w:rsidRDefault="00B24BE8" w:rsidP="00B24BE8">
      <w:pPr>
        <w:pStyle w:val="Heading2"/>
        <w:shd w:val="clear" w:color="auto" w:fill="FFFFFF"/>
        <w:spacing w:before="0" w:after="100"/>
        <w:rPr>
          <w:rFonts w:ascii="Muli Regular" w:eastAsia="Times New Roman" w:hAnsi="Muli Regular" w:cs="Times New Roman"/>
          <w:bCs w:val="0"/>
          <w:color w:val="auto"/>
          <w:sz w:val="22"/>
          <w:szCs w:val="22"/>
          <w:lang w:val="en-GB"/>
        </w:rPr>
      </w:pPr>
      <w:r w:rsidRPr="00B24BE8">
        <w:rPr>
          <w:rFonts w:ascii="Muli Regular" w:eastAsia="Times New Roman" w:hAnsi="Muli Regular" w:cs="Times New Roman"/>
          <w:bCs w:val="0"/>
          <w:color w:val="auto"/>
          <w:sz w:val="22"/>
          <w:szCs w:val="22"/>
          <w:lang w:val="en-GB"/>
        </w:rPr>
        <w:t>Peer-reviewed open access publications</w:t>
      </w:r>
    </w:p>
    <w:p w14:paraId="702E6FBC" w14:textId="77777777" w:rsidR="00B24BE8" w:rsidRPr="00B24BE8" w:rsidRDefault="00B24BE8" w:rsidP="00B24BE8">
      <w:pPr>
        <w:numPr>
          <w:ilvl w:val="0"/>
          <w:numId w:val="14"/>
        </w:numPr>
        <w:shd w:val="clear" w:color="auto" w:fill="FFFFFF"/>
        <w:spacing w:after="100"/>
        <w:ind w:left="0"/>
        <w:rPr>
          <w:rFonts w:ascii="Muli Regular" w:eastAsia="Times New Roman" w:hAnsi="Muli Regular" w:cs="Times New Roman"/>
          <w:sz w:val="22"/>
          <w:szCs w:val="22"/>
          <w:lang w:val="en-GB"/>
        </w:rPr>
      </w:pP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M.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Manfredda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 A.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Hafner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 S.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Gerusina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 N.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Mahne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 A.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Simoncig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 M.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Zangrando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, and L. Raimondi </w:t>
      </w:r>
      <w:r w:rsidRPr="00B24BE8">
        <w:rPr>
          <w:rStyle w:val="Strong"/>
          <w:rFonts w:ascii="Muli Regular" w:eastAsia="Times New Roman" w:hAnsi="Muli Regular" w:cs="Times New Roman"/>
          <w:i/>
          <w:iCs/>
          <w:sz w:val="22"/>
          <w:szCs w:val="22"/>
          <w:lang w:val="en-GB"/>
        </w:rPr>
        <w:t xml:space="preserve">WISER </w:t>
      </w:r>
      <w:proofErr w:type="spellStart"/>
      <w:r w:rsidRPr="00B24BE8">
        <w:rPr>
          <w:rStyle w:val="Strong"/>
          <w:rFonts w:ascii="Muli Regular" w:eastAsia="Times New Roman" w:hAnsi="Muli Regular" w:cs="Times New Roman"/>
          <w:i/>
          <w:iCs/>
          <w:sz w:val="22"/>
          <w:szCs w:val="22"/>
          <w:lang w:val="en-GB"/>
        </w:rPr>
        <w:t>wavefront</w:t>
      </w:r>
      <w:proofErr w:type="spellEnd"/>
      <w:r w:rsidRPr="00B24BE8">
        <w:rPr>
          <w:rStyle w:val="Strong"/>
          <w:rFonts w:ascii="Muli Regular" w:eastAsia="Times New Roman" w:hAnsi="Muli Regular" w:cs="Times New Roman"/>
          <w:i/>
          <w:iCs/>
          <w:sz w:val="22"/>
          <w:szCs w:val="22"/>
          <w:lang w:val="en-GB"/>
        </w:rPr>
        <w:t xml:space="preserve"> propagation simulation code: advances and applications</w: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, Proc. SPIE 11493, Advances in Computational Methods for X-Ray Optics V, 114930B (16 September 2020); </w: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fldChar w:fldCharType="begin"/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instrText xml:space="preserve"> HYPERLINK "https://doi.org/10.1117/12.2568574" \t "_blank" </w:instrTex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fldChar w:fldCharType="separate"/>
      </w:r>
      <w:r w:rsidRPr="00B24BE8">
        <w:rPr>
          <w:rStyle w:val="Hyperlink"/>
          <w:rFonts w:ascii="Muli Regular" w:eastAsia="Times New Roman" w:hAnsi="Muli Regular" w:cs="Times New Roman"/>
          <w:color w:val="auto"/>
          <w:sz w:val="22"/>
          <w:szCs w:val="22"/>
          <w:lang w:val="en-GB"/>
        </w:rPr>
        <w:t>https://doi.org/10.1117/12.2568574</w: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fldChar w:fldCharType="end"/>
      </w:r>
    </w:p>
    <w:p w14:paraId="408164FA" w14:textId="77777777" w:rsidR="00B24BE8" w:rsidRPr="00B24BE8" w:rsidRDefault="00B24BE8" w:rsidP="00B24BE8">
      <w:pPr>
        <w:numPr>
          <w:ilvl w:val="0"/>
          <w:numId w:val="14"/>
        </w:numPr>
        <w:shd w:val="clear" w:color="auto" w:fill="FFFFFF"/>
        <w:spacing w:after="100"/>
        <w:ind w:left="0"/>
        <w:rPr>
          <w:rFonts w:ascii="Muli Regular" w:eastAsia="Times New Roman" w:hAnsi="Muli Regular" w:cs="Times New Roman"/>
          <w:sz w:val="22"/>
          <w:szCs w:val="22"/>
          <w:lang w:val="en-GB"/>
        </w:rPr>
      </w:pP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A.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Götz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J.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Bodera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Sempere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A. Campbell, A. de Maria, M. del Rio, R.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Dimper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J.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Kieffer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A.Solé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T. Vincent; S.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Caunt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J. Hall, J. F. Perrin, N. Carboni,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A.Hafner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R.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Pugliese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M.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Bertelsen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T. H. Rod, T. S. Richter, J. Taylor, J. C. E, H.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Fangohr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C.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Fortmann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-Grote, T.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Kluyver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R.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Rosca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F.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Gliksohn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L.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Schrettner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, </w:t>
      </w:r>
      <w:r w:rsidRPr="00B24BE8">
        <w:rPr>
          <w:rStyle w:val="Strong"/>
          <w:rFonts w:ascii="Muli Regular" w:eastAsia="Times New Roman" w:hAnsi="Muli Regular" w:cs="Times New Roman"/>
          <w:i/>
          <w:iCs/>
          <w:sz w:val="22"/>
          <w:szCs w:val="22"/>
          <w:lang w:val="en-GB"/>
        </w:rPr>
        <w:t>Enabling Open Science for Photon and Neutron Sources</w: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ICALEPCS2019 Proceedings,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JACoW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 Publishing, 30 August 2020, DOI: </w:t>
      </w:r>
      <w:hyperlink r:id="rId371" w:history="1">
        <w:r w:rsidRPr="00B24BE8">
          <w:rPr>
            <w:rStyle w:val="Hyperlink"/>
            <w:rFonts w:ascii="Muli Regular" w:eastAsia="Times New Roman" w:hAnsi="Muli Regular" w:cs="Times New Roman"/>
            <w:color w:val="auto"/>
            <w:sz w:val="22"/>
            <w:szCs w:val="22"/>
            <w:lang w:val="en-GB"/>
          </w:rPr>
          <w:t>https://doi.org/10.18429/JACoW-ICALEPCS2019-TUBPL02</w:t>
        </w:r>
      </w:hyperlink>
    </w:p>
    <w:p w14:paraId="3F0B9107" w14:textId="77777777" w:rsidR="00B24BE8" w:rsidRPr="00B24BE8" w:rsidRDefault="00B24BE8" w:rsidP="00B24BE8">
      <w:pPr>
        <w:numPr>
          <w:ilvl w:val="0"/>
          <w:numId w:val="15"/>
        </w:numPr>
        <w:shd w:val="clear" w:color="auto" w:fill="FFFFFF"/>
        <w:spacing w:after="100"/>
        <w:ind w:left="0"/>
        <w:rPr>
          <w:rFonts w:ascii="Muli Regular" w:eastAsia="Times New Roman" w:hAnsi="Muli Regular" w:cs="Times New Roman"/>
          <w:sz w:val="22"/>
          <w:szCs w:val="22"/>
          <w:lang w:val="en-GB"/>
        </w:rPr>
      </w:pP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H.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Fangohr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M. Beg, M.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Bergemann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V.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Bondar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S.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Brockhauser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 C.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Carinan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R. Costa, F.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Dall’Antonia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C.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Danilevski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J. C. E, W.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Ehsan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S. G.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Esenov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R.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Fabbri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S.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Fangohr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G.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Flucke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C.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Fortmann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D.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Fulla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Marsa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G.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Giovanetti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D.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Goeries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S.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Hauf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D. G.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Hickin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T. Jarosiewicz5, E.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Kamil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M.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Karnevskiy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Y.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Kirienko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A.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Klimovskaia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T. A.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Kluyver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M.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Kuster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L. Le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Guyader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A. Madsen, L. G. Maia, D.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Mamchyk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L.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Mercadier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T.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Michelat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J.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Möller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I.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Mohacsi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A.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Parenti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M.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Reiser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R.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Rosca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D. B.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Rueck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T.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Rüter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H. Santos, R. Schaffer, A.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Scherz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M.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Scholz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A.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Silenzi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M.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Spirzewski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J.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Sztuk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J.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Szuba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S.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Trojanowski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K.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Wrona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A. A.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Yaroslavtsev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J. Zhu, J.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Reppin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F.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Schlünzen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M.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Schuh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E. Fernandez-del-Castillo, G.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Sipos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T. H. Rod, J. R.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Selknaes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J. W. Taylor, A. Campbell, A.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Götz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J.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Kieffer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J. Hall, E.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Pellegrini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, J. F. Perrin, </w:t>
      </w:r>
      <w:r w:rsidRPr="00B24BE8">
        <w:rPr>
          <w:rStyle w:val="Strong"/>
          <w:rFonts w:ascii="Muli Regular" w:eastAsia="Times New Roman" w:hAnsi="Muli Regular" w:cs="Times New Roman"/>
          <w:i/>
          <w:iCs/>
          <w:sz w:val="22"/>
          <w:szCs w:val="22"/>
          <w:lang w:val="en-GB"/>
        </w:rPr>
        <w:t xml:space="preserve">Data exploration and analysis with </w:t>
      </w:r>
      <w:proofErr w:type="spellStart"/>
      <w:r w:rsidRPr="00B24BE8">
        <w:rPr>
          <w:rStyle w:val="Strong"/>
          <w:rFonts w:ascii="Muli Regular" w:eastAsia="Times New Roman" w:hAnsi="Muli Regular" w:cs="Times New Roman"/>
          <w:i/>
          <w:iCs/>
          <w:sz w:val="22"/>
          <w:szCs w:val="22"/>
          <w:lang w:val="en-GB"/>
        </w:rPr>
        <w:t>Jupyter</w:t>
      </w:r>
      <w:proofErr w:type="spellEnd"/>
      <w:r w:rsidRPr="00B24BE8">
        <w:rPr>
          <w:rStyle w:val="Strong"/>
          <w:rFonts w:ascii="Muli Regular" w:eastAsia="Times New Roman" w:hAnsi="Muli Regular" w:cs="Times New Roman"/>
          <w:i/>
          <w:iCs/>
          <w:sz w:val="22"/>
          <w:szCs w:val="22"/>
          <w:lang w:val="en-GB"/>
        </w:rPr>
        <w:t xml:space="preserve"> Notebooks</w: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ICALEPCS2019 Proceedings,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JACoW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 Publishing, 30 August 2020, DOI: </w: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fldChar w:fldCharType="begin"/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instrText xml:space="preserve"> HYPERLINK "https://jacow.org/icalepcs2019/papers/tucpr02.pdf" \t "_blank" </w:instrTex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fldChar w:fldCharType="separate"/>
      </w:r>
      <w:r w:rsidRPr="00B24BE8">
        <w:rPr>
          <w:rStyle w:val="Hyperlink"/>
          <w:rFonts w:ascii="Muli Regular" w:eastAsia="Times New Roman" w:hAnsi="Muli Regular" w:cs="Times New Roman"/>
          <w:color w:val="auto"/>
          <w:sz w:val="22"/>
          <w:szCs w:val="22"/>
          <w:lang w:val="en-GB"/>
        </w:rPr>
        <w:t>https://doi.org/10.18429/JACoW-ICALEPCS2019-TUCPR02</w: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fldChar w:fldCharType="end"/>
      </w:r>
    </w:p>
    <w:p w14:paraId="39C79AF3" w14:textId="77777777" w:rsidR="00B24BE8" w:rsidRPr="00B24BE8" w:rsidRDefault="00B24BE8" w:rsidP="00B24BE8">
      <w:pPr>
        <w:numPr>
          <w:ilvl w:val="0"/>
          <w:numId w:val="16"/>
        </w:numPr>
        <w:shd w:val="clear" w:color="auto" w:fill="FFFFFF"/>
        <w:spacing w:after="100"/>
        <w:ind w:left="0"/>
        <w:rPr>
          <w:rFonts w:ascii="Muli Regular" w:eastAsia="Times New Roman" w:hAnsi="Muli Regular" w:cs="Times New Roman"/>
          <w:sz w:val="22"/>
          <w:szCs w:val="22"/>
          <w:lang w:val="en-GB"/>
        </w:rPr>
      </w:pP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J. C. E, A.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Hafner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 T.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Kluyver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 M.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Bertelsen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 M.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Upadhyay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Kahaly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 Z.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Lecz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 S.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Nourbakhsh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 A. P. Mancuso, and C.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Fortmann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-Grote, </w:t>
      </w:r>
      <w:r w:rsidRPr="00B24BE8">
        <w:rPr>
          <w:rStyle w:val="Strong"/>
          <w:rFonts w:ascii="Muli Regular" w:eastAsia="Times New Roman" w:hAnsi="Muli Regular" w:cs="Times New Roman"/>
          <w:i/>
          <w:iCs/>
          <w:sz w:val="22"/>
          <w:szCs w:val="22"/>
          <w:lang w:val="en-GB"/>
        </w:rPr>
        <w:t xml:space="preserve">VINYL: The </w:t>
      </w:r>
      <w:proofErr w:type="spellStart"/>
      <w:r w:rsidRPr="00B24BE8">
        <w:rPr>
          <w:rStyle w:val="Strong"/>
          <w:rFonts w:ascii="Muli Regular" w:eastAsia="Times New Roman" w:hAnsi="Muli Regular" w:cs="Times New Roman"/>
          <w:i/>
          <w:iCs/>
          <w:sz w:val="22"/>
          <w:szCs w:val="22"/>
          <w:lang w:val="en-GB"/>
        </w:rPr>
        <w:t>VIrtual</w:t>
      </w:r>
      <w:proofErr w:type="spellEnd"/>
      <w:r w:rsidRPr="00B24BE8">
        <w:rPr>
          <w:rStyle w:val="Strong"/>
          <w:rFonts w:ascii="Muli Regular" w:eastAsia="Times New Roman" w:hAnsi="Muli Regular" w:cs="Times New Roman"/>
          <w:i/>
          <w:iCs/>
          <w:sz w:val="22"/>
          <w:szCs w:val="22"/>
          <w:lang w:val="en-GB"/>
        </w:rPr>
        <w:t xml:space="preserve"> Neutron and </w:t>
      </w:r>
      <w:proofErr w:type="spellStart"/>
      <w:r w:rsidRPr="00B24BE8">
        <w:rPr>
          <w:rStyle w:val="Strong"/>
          <w:rFonts w:ascii="Muli Regular" w:eastAsia="Times New Roman" w:hAnsi="Muli Regular" w:cs="Times New Roman"/>
          <w:i/>
          <w:iCs/>
          <w:sz w:val="22"/>
          <w:szCs w:val="22"/>
          <w:lang w:val="en-GB"/>
        </w:rPr>
        <w:t>x-raY</w:t>
      </w:r>
      <w:proofErr w:type="spellEnd"/>
      <w:r w:rsidRPr="00B24BE8">
        <w:rPr>
          <w:rStyle w:val="Strong"/>
          <w:rFonts w:ascii="Muli Regular" w:eastAsia="Times New Roman" w:hAnsi="Muli Regular" w:cs="Times New Roman"/>
          <w:i/>
          <w:iCs/>
          <w:sz w:val="22"/>
          <w:szCs w:val="22"/>
          <w:lang w:val="en-GB"/>
        </w:rPr>
        <w:t xml:space="preserve"> Laboratory and its applications</w: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, Proc. SPIE 11493, Advances in Computational Methods for X-Ray Optics V, 114930Z (21 August 2020); </w: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fldChar w:fldCharType="begin"/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instrText xml:space="preserve"> HYPERLINK "https://doi.org/10.1117/12.2570378" \t "_blank" </w:instrTex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fldChar w:fldCharType="separate"/>
      </w:r>
      <w:r w:rsidRPr="00B24BE8">
        <w:rPr>
          <w:rStyle w:val="Hyperlink"/>
          <w:rFonts w:ascii="Muli Regular" w:eastAsia="Times New Roman" w:hAnsi="Muli Regular" w:cs="Times New Roman"/>
          <w:color w:val="auto"/>
          <w:sz w:val="22"/>
          <w:szCs w:val="22"/>
          <w:lang w:val="en-GB"/>
        </w:rPr>
        <w:t>https://doi.org/10.1117/12.2570378</w: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fldChar w:fldCharType="end"/>
      </w:r>
    </w:p>
    <w:p w14:paraId="63A3143D" w14:textId="77777777" w:rsidR="00181E78" w:rsidRDefault="00181E78" w:rsidP="00B24BE8">
      <w:pPr>
        <w:pStyle w:val="Heading2"/>
        <w:shd w:val="clear" w:color="auto" w:fill="FFFFFF"/>
        <w:spacing w:before="0" w:after="100"/>
        <w:rPr>
          <w:rFonts w:ascii="Muli Regular" w:eastAsia="Times New Roman" w:hAnsi="Muli Regular" w:cs="Times New Roman"/>
          <w:bCs w:val="0"/>
          <w:color w:val="auto"/>
          <w:sz w:val="22"/>
          <w:szCs w:val="22"/>
          <w:lang w:val="en-GB"/>
        </w:rPr>
      </w:pPr>
    </w:p>
    <w:p w14:paraId="39903B36" w14:textId="77777777" w:rsidR="00B24BE8" w:rsidRPr="00B24BE8" w:rsidRDefault="00B24BE8" w:rsidP="00B24BE8">
      <w:pPr>
        <w:pStyle w:val="Heading2"/>
        <w:shd w:val="clear" w:color="auto" w:fill="FFFFFF"/>
        <w:spacing w:before="0" w:after="100"/>
        <w:rPr>
          <w:rFonts w:ascii="Muli Regular" w:eastAsia="Times New Roman" w:hAnsi="Muli Regular" w:cs="Times New Roman"/>
          <w:bCs w:val="0"/>
          <w:color w:val="auto"/>
          <w:sz w:val="22"/>
          <w:szCs w:val="22"/>
          <w:lang w:val="en-GB"/>
        </w:rPr>
      </w:pPr>
      <w:r w:rsidRPr="00B24BE8">
        <w:rPr>
          <w:rFonts w:ascii="Muli Regular" w:eastAsia="Times New Roman" w:hAnsi="Muli Regular" w:cs="Times New Roman"/>
          <w:bCs w:val="0"/>
          <w:color w:val="auto"/>
          <w:sz w:val="22"/>
          <w:szCs w:val="22"/>
          <w:lang w:val="en-GB"/>
        </w:rPr>
        <w:t>Peer-reviewed publications</w:t>
      </w:r>
    </w:p>
    <w:p w14:paraId="6D3C65C6" w14:textId="77777777" w:rsidR="00B24BE8" w:rsidRPr="00B24BE8" w:rsidRDefault="00B24BE8" w:rsidP="00B24BE8">
      <w:pPr>
        <w:numPr>
          <w:ilvl w:val="0"/>
          <w:numId w:val="17"/>
        </w:numPr>
        <w:shd w:val="clear" w:color="auto" w:fill="FFFFFF"/>
        <w:spacing w:after="100"/>
        <w:ind w:left="0"/>
        <w:rPr>
          <w:rFonts w:ascii="Muli Regular" w:eastAsia="Times New Roman" w:hAnsi="Muli Regular" w:cs="Times New Roman"/>
          <w:sz w:val="22"/>
          <w:szCs w:val="22"/>
          <w:lang w:val="en-GB"/>
        </w:rPr>
      </w:pP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R.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Dimper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A.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Götz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A. De Maria, M.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Solé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 V.A.,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Chaillet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B.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Lebayle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, </w:t>
      </w:r>
      <w:r w:rsidRPr="00B24BE8">
        <w:rPr>
          <w:rStyle w:val="Strong"/>
          <w:rFonts w:ascii="Muli Regular" w:eastAsia="Times New Roman" w:hAnsi="Muli Regular" w:cs="Times New Roman"/>
          <w:i/>
          <w:iCs/>
          <w:sz w:val="22"/>
          <w:szCs w:val="22"/>
          <w:lang w:val="en-GB"/>
        </w:rPr>
        <w:t>ESRF Data Policy, Storage, and Services</w: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, Synchrotron Radiation News, Volume 32, 2019 – Issue 3, DOI: </w: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fldChar w:fldCharType="begin"/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instrText xml:space="preserve"> HYPERLINK "https://doi.org/10.1080/08940886.2019.1608119" \t "_blank" </w:instrTex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fldChar w:fldCharType="separate"/>
      </w:r>
      <w:r w:rsidRPr="00B24BE8">
        <w:rPr>
          <w:rStyle w:val="Hyperlink"/>
          <w:rFonts w:ascii="Muli Regular" w:eastAsia="Times New Roman" w:hAnsi="Muli Regular" w:cs="Times New Roman"/>
          <w:color w:val="auto"/>
          <w:sz w:val="22"/>
          <w:szCs w:val="22"/>
          <w:lang w:val="en-GB"/>
        </w:rPr>
        <w:t>https://doi.org/10.1080/08940886.2019.1608119</w: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fldChar w:fldCharType="end"/>
      </w:r>
    </w:p>
    <w:p w14:paraId="3BD7DF6C" w14:textId="77777777" w:rsidR="00181E78" w:rsidRDefault="00181E78" w:rsidP="00B24BE8">
      <w:pPr>
        <w:pStyle w:val="Heading2"/>
        <w:shd w:val="clear" w:color="auto" w:fill="FFFFFF"/>
        <w:spacing w:before="0" w:after="100"/>
        <w:rPr>
          <w:rFonts w:ascii="Muli Regular" w:eastAsia="Times New Roman" w:hAnsi="Muli Regular" w:cs="Times New Roman"/>
          <w:bCs w:val="0"/>
          <w:color w:val="auto"/>
          <w:sz w:val="22"/>
          <w:szCs w:val="22"/>
          <w:lang w:val="en-GB"/>
        </w:rPr>
      </w:pPr>
    </w:p>
    <w:p w14:paraId="411950FE" w14:textId="77777777" w:rsidR="00B24BE8" w:rsidRPr="00B24BE8" w:rsidRDefault="00B24BE8" w:rsidP="00B24BE8">
      <w:pPr>
        <w:pStyle w:val="Heading2"/>
        <w:shd w:val="clear" w:color="auto" w:fill="FFFFFF"/>
        <w:spacing w:before="0" w:after="100"/>
        <w:rPr>
          <w:rFonts w:ascii="Muli Regular" w:eastAsia="Times New Roman" w:hAnsi="Muli Regular" w:cs="Times New Roman"/>
          <w:bCs w:val="0"/>
          <w:color w:val="auto"/>
          <w:sz w:val="22"/>
          <w:szCs w:val="22"/>
          <w:lang w:val="en-GB"/>
        </w:rPr>
      </w:pPr>
      <w:r w:rsidRPr="00B24BE8">
        <w:rPr>
          <w:rFonts w:ascii="Muli Regular" w:eastAsia="Times New Roman" w:hAnsi="Muli Regular" w:cs="Times New Roman"/>
          <w:bCs w:val="0"/>
          <w:color w:val="auto"/>
          <w:sz w:val="22"/>
          <w:szCs w:val="22"/>
          <w:lang w:val="en-GB"/>
        </w:rPr>
        <w:t>Green open access publications</w:t>
      </w:r>
    </w:p>
    <w:p w14:paraId="0345080E" w14:textId="77777777" w:rsidR="00B24BE8" w:rsidRPr="00B24BE8" w:rsidRDefault="00B24BE8" w:rsidP="00B24BE8">
      <w:pPr>
        <w:numPr>
          <w:ilvl w:val="0"/>
          <w:numId w:val="18"/>
        </w:numPr>
        <w:shd w:val="clear" w:color="auto" w:fill="FFFFFF"/>
        <w:spacing w:after="100"/>
        <w:ind w:left="0"/>
        <w:rPr>
          <w:rFonts w:ascii="Muli Regular" w:eastAsia="Times New Roman" w:hAnsi="Muli Regular" w:cs="Times New Roman"/>
          <w:sz w:val="22"/>
          <w:szCs w:val="22"/>
          <w:lang w:val="en-GB"/>
        </w:rPr>
      </w:pP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C.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Fortmann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-Grote, M.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Bertelsen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, J. E, </w:t>
      </w:r>
      <w:r w:rsidRPr="00B24BE8">
        <w:rPr>
          <w:rStyle w:val="Emphasis"/>
          <w:rFonts w:ascii="Muli Regular" w:eastAsia="Times New Roman" w:hAnsi="Muli Regular" w:cs="Times New Roman"/>
          <w:sz w:val="22"/>
          <w:szCs w:val="22"/>
          <w:lang w:val="en-GB"/>
        </w:rPr>
        <w:t>l</w:t>
      </w:r>
      <w:r w:rsidRPr="00B24BE8">
        <w:rPr>
          <w:rStyle w:val="Strong"/>
          <w:rFonts w:ascii="Muli Regular" w:eastAsia="Times New Roman" w:hAnsi="Muli Regular" w:cs="Times New Roman"/>
          <w:i/>
          <w:iCs/>
          <w:sz w:val="22"/>
          <w:szCs w:val="22"/>
          <w:lang w:val="en-GB"/>
        </w:rPr>
        <w:t>ibpyvinyl-v0.0.2</w: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6 November 2020,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PaNOSC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 on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Zenodo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, DOI: </w: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fldChar w:fldCharType="begin"/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instrText xml:space="preserve"> HYPERLINK "https://doi.org/10.5281/zenodo.4245765" \t "_blank" </w:instrTex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fldChar w:fldCharType="separate"/>
      </w:r>
      <w:r w:rsidRPr="00B24BE8">
        <w:rPr>
          <w:rStyle w:val="Hyperlink"/>
          <w:rFonts w:ascii="Muli Regular" w:eastAsia="Times New Roman" w:hAnsi="Muli Regular" w:cs="Times New Roman"/>
          <w:color w:val="auto"/>
          <w:sz w:val="22"/>
          <w:szCs w:val="22"/>
          <w:lang w:val="en-GB"/>
        </w:rPr>
        <w:t>https://doi.org/10.5281/zenodo.4245765</w: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fldChar w:fldCharType="end"/>
      </w:r>
    </w:p>
    <w:p w14:paraId="0A52A428" w14:textId="77777777" w:rsidR="00B24BE8" w:rsidRPr="00B24BE8" w:rsidRDefault="00B24BE8" w:rsidP="00B24BE8">
      <w:pPr>
        <w:numPr>
          <w:ilvl w:val="0"/>
          <w:numId w:val="19"/>
        </w:numPr>
        <w:shd w:val="clear" w:color="auto" w:fill="FFFFFF"/>
        <w:spacing w:after="100"/>
        <w:ind w:left="0"/>
        <w:rPr>
          <w:rFonts w:ascii="Muli Regular" w:eastAsia="Times New Roman" w:hAnsi="Muli Regular" w:cs="Times New Roman"/>
          <w:sz w:val="22"/>
          <w:szCs w:val="22"/>
          <w:lang w:val="en-GB"/>
        </w:rPr>
      </w:pP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J. E, C.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Fortmann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-Grote, </w:t>
      </w:r>
      <w:proofErr w:type="spellStart"/>
      <w:r w:rsidRPr="00B24BE8">
        <w:rPr>
          <w:rStyle w:val="Strong"/>
          <w:rFonts w:ascii="Muli Regular" w:eastAsia="Times New Roman" w:hAnsi="Muli Regular" w:cs="Times New Roman"/>
          <w:i/>
          <w:iCs/>
          <w:sz w:val="22"/>
          <w:szCs w:val="22"/>
          <w:lang w:val="en-GB"/>
        </w:rPr>
        <w:t>SimEx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6 November 2020,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PaNOSC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 on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Zenodo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, DOI: </w: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fldChar w:fldCharType="begin"/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instrText xml:space="preserve"> HYPERLINK "https://doi.org/10.5281/zenodo.4249615" \t "_blank" </w:instrTex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fldChar w:fldCharType="separate"/>
      </w:r>
      <w:r w:rsidRPr="00B24BE8">
        <w:rPr>
          <w:rStyle w:val="Hyperlink"/>
          <w:rFonts w:ascii="Muli Regular" w:eastAsia="Times New Roman" w:hAnsi="Muli Regular" w:cs="Times New Roman"/>
          <w:color w:val="auto"/>
          <w:sz w:val="22"/>
          <w:szCs w:val="22"/>
          <w:lang w:val="en-GB"/>
        </w:rPr>
        <w:t>https://doi.org/10.5281/zenodo.4249615</w: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fldChar w:fldCharType="end"/>
      </w:r>
    </w:p>
    <w:p w14:paraId="1F704650" w14:textId="77777777" w:rsidR="00B24BE8" w:rsidRPr="00B24BE8" w:rsidRDefault="00B24BE8" w:rsidP="00B24BE8">
      <w:pPr>
        <w:numPr>
          <w:ilvl w:val="0"/>
          <w:numId w:val="20"/>
        </w:numPr>
        <w:shd w:val="clear" w:color="auto" w:fill="FFFFFF"/>
        <w:spacing w:after="100"/>
        <w:ind w:left="0"/>
        <w:rPr>
          <w:rFonts w:ascii="Muli Regular" w:eastAsia="Times New Roman" w:hAnsi="Muli Regular" w:cs="Times New Roman"/>
          <w:sz w:val="22"/>
          <w:szCs w:val="22"/>
          <w:lang w:val="en-GB"/>
        </w:rPr>
      </w:pP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A.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Hafner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, </w:t>
      </w:r>
      <w:r w:rsidRPr="00B24BE8">
        <w:rPr>
          <w:rStyle w:val="Strong"/>
          <w:rFonts w:ascii="Muli Regular" w:eastAsia="Times New Roman" w:hAnsi="Muli Regular" w:cs="Times New Roman"/>
          <w:i/>
          <w:iCs/>
          <w:sz w:val="22"/>
          <w:szCs w:val="22"/>
          <w:lang w:val="en-GB"/>
        </w:rPr>
        <w:t>Demonstration of OASYS as a remote application (web service)</w: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6 November 2020,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PaNOSC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 on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Zenodo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, DOI: </w: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fldChar w:fldCharType="begin"/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instrText xml:space="preserve"> HYPERLINK "https://doi.org/10.5281/zenodo.4250966" \t "_blank" </w:instrTex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fldChar w:fldCharType="separate"/>
      </w:r>
      <w:r w:rsidRPr="00B24BE8">
        <w:rPr>
          <w:rStyle w:val="Hyperlink"/>
          <w:rFonts w:ascii="Muli Regular" w:eastAsia="Times New Roman" w:hAnsi="Muli Regular" w:cs="Times New Roman"/>
          <w:color w:val="auto"/>
          <w:sz w:val="22"/>
          <w:szCs w:val="22"/>
          <w:lang w:val="en-GB"/>
        </w:rPr>
        <w:t>https://doi.org/10.5281/zenodo.4250966</w: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fldChar w:fldCharType="end"/>
      </w:r>
    </w:p>
    <w:p w14:paraId="314622E0" w14:textId="77777777" w:rsidR="00B24BE8" w:rsidRPr="00B24BE8" w:rsidRDefault="00B24BE8" w:rsidP="00B24BE8">
      <w:pPr>
        <w:numPr>
          <w:ilvl w:val="0"/>
          <w:numId w:val="21"/>
        </w:numPr>
        <w:shd w:val="clear" w:color="auto" w:fill="FFFFFF"/>
        <w:spacing w:after="100"/>
        <w:ind w:left="0"/>
        <w:rPr>
          <w:rFonts w:ascii="Muli Regular" w:eastAsia="Times New Roman" w:hAnsi="Muli Regular" w:cs="Times New Roman"/>
          <w:sz w:val="22"/>
          <w:szCs w:val="22"/>
          <w:lang w:val="en-GB"/>
        </w:rPr>
      </w:pP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N. Carboni, A.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Götz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, </w:t>
      </w:r>
      <w:proofErr w:type="spellStart"/>
      <w:r w:rsidRPr="00B24BE8">
        <w:rPr>
          <w:rStyle w:val="Strong"/>
          <w:rFonts w:ascii="Muli Regular" w:eastAsia="Times New Roman" w:hAnsi="Muli Regular" w:cs="Times New Roman"/>
          <w:i/>
          <w:iCs/>
          <w:sz w:val="22"/>
          <w:szCs w:val="22"/>
          <w:lang w:val="en-GB"/>
        </w:rPr>
        <w:t>PaNOSC</w:t>
      </w:r>
      <w:proofErr w:type="spellEnd"/>
      <w:r w:rsidRPr="00B24BE8">
        <w:rPr>
          <w:rStyle w:val="Strong"/>
          <w:rFonts w:ascii="Muli Regular" w:eastAsia="Times New Roman" w:hAnsi="Muli Regular" w:cs="Times New Roman"/>
          <w:i/>
          <w:iCs/>
          <w:sz w:val="22"/>
          <w:szCs w:val="22"/>
          <w:lang w:val="en-GB"/>
        </w:rPr>
        <w:t xml:space="preserve"> key achievements in first 18 months</w: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5 November 2020,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PaNOSC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 on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Zenodo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, DOI: </w: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fldChar w:fldCharType="begin"/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instrText xml:space="preserve"> HYPERLINK "https://doi.org/10.5281/zenodo.4247623" \t "_blank" </w:instrTex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fldChar w:fldCharType="separate"/>
      </w:r>
      <w:r w:rsidRPr="00B24BE8">
        <w:rPr>
          <w:rStyle w:val="Hyperlink"/>
          <w:rFonts w:ascii="Muli Regular" w:eastAsia="Times New Roman" w:hAnsi="Muli Regular" w:cs="Times New Roman"/>
          <w:color w:val="auto"/>
          <w:sz w:val="22"/>
          <w:szCs w:val="22"/>
          <w:lang w:val="en-GB"/>
        </w:rPr>
        <w:t>https://doi.org/10.5281/zenodo.4247623</w: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fldChar w:fldCharType="end"/>
      </w:r>
    </w:p>
    <w:p w14:paraId="6AB4C254" w14:textId="77777777" w:rsidR="00B24BE8" w:rsidRPr="00B24BE8" w:rsidRDefault="00B24BE8" w:rsidP="00B24BE8">
      <w:pPr>
        <w:numPr>
          <w:ilvl w:val="0"/>
          <w:numId w:val="22"/>
        </w:numPr>
        <w:shd w:val="clear" w:color="auto" w:fill="FFFFFF"/>
        <w:spacing w:after="100"/>
        <w:ind w:left="0"/>
        <w:rPr>
          <w:rFonts w:ascii="Muli Regular" w:eastAsia="Times New Roman" w:hAnsi="Muli Regular" w:cs="Times New Roman"/>
          <w:sz w:val="22"/>
          <w:szCs w:val="22"/>
          <w:lang w:val="en-GB"/>
        </w:rPr>
      </w:pP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K. T. Butler, M.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Duc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 Le, </w:t>
      </w:r>
      <w:r w:rsidRPr="00B24BE8">
        <w:rPr>
          <w:rStyle w:val="Strong"/>
          <w:rFonts w:ascii="Muli Regular" w:eastAsia="Times New Roman" w:hAnsi="Muli Regular" w:cs="Times New Roman"/>
          <w:i/>
          <w:iCs/>
          <w:sz w:val="22"/>
          <w:szCs w:val="22"/>
          <w:lang w:val="en-GB"/>
        </w:rPr>
        <w:t>Data/code for Interpretable, calibrated neural networks for analysis and understanding of neutron spectra</w: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14 October 2020,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PaNOSC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 on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Zenodo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, DOI: </w: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fldChar w:fldCharType="begin"/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instrText xml:space="preserve"> HYPERLINK "https://doi.org/10.5281/zenodo.4270057" \t "_blank" </w:instrTex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fldChar w:fldCharType="separate"/>
      </w:r>
      <w:r w:rsidRPr="00B24BE8">
        <w:rPr>
          <w:rStyle w:val="Hyperlink"/>
          <w:rFonts w:ascii="Muli Regular" w:eastAsia="Times New Roman" w:hAnsi="Muli Regular" w:cs="Times New Roman"/>
          <w:color w:val="auto"/>
          <w:sz w:val="22"/>
          <w:szCs w:val="22"/>
          <w:lang w:val="en-GB"/>
        </w:rPr>
        <w:t>https://doi.org/10.5281/zenodo.4270057</w: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fldChar w:fldCharType="end"/>
      </w:r>
    </w:p>
    <w:p w14:paraId="338FF5A2" w14:textId="77777777" w:rsidR="00B24BE8" w:rsidRPr="00B24BE8" w:rsidRDefault="00B24BE8" w:rsidP="00B24BE8">
      <w:pPr>
        <w:numPr>
          <w:ilvl w:val="0"/>
          <w:numId w:val="23"/>
        </w:numPr>
        <w:shd w:val="clear" w:color="auto" w:fill="FFFFFF"/>
        <w:spacing w:after="100"/>
        <w:ind w:left="0"/>
        <w:rPr>
          <w:rFonts w:ascii="Muli Regular" w:eastAsia="Times New Roman" w:hAnsi="Muli Regular" w:cs="Times New Roman"/>
          <w:sz w:val="22"/>
          <w:szCs w:val="22"/>
          <w:lang w:val="en-GB"/>
        </w:rPr>
      </w:pP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R.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Pugliese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G.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Kourousias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F.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Billè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M. De Simone, A.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Olivo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D.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Favretto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M. Del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Bianco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R.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Passuello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, </w:t>
      </w:r>
      <w:proofErr w:type="spellStart"/>
      <w:r w:rsidRPr="00B24BE8">
        <w:rPr>
          <w:rStyle w:val="Strong"/>
          <w:rFonts w:ascii="Muli Regular" w:eastAsia="Times New Roman" w:hAnsi="Muli Regular" w:cs="Times New Roman"/>
          <w:i/>
          <w:iCs/>
          <w:sz w:val="22"/>
          <w:szCs w:val="22"/>
          <w:lang w:val="en-GB"/>
        </w:rPr>
        <w:t>Remotisation</w:t>
      </w:r>
      <w:proofErr w:type="spellEnd"/>
      <w:r w:rsidRPr="00B24BE8">
        <w:rPr>
          <w:rStyle w:val="Strong"/>
          <w:rFonts w:ascii="Muli Regular" w:eastAsia="Times New Roman" w:hAnsi="Muli Regular" w:cs="Times New Roman"/>
          <w:i/>
          <w:iCs/>
          <w:sz w:val="22"/>
          <w:szCs w:val="22"/>
          <w:lang w:val="en-GB"/>
        </w:rPr>
        <w:t xml:space="preserve"> technologies for enabling access; from software and robots to protocols and policies</w: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12 October 2020,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PaNOSC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 on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Zenodo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, DOI: </w: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fldChar w:fldCharType="begin"/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instrText xml:space="preserve"> HYPERLINK "https://doi.org/10.5281/zenodo.4081592" \t "_blank" </w:instrTex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fldChar w:fldCharType="separate"/>
      </w:r>
      <w:r w:rsidRPr="00B24BE8">
        <w:rPr>
          <w:rStyle w:val="Hyperlink"/>
          <w:rFonts w:ascii="Muli Regular" w:eastAsia="Times New Roman" w:hAnsi="Muli Regular" w:cs="Times New Roman"/>
          <w:color w:val="auto"/>
          <w:sz w:val="22"/>
          <w:szCs w:val="22"/>
          <w:lang w:val="en-GB"/>
        </w:rPr>
        <w:t>https://doi.org/10.5281/zenodo.4081592</w: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fldChar w:fldCharType="end"/>
      </w:r>
    </w:p>
    <w:p w14:paraId="34CF133B" w14:textId="77777777" w:rsidR="00B24BE8" w:rsidRPr="00B24BE8" w:rsidRDefault="00B24BE8" w:rsidP="00B24BE8">
      <w:pPr>
        <w:numPr>
          <w:ilvl w:val="0"/>
          <w:numId w:val="24"/>
        </w:numPr>
        <w:shd w:val="clear" w:color="auto" w:fill="FFFFFF"/>
        <w:spacing w:after="100"/>
        <w:ind w:left="0"/>
        <w:rPr>
          <w:rFonts w:ascii="Muli Regular" w:eastAsia="Times New Roman" w:hAnsi="Muli Regular" w:cs="Times New Roman"/>
          <w:sz w:val="22"/>
          <w:szCs w:val="22"/>
          <w:lang w:val="en-GB"/>
        </w:rPr>
      </w:pP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A.Götz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, J</w:t>
      </w:r>
      <w:proofErr w:type="gram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.-</w:t>
      </w:r>
      <w:proofErr w:type="gram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F. Perrin, H.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Fangohr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D.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Salvat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F. 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Gliksohn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A. 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Markvardsen</w:t>
      </w:r>
      <w:proofErr w:type="spellEnd"/>
      <w:proofErr w:type="gram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,  A</w:t>
      </w:r>
      <w:proofErr w:type="gram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McBirnie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, A. Gonzalez-Beltran, J. Taylor, B. Matthews, </w:t>
      </w:r>
      <w:proofErr w:type="spellStart"/>
      <w:r w:rsidRPr="00B24BE8">
        <w:rPr>
          <w:rStyle w:val="Strong"/>
          <w:rFonts w:ascii="Muli Regular" w:eastAsia="Times New Roman" w:hAnsi="Muli Regular" w:cs="Times New Roman"/>
          <w:i/>
          <w:iCs/>
          <w:sz w:val="22"/>
          <w:szCs w:val="22"/>
          <w:lang w:val="en-GB"/>
        </w:rPr>
        <w:t>PaNOSC</w:t>
      </w:r>
      <w:proofErr w:type="spellEnd"/>
      <w:r w:rsidRPr="00B24BE8">
        <w:rPr>
          <w:rStyle w:val="Strong"/>
          <w:rFonts w:ascii="Muli Regular" w:eastAsia="Times New Roman" w:hAnsi="Muli Regular" w:cs="Times New Roman"/>
          <w:i/>
          <w:iCs/>
          <w:sz w:val="22"/>
          <w:szCs w:val="22"/>
          <w:lang w:val="en-GB"/>
        </w:rPr>
        <w:t xml:space="preserve"> FAIR Research Data Policy framework</w: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May 2020,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PaNOSC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 on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Zenodo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, DOI: </w: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fldChar w:fldCharType="begin"/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instrText xml:space="preserve"> HYPERLINK "https://doi.org/10.5281/zenodo.3862701" \t "_blank" </w:instrTex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fldChar w:fldCharType="separate"/>
      </w:r>
      <w:r w:rsidRPr="00B24BE8">
        <w:rPr>
          <w:rStyle w:val="Hyperlink"/>
          <w:rFonts w:ascii="Muli Regular" w:eastAsia="Times New Roman" w:hAnsi="Muli Regular" w:cs="Times New Roman"/>
          <w:color w:val="auto"/>
          <w:sz w:val="22"/>
          <w:szCs w:val="22"/>
          <w:lang w:val="en-GB"/>
        </w:rPr>
        <w:t>https://doi.org/10.5281/zenodo.3862701</w: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fldChar w:fldCharType="end"/>
      </w:r>
    </w:p>
    <w:p w14:paraId="07218DF0" w14:textId="77777777" w:rsidR="00B24BE8" w:rsidRPr="00B24BE8" w:rsidRDefault="00B24BE8" w:rsidP="00B24BE8">
      <w:pPr>
        <w:numPr>
          <w:ilvl w:val="0"/>
          <w:numId w:val="25"/>
        </w:numPr>
        <w:shd w:val="clear" w:color="auto" w:fill="FFFFFF"/>
        <w:spacing w:after="100"/>
        <w:ind w:left="0"/>
        <w:rPr>
          <w:rFonts w:ascii="Muli Regular" w:eastAsia="Times New Roman" w:hAnsi="Muli Regular" w:cs="Times New Roman"/>
          <w:sz w:val="22"/>
          <w:szCs w:val="22"/>
          <w:lang w:val="en-GB"/>
        </w:rPr>
      </w:pP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C.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Fortmann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-Grote, </w:t>
      </w:r>
      <w:r w:rsidRPr="00B24BE8">
        <w:rPr>
          <w:rStyle w:val="Strong"/>
          <w:rFonts w:ascii="Muli Regular" w:eastAsia="Times New Roman" w:hAnsi="Muli Regular" w:cs="Times New Roman"/>
          <w:i/>
          <w:iCs/>
          <w:sz w:val="22"/>
          <w:szCs w:val="22"/>
          <w:lang w:val="en-GB"/>
        </w:rPr>
        <w:t>SIMEX test data</w: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April 2020,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PaNOSC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 on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Zenodo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, DOI: </w: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fldChar w:fldCharType="begin"/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instrText xml:space="preserve"> HYPERLINK "https://doi.org/10.5281/zenodo.3750541" \t "_blank" </w:instrTex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fldChar w:fldCharType="separate"/>
      </w:r>
      <w:r w:rsidRPr="00B24BE8">
        <w:rPr>
          <w:rStyle w:val="Hyperlink"/>
          <w:rFonts w:ascii="Muli Regular" w:eastAsia="Times New Roman" w:hAnsi="Muli Regular" w:cs="Times New Roman"/>
          <w:color w:val="auto"/>
          <w:sz w:val="22"/>
          <w:szCs w:val="22"/>
          <w:lang w:val="en-GB"/>
        </w:rPr>
        <w:t>https://doi.org/10.5281/zenodo.3750541</w: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fldChar w:fldCharType="end"/>
      </w:r>
    </w:p>
    <w:p w14:paraId="2D4ED8F3" w14:textId="77777777" w:rsidR="00B24BE8" w:rsidRPr="00B24BE8" w:rsidRDefault="00B24BE8" w:rsidP="00B24BE8">
      <w:pPr>
        <w:numPr>
          <w:ilvl w:val="0"/>
          <w:numId w:val="26"/>
        </w:numPr>
        <w:shd w:val="clear" w:color="auto" w:fill="FFFFFF"/>
        <w:spacing w:after="100"/>
        <w:ind w:left="0"/>
        <w:rPr>
          <w:rFonts w:ascii="Muli Regular" w:eastAsia="Times New Roman" w:hAnsi="Muli Regular" w:cs="Times New Roman"/>
          <w:sz w:val="22"/>
          <w:szCs w:val="22"/>
          <w:lang w:val="en-GB"/>
        </w:rPr>
      </w:pP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A.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Götz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A.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Petzold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A.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Asmi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N.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Blomberg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G.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Lamanna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, R. Dekker, </w:t>
      </w:r>
      <w:r w:rsidRPr="00B24BE8">
        <w:rPr>
          <w:rStyle w:val="Strong"/>
          <w:rFonts w:ascii="Muli Regular" w:eastAsia="Times New Roman" w:hAnsi="Muli Regular" w:cs="Times New Roman"/>
          <w:i/>
          <w:iCs/>
          <w:sz w:val="22"/>
          <w:szCs w:val="22"/>
          <w:lang w:val="en-GB"/>
        </w:rPr>
        <w:t>ESFRI cluster projects – Position papers on expectations and planned contributions to the EOSC</w:t>
      </w:r>
      <w:r w:rsidRPr="00B24BE8">
        <w:rPr>
          <w:rStyle w:val="Emphasis"/>
          <w:rFonts w:ascii="Muli Regular" w:eastAsia="Times New Roman" w:hAnsi="Muli Regular" w:cs="Times New Roman"/>
          <w:sz w:val="22"/>
          <w:szCs w:val="22"/>
          <w:lang w:val="en-GB"/>
        </w:rPr>
        <w:t>,</w: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 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PaNOSC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 on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Zenodo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, DOI; </w: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fldChar w:fldCharType="begin"/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instrText xml:space="preserve"> HYPERLINK "https://doi.org/10.5281/zenodo.3675081" \t "_blank" </w:instrTex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fldChar w:fldCharType="separate"/>
      </w:r>
      <w:r w:rsidRPr="00B24BE8">
        <w:rPr>
          <w:rStyle w:val="Hyperlink"/>
          <w:rFonts w:ascii="Muli Regular" w:eastAsia="Times New Roman" w:hAnsi="Muli Regular" w:cs="Times New Roman"/>
          <w:color w:val="auto"/>
          <w:sz w:val="22"/>
          <w:szCs w:val="22"/>
          <w:lang w:val="en-GB"/>
        </w:rPr>
        <w:t>https://doi.org/10.5281/zenodo.3675081</w: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fldChar w:fldCharType="end"/>
      </w:r>
    </w:p>
    <w:p w14:paraId="44E5B4EC" w14:textId="77777777" w:rsidR="00B24BE8" w:rsidRPr="00B24BE8" w:rsidRDefault="00B24BE8" w:rsidP="00B24BE8">
      <w:pPr>
        <w:numPr>
          <w:ilvl w:val="0"/>
          <w:numId w:val="27"/>
        </w:numPr>
        <w:shd w:val="clear" w:color="auto" w:fill="FFFFFF"/>
        <w:spacing w:after="100"/>
        <w:ind w:left="0"/>
        <w:rPr>
          <w:rFonts w:ascii="Muli Regular" w:eastAsia="Times New Roman" w:hAnsi="Muli Regular" w:cs="Times New Roman"/>
          <w:sz w:val="22"/>
          <w:szCs w:val="22"/>
          <w:lang w:val="en-GB"/>
        </w:rPr>
      </w:pP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A.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Hafner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, </w:t>
      </w:r>
      <w:r w:rsidRPr="00B24BE8">
        <w:rPr>
          <w:rStyle w:val="Strong"/>
          <w:rFonts w:ascii="Muli Regular" w:eastAsia="Times New Roman" w:hAnsi="Muli Regular" w:cs="Times New Roman"/>
          <w:i/>
          <w:iCs/>
          <w:sz w:val="22"/>
          <w:szCs w:val="22"/>
          <w:lang w:val="en-GB"/>
        </w:rPr>
        <w:t xml:space="preserve">Example Photon </w:t>
      </w:r>
      <w:proofErr w:type="spellStart"/>
      <w:r w:rsidRPr="00B24BE8">
        <w:rPr>
          <w:rStyle w:val="Strong"/>
          <w:rFonts w:ascii="Muli Regular" w:eastAsia="Times New Roman" w:hAnsi="Muli Regular" w:cs="Times New Roman"/>
          <w:i/>
          <w:iCs/>
          <w:sz w:val="22"/>
          <w:szCs w:val="22"/>
          <w:lang w:val="en-GB"/>
        </w:rPr>
        <w:t>raytracing</w:t>
      </w:r>
      <w:proofErr w:type="spellEnd"/>
      <w:r w:rsidRPr="00B24BE8">
        <w:rPr>
          <w:rStyle w:val="Strong"/>
          <w:rFonts w:ascii="Muli Regular" w:eastAsia="Times New Roman" w:hAnsi="Muli Regular" w:cs="Times New Roman"/>
          <w:i/>
          <w:iCs/>
          <w:sz w:val="22"/>
          <w:szCs w:val="22"/>
          <w:lang w:val="en-GB"/>
        </w:rPr>
        <w:t xml:space="preserve"> </w:t>
      </w:r>
      <w:proofErr w:type="spellStart"/>
      <w:r w:rsidRPr="00B24BE8">
        <w:rPr>
          <w:rStyle w:val="Strong"/>
          <w:rFonts w:ascii="Muli Regular" w:eastAsia="Times New Roman" w:hAnsi="Muli Regular" w:cs="Times New Roman"/>
          <w:i/>
          <w:iCs/>
          <w:sz w:val="22"/>
          <w:szCs w:val="22"/>
          <w:lang w:val="en-GB"/>
        </w:rPr>
        <w:t>openPMD</w:t>
      </w:r>
      <w:proofErr w:type="spellEnd"/>
      <w:r w:rsidRPr="00B24BE8">
        <w:rPr>
          <w:rStyle w:val="Strong"/>
          <w:rFonts w:ascii="Muli Regular" w:eastAsia="Times New Roman" w:hAnsi="Muli Regular" w:cs="Times New Roman"/>
          <w:i/>
          <w:iCs/>
          <w:sz w:val="22"/>
          <w:szCs w:val="22"/>
          <w:lang w:val="en-GB"/>
        </w:rPr>
        <w:t xml:space="preserve"> data</w: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November 2019,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PaNOSC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 on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Zenodo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, DOI: </w: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fldChar w:fldCharType="begin"/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instrText xml:space="preserve"> HYPERLINK "https://doi.org/10.5281/zenodo.3532902" \t "_blank" </w:instrTex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fldChar w:fldCharType="separate"/>
      </w:r>
      <w:r w:rsidRPr="00B24BE8">
        <w:rPr>
          <w:rStyle w:val="Hyperlink"/>
          <w:rFonts w:ascii="Muli Regular" w:eastAsia="Times New Roman" w:hAnsi="Muli Regular" w:cs="Times New Roman"/>
          <w:color w:val="auto"/>
          <w:sz w:val="22"/>
          <w:szCs w:val="22"/>
          <w:lang w:val="en-GB"/>
        </w:rPr>
        <w:t>https://doi.org/10.5281/zenodo.3532902</w: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fldChar w:fldCharType="end"/>
      </w:r>
    </w:p>
    <w:p w14:paraId="3B5AA8FC" w14:textId="77777777" w:rsidR="00B24BE8" w:rsidRPr="00B24BE8" w:rsidRDefault="00B24BE8" w:rsidP="00B24BE8">
      <w:pPr>
        <w:numPr>
          <w:ilvl w:val="0"/>
          <w:numId w:val="28"/>
        </w:numPr>
        <w:shd w:val="clear" w:color="auto" w:fill="FFFFFF"/>
        <w:spacing w:after="100"/>
        <w:ind w:left="0"/>
        <w:rPr>
          <w:rFonts w:ascii="Muli Regular" w:eastAsia="Times New Roman" w:hAnsi="Muli Regular" w:cs="Times New Roman"/>
          <w:sz w:val="22"/>
          <w:szCs w:val="22"/>
          <w:lang w:val="en-GB"/>
        </w:rPr>
      </w:pP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J.C.E, </w:t>
      </w:r>
      <w:r w:rsidRPr="00B24BE8">
        <w:rPr>
          <w:rStyle w:val="Strong"/>
          <w:rFonts w:ascii="Muli Regular" w:eastAsia="Times New Roman" w:hAnsi="Muli Regular" w:cs="Times New Roman"/>
          <w:i/>
          <w:iCs/>
          <w:sz w:val="22"/>
          <w:szCs w:val="22"/>
          <w:lang w:val="en-GB"/>
        </w:rPr>
        <w:t xml:space="preserve">Example dataset for </w:t>
      </w:r>
      <w:proofErr w:type="spellStart"/>
      <w:r w:rsidRPr="00B24BE8">
        <w:rPr>
          <w:rStyle w:val="Strong"/>
          <w:rFonts w:ascii="Muli Regular" w:eastAsia="Times New Roman" w:hAnsi="Muli Regular" w:cs="Times New Roman"/>
          <w:i/>
          <w:iCs/>
          <w:sz w:val="22"/>
          <w:szCs w:val="22"/>
          <w:lang w:val="en-GB"/>
        </w:rPr>
        <w:t>openPMD</w:t>
      </w:r>
      <w:proofErr w:type="spellEnd"/>
      <w:r w:rsidRPr="00B24BE8">
        <w:rPr>
          <w:rStyle w:val="Strong"/>
          <w:rFonts w:ascii="Muli Regular" w:eastAsia="Times New Roman" w:hAnsi="Muli Regular" w:cs="Times New Roman"/>
          <w:i/>
          <w:iCs/>
          <w:sz w:val="22"/>
          <w:szCs w:val="22"/>
          <w:lang w:val="en-GB"/>
        </w:rPr>
        <w:t>-conform molecular dynamics data (MD domain extension)</w: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November 2019,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PaNOSC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 on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Zenodo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, DOI: </w: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fldChar w:fldCharType="begin"/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instrText xml:space="preserve"> HYPERLINK "https://doi.org/10.5281/zenodo.3525951" \t "_blank" </w:instrTex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fldChar w:fldCharType="separate"/>
      </w:r>
      <w:r w:rsidRPr="00B24BE8">
        <w:rPr>
          <w:rStyle w:val="Hyperlink"/>
          <w:rFonts w:ascii="Muli Regular" w:eastAsia="Times New Roman" w:hAnsi="Muli Regular" w:cs="Times New Roman"/>
          <w:color w:val="auto"/>
          <w:sz w:val="22"/>
          <w:szCs w:val="22"/>
          <w:lang w:val="en-GB"/>
        </w:rPr>
        <w:t>https://doi.org/10.5281/zenodo.3525951</w: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fldChar w:fldCharType="end"/>
      </w:r>
    </w:p>
    <w:p w14:paraId="024C587B" w14:textId="55BAD6D5" w:rsidR="00181E78" w:rsidRDefault="00B24BE8" w:rsidP="00AC569A">
      <w:pPr>
        <w:numPr>
          <w:ilvl w:val="0"/>
          <w:numId w:val="29"/>
        </w:numPr>
        <w:shd w:val="clear" w:color="auto" w:fill="FFFFFF"/>
        <w:spacing w:after="100"/>
        <w:ind w:left="0"/>
        <w:rPr>
          <w:rFonts w:ascii="Muli Regular" w:eastAsia="Times New Roman" w:hAnsi="Muli Regular" w:cs="Times New Roman"/>
          <w:sz w:val="22"/>
          <w:szCs w:val="22"/>
          <w:lang w:val="en-GB"/>
        </w:rPr>
      </w:pP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C.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Fortmann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-Grote, </w:t>
      </w:r>
      <w:r w:rsidRPr="00B24BE8">
        <w:rPr>
          <w:rStyle w:val="Strong"/>
          <w:rFonts w:ascii="Muli Regular" w:eastAsia="Times New Roman" w:hAnsi="Muli Regular" w:cs="Times New Roman"/>
          <w:i/>
          <w:iCs/>
          <w:sz w:val="22"/>
          <w:szCs w:val="22"/>
          <w:lang w:val="en-GB"/>
        </w:rPr>
        <w:t xml:space="preserve">Example dataset for </w:t>
      </w:r>
      <w:proofErr w:type="spellStart"/>
      <w:r w:rsidRPr="00B24BE8">
        <w:rPr>
          <w:rStyle w:val="Strong"/>
          <w:rFonts w:ascii="Muli Regular" w:eastAsia="Times New Roman" w:hAnsi="Muli Regular" w:cs="Times New Roman"/>
          <w:i/>
          <w:iCs/>
          <w:sz w:val="22"/>
          <w:szCs w:val="22"/>
          <w:lang w:val="en-GB"/>
        </w:rPr>
        <w:t>openPMD</w:t>
      </w:r>
      <w:proofErr w:type="spellEnd"/>
      <w:r w:rsidRPr="00B24BE8">
        <w:rPr>
          <w:rStyle w:val="Strong"/>
          <w:rFonts w:ascii="Muli Regular" w:eastAsia="Times New Roman" w:hAnsi="Muli Regular" w:cs="Times New Roman"/>
          <w:i/>
          <w:iCs/>
          <w:sz w:val="22"/>
          <w:szCs w:val="22"/>
          <w:lang w:val="en-GB"/>
        </w:rPr>
        <w:t xml:space="preserve"> conform </w:t>
      </w:r>
      <w:proofErr w:type="spellStart"/>
      <w:r w:rsidRPr="00B24BE8">
        <w:rPr>
          <w:rStyle w:val="Strong"/>
          <w:rFonts w:ascii="Muli Regular" w:eastAsia="Times New Roman" w:hAnsi="Muli Regular" w:cs="Times New Roman"/>
          <w:i/>
          <w:iCs/>
          <w:sz w:val="22"/>
          <w:szCs w:val="22"/>
          <w:lang w:val="en-GB"/>
        </w:rPr>
        <w:t>wavefront</w:t>
      </w:r>
      <w:proofErr w:type="spellEnd"/>
      <w:r w:rsidRPr="00B24BE8">
        <w:rPr>
          <w:rStyle w:val="Strong"/>
          <w:rFonts w:ascii="Muli Regular" w:eastAsia="Times New Roman" w:hAnsi="Muli Regular" w:cs="Times New Roman"/>
          <w:i/>
          <w:iCs/>
          <w:sz w:val="22"/>
          <w:szCs w:val="22"/>
          <w:lang w:val="en-GB"/>
        </w:rPr>
        <w:t xml:space="preserve"> propagation data (</w:t>
      </w:r>
      <w:proofErr w:type="spellStart"/>
      <w:r w:rsidRPr="00B24BE8">
        <w:rPr>
          <w:rStyle w:val="Strong"/>
          <w:rFonts w:ascii="Muli Regular" w:eastAsia="Times New Roman" w:hAnsi="Muli Regular" w:cs="Times New Roman"/>
          <w:i/>
          <w:iCs/>
          <w:sz w:val="22"/>
          <w:szCs w:val="22"/>
          <w:lang w:val="en-GB"/>
        </w:rPr>
        <w:t>wavefront</w:t>
      </w:r>
      <w:proofErr w:type="spellEnd"/>
      <w:r w:rsidRPr="00B24BE8">
        <w:rPr>
          <w:rStyle w:val="Strong"/>
          <w:rFonts w:ascii="Muli Regular" w:eastAsia="Times New Roman" w:hAnsi="Muli Regular" w:cs="Times New Roman"/>
          <w:i/>
          <w:iCs/>
          <w:sz w:val="22"/>
          <w:szCs w:val="22"/>
          <w:lang w:val="en-GB"/>
        </w:rPr>
        <w:t xml:space="preserve"> domain extension)</w: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November 2019,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PaNOSC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 on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Zenodo</w:t>
      </w:r>
      <w:proofErr w:type="spellEnd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, DOI: </w: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fldChar w:fldCharType="begin"/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instrText xml:space="preserve"> HYPERLINK "https://doi.org/10.5281/zenodo.3524710" \t "_blank" </w:instrTex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fldChar w:fldCharType="separate"/>
      </w:r>
      <w:r w:rsidRPr="00B24BE8">
        <w:rPr>
          <w:rStyle w:val="Hyperlink"/>
          <w:rFonts w:ascii="Muli Regular" w:eastAsia="Times New Roman" w:hAnsi="Muli Regular" w:cs="Times New Roman"/>
          <w:color w:val="auto"/>
          <w:sz w:val="22"/>
          <w:szCs w:val="22"/>
          <w:lang w:val="en-GB"/>
        </w:rPr>
        <w:t>https://doi.org/10.5281/zenodo.3524710</w:t>
      </w:r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fldChar w:fldCharType="end"/>
      </w:r>
    </w:p>
    <w:p w14:paraId="7BD0829D" w14:textId="77777777" w:rsidR="00181E78" w:rsidRDefault="00181E78" w:rsidP="00181E78">
      <w:pPr>
        <w:shd w:val="clear" w:color="auto" w:fill="FFFFFF"/>
        <w:spacing w:after="100"/>
        <w:rPr>
          <w:rFonts w:ascii="Muli Regular" w:eastAsia="Times New Roman" w:hAnsi="Muli Regular" w:cs="Times New Roman"/>
          <w:sz w:val="22"/>
          <w:szCs w:val="22"/>
          <w:lang w:val="en-GB"/>
        </w:rPr>
      </w:pPr>
    </w:p>
    <w:p w14:paraId="2B302CA8" w14:textId="77777777" w:rsidR="00181E78" w:rsidRDefault="00181E78" w:rsidP="00181E78">
      <w:pPr>
        <w:shd w:val="clear" w:color="auto" w:fill="FFFFFF"/>
        <w:spacing w:after="100"/>
        <w:rPr>
          <w:rFonts w:ascii="Muli Regular" w:eastAsia="Times New Roman" w:hAnsi="Muli Regular" w:cs="Times New Roman"/>
          <w:b/>
          <w:sz w:val="22"/>
          <w:szCs w:val="22"/>
          <w:lang w:val="en-GB"/>
        </w:rPr>
      </w:pPr>
      <w:r>
        <w:rPr>
          <w:rFonts w:ascii="Muli Regular" w:eastAsia="Times New Roman" w:hAnsi="Muli Regular" w:cs="Times New Roman"/>
          <w:b/>
          <w:sz w:val="22"/>
          <w:szCs w:val="22"/>
          <w:lang w:val="en-GB"/>
        </w:rPr>
        <w:t>Non-peer-reviewed publications</w:t>
      </w:r>
    </w:p>
    <w:p w14:paraId="49391901" w14:textId="2A341CC3" w:rsidR="00181E78" w:rsidRPr="00CF5247" w:rsidRDefault="00181E78" w:rsidP="00181E78">
      <w:pPr>
        <w:numPr>
          <w:ilvl w:val="0"/>
          <w:numId w:val="29"/>
        </w:numPr>
        <w:shd w:val="clear" w:color="auto" w:fill="FFFFFF"/>
        <w:spacing w:after="100"/>
        <w:ind w:left="0"/>
        <w:rPr>
          <w:rFonts w:ascii="Muli Regular" w:eastAsia="Times New Roman" w:hAnsi="Muli Regular" w:cs="Times New Roman"/>
          <w:sz w:val="22"/>
          <w:szCs w:val="22"/>
          <w:lang w:val="en-GB"/>
        </w:rPr>
      </w:pPr>
      <w:r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A. </w:t>
      </w:r>
      <w:proofErr w:type="spellStart"/>
      <w:r w:rsidRPr="00B24BE8">
        <w:rPr>
          <w:rFonts w:ascii="Muli Regular" w:eastAsia="Times New Roman" w:hAnsi="Muli Regular" w:cs="Times New Roman"/>
          <w:sz w:val="22"/>
          <w:szCs w:val="22"/>
          <w:lang w:val="en-GB"/>
        </w:rPr>
        <w:t>Götz</w:t>
      </w:r>
      <w:proofErr w:type="spellEnd"/>
      <w:r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, </w:t>
      </w:r>
      <w:r>
        <w:rPr>
          <w:rFonts w:ascii="Muli Regular" w:eastAsia="Times New Roman" w:hAnsi="Muli Regular" w:cs="Times New Roman"/>
          <w:b/>
          <w:i/>
          <w:sz w:val="22"/>
          <w:szCs w:val="22"/>
          <w:lang w:val="en-GB"/>
        </w:rPr>
        <w:t xml:space="preserve">The </w:t>
      </w:r>
      <w:proofErr w:type="spellStart"/>
      <w:r>
        <w:rPr>
          <w:rFonts w:ascii="Muli Regular" w:eastAsia="Times New Roman" w:hAnsi="Muli Regular" w:cs="Times New Roman"/>
          <w:b/>
          <w:i/>
          <w:sz w:val="22"/>
          <w:szCs w:val="22"/>
          <w:lang w:val="en-GB"/>
        </w:rPr>
        <w:t>PaNOSC</w:t>
      </w:r>
      <w:proofErr w:type="spellEnd"/>
      <w:r>
        <w:rPr>
          <w:rFonts w:ascii="Muli Regular" w:eastAsia="Times New Roman" w:hAnsi="Muli Regular" w:cs="Times New Roman"/>
          <w:b/>
          <w:i/>
          <w:sz w:val="22"/>
          <w:szCs w:val="22"/>
          <w:lang w:val="en-GB"/>
        </w:rPr>
        <w:t xml:space="preserve"> FAIR Data Policy, </w:t>
      </w:r>
      <w:r w:rsidRPr="00181E78">
        <w:rPr>
          <w:rFonts w:ascii="Muli Regular" w:eastAsia="Times New Roman" w:hAnsi="Muli Regular" w:cs="Times New Roman"/>
          <w:sz w:val="22"/>
          <w:szCs w:val="22"/>
          <w:lang w:val="en-GB"/>
        </w:rPr>
        <w:t xml:space="preserve">Crystallography </w:t>
      </w:r>
      <w:r w:rsidRPr="00181E78">
        <w:rPr>
          <w:rFonts w:ascii="Muli Regular" w:hAnsi="Muli Regular"/>
          <w:lang w:val="en-GB"/>
        </w:rPr>
        <w:t>News, British Crystallographic Association, Issue no. 155,</w:t>
      </w:r>
      <w:r>
        <w:rPr>
          <w:rFonts w:ascii="Muli Regular" w:hAnsi="Muli Regular"/>
          <w:lang w:val="en-GB"/>
        </w:rPr>
        <w:t xml:space="preserve"> December 2020, </w:t>
      </w:r>
      <w:r w:rsidRPr="00181E78">
        <w:rPr>
          <w:rFonts w:ascii="Muli Regular" w:hAnsi="Muli Regular"/>
          <w:lang w:val="en-GB"/>
        </w:rPr>
        <w:t>ISSI 1467-2790</w:t>
      </w:r>
      <w:r>
        <w:rPr>
          <w:rFonts w:ascii="Muli Regular" w:hAnsi="Muli Regular"/>
          <w:lang w:val="en-GB"/>
        </w:rPr>
        <w:t>,</w:t>
      </w:r>
      <w:r w:rsidRPr="00181E78">
        <w:rPr>
          <w:rFonts w:ascii="Muli Regular" w:hAnsi="Muli Regular"/>
          <w:lang w:val="en-GB"/>
        </w:rPr>
        <w:t xml:space="preserve"> </w:t>
      </w:r>
      <w:r>
        <w:rPr>
          <w:rFonts w:ascii="Muli Regular" w:hAnsi="Muli Regular"/>
          <w:lang w:val="en-GB"/>
        </w:rPr>
        <w:t>p. 14-15</w:t>
      </w:r>
    </w:p>
    <w:p w14:paraId="69AD015F" w14:textId="77777777" w:rsidR="00AC569A" w:rsidRDefault="00AC569A" w:rsidP="00AC569A">
      <w:pPr>
        <w:rPr>
          <w:lang w:val="en-GB"/>
        </w:rPr>
      </w:pPr>
    </w:p>
    <w:p w14:paraId="338D7D03" w14:textId="77777777" w:rsidR="00036BE6" w:rsidRDefault="00036BE6" w:rsidP="00AC569A">
      <w:pPr>
        <w:rPr>
          <w:lang w:val="en-GB"/>
        </w:rPr>
      </w:pPr>
    </w:p>
    <w:p w14:paraId="5601B075" w14:textId="77777777" w:rsidR="00036BE6" w:rsidRDefault="00036BE6" w:rsidP="00AC569A">
      <w:pPr>
        <w:rPr>
          <w:lang w:val="en-GB"/>
        </w:rPr>
      </w:pPr>
    </w:p>
    <w:p w14:paraId="1E42E9B2" w14:textId="77777777" w:rsidR="00036BE6" w:rsidRDefault="00036BE6" w:rsidP="00AC569A">
      <w:pPr>
        <w:rPr>
          <w:lang w:val="en-GB"/>
        </w:rPr>
      </w:pPr>
    </w:p>
    <w:tbl>
      <w:tblPr>
        <w:tblStyle w:val="TableGrid"/>
        <w:tblW w:w="15310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6096"/>
        <w:gridCol w:w="3969"/>
        <w:gridCol w:w="1276"/>
        <w:gridCol w:w="2126"/>
        <w:gridCol w:w="1843"/>
      </w:tblGrid>
      <w:tr w:rsidR="00036BE6" w:rsidRPr="00036BE6" w14:paraId="688AF3B0" w14:textId="77777777" w:rsidTr="00036BE6">
        <w:tc>
          <w:tcPr>
            <w:tcW w:w="15310" w:type="dxa"/>
            <w:gridSpan w:val="5"/>
            <w:shd w:val="clear" w:color="auto" w:fill="98325A"/>
          </w:tcPr>
          <w:p w14:paraId="54BCC2D3" w14:textId="33193997" w:rsidR="00036BE6" w:rsidRPr="00036BE6" w:rsidRDefault="00036BE6" w:rsidP="00036BE6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</w:pPr>
            <w:r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>USE CASES</w:t>
            </w:r>
          </w:p>
        </w:tc>
      </w:tr>
      <w:tr w:rsidR="00036BE6" w:rsidRPr="00036BE6" w14:paraId="4B297897" w14:textId="77777777" w:rsidTr="00036BE6">
        <w:tc>
          <w:tcPr>
            <w:tcW w:w="6096" w:type="dxa"/>
            <w:shd w:val="clear" w:color="auto" w:fill="7F7F7F" w:themeFill="text1" w:themeFillTint="80"/>
          </w:tcPr>
          <w:p w14:paraId="59943B2E" w14:textId="3553A4E3" w:rsidR="00036BE6" w:rsidRPr="00036BE6" w:rsidRDefault="00036BE6" w:rsidP="00AC569A">
            <w:pPr>
              <w:rPr>
                <w:rFonts w:ascii="Muli Regular" w:hAnsi="Muli Regular"/>
                <w:b/>
                <w:color w:val="FFFFFF" w:themeColor="background1"/>
                <w:lang w:val="en-GB"/>
              </w:rPr>
            </w:pPr>
            <w:r w:rsidRPr="00036BE6">
              <w:rPr>
                <w:rFonts w:ascii="Muli Regular" w:hAnsi="Muli Regular"/>
                <w:b/>
                <w:color w:val="FFFFFF" w:themeColor="background1"/>
                <w:lang w:val="en-GB"/>
              </w:rPr>
              <w:t>TITLE</w:t>
            </w:r>
          </w:p>
        </w:tc>
        <w:tc>
          <w:tcPr>
            <w:tcW w:w="3969" w:type="dxa"/>
            <w:shd w:val="clear" w:color="auto" w:fill="7F7F7F" w:themeFill="text1" w:themeFillTint="80"/>
          </w:tcPr>
          <w:p w14:paraId="1CC03C8C" w14:textId="66461430" w:rsidR="00036BE6" w:rsidRPr="00036BE6" w:rsidRDefault="00036BE6" w:rsidP="00AC569A">
            <w:pPr>
              <w:rPr>
                <w:rFonts w:ascii="Muli Regular" w:hAnsi="Muli Regular"/>
                <w:b/>
                <w:color w:val="FFFFFF" w:themeColor="background1"/>
                <w:lang w:val="en-GB"/>
              </w:rPr>
            </w:pPr>
            <w:r>
              <w:rPr>
                <w:rFonts w:ascii="Muli Regular" w:hAnsi="Muli Regular"/>
                <w:b/>
                <w:color w:val="FFFFFF" w:themeColor="background1"/>
                <w:lang w:val="en-GB"/>
              </w:rPr>
              <w:t>LINK</w:t>
            </w:r>
          </w:p>
        </w:tc>
        <w:tc>
          <w:tcPr>
            <w:tcW w:w="1276" w:type="dxa"/>
            <w:shd w:val="clear" w:color="auto" w:fill="7F7F7F" w:themeFill="text1" w:themeFillTint="80"/>
          </w:tcPr>
          <w:p w14:paraId="15DF77DE" w14:textId="0F31FA03" w:rsidR="00036BE6" w:rsidRPr="00036BE6" w:rsidRDefault="00036BE6" w:rsidP="00AC569A">
            <w:pPr>
              <w:rPr>
                <w:rFonts w:ascii="Muli Regular" w:hAnsi="Muli Regular"/>
                <w:b/>
                <w:color w:val="FFFFFF" w:themeColor="background1"/>
                <w:lang w:val="en-GB"/>
              </w:rPr>
            </w:pPr>
            <w:r w:rsidRPr="00036BE6">
              <w:rPr>
                <w:rFonts w:ascii="Muli Regular" w:hAnsi="Muli Regular"/>
                <w:b/>
                <w:color w:val="FFFFFF" w:themeColor="background1"/>
                <w:lang w:val="en-GB"/>
              </w:rPr>
              <w:t>WP</w:t>
            </w:r>
          </w:p>
        </w:tc>
        <w:tc>
          <w:tcPr>
            <w:tcW w:w="2126" w:type="dxa"/>
            <w:shd w:val="clear" w:color="auto" w:fill="7F7F7F" w:themeFill="text1" w:themeFillTint="80"/>
          </w:tcPr>
          <w:p w14:paraId="39062B2F" w14:textId="23BFB371" w:rsidR="00036BE6" w:rsidRPr="00036BE6" w:rsidRDefault="00036BE6" w:rsidP="00AC569A">
            <w:pPr>
              <w:rPr>
                <w:rFonts w:ascii="Muli Regular" w:hAnsi="Muli Regular"/>
                <w:b/>
                <w:color w:val="FFFFFF" w:themeColor="background1"/>
                <w:lang w:val="en-GB"/>
              </w:rPr>
            </w:pPr>
            <w:r w:rsidRPr="00036BE6">
              <w:rPr>
                <w:rFonts w:ascii="Muli Regular" w:hAnsi="Muli Regular"/>
                <w:b/>
                <w:color w:val="FFFFFF" w:themeColor="background1"/>
                <w:lang w:val="en-GB"/>
              </w:rPr>
              <w:t>Partner</w:t>
            </w:r>
          </w:p>
        </w:tc>
        <w:tc>
          <w:tcPr>
            <w:tcW w:w="1843" w:type="dxa"/>
            <w:shd w:val="clear" w:color="auto" w:fill="7F7F7F" w:themeFill="text1" w:themeFillTint="80"/>
          </w:tcPr>
          <w:p w14:paraId="3CB37202" w14:textId="0C53B78B" w:rsidR="00036BE6" w:rsidRPr="00036BE6" w:rsidRDefault="00036BE6" w:rsidP="00AC569A">
            <w:pPr>
              <w:rPr>
                <w:rFonts w:ascii="Muli Regular" w:hAnsi="Muli Regular"/>
                <w:b/>
                <w:color w:val="FFFFFF" w:themeColor="background1"/>
                <w:lang w:val="en-GB"/>
              </w:rPr>
            </w:pPr>
            <w:r w:rsidRPr="00036BE6">
              <w:rPr>
                <w:rFonts w:ascii="Muli Regular" w:hAnsi="Muli Regular"/>
                <w:b/>
                <w:color w:val="FFFFFF" w:themeColor="background1"/>
                <w:lang w:val="en-GB"/>
              </w:rPr>
              <w:t>Date</w:t>
            </w:r>
          </w:p>
        </w:tc>
      </w:tr>
      <w:tr w:rsidR="00036BE6" w:rsidRPr="00036BE6" w14:paraId="0CBBA52F" w14:textId="77777777" w:rsidTr="00036BE6">
        <w:tc>
          <w:tcPr>
            <w:tcW w:w="6096" w:type="dxa"/>
          </w:tcPr>
          <w:p w14:paraId="29620CAC" w14:textId="5474C9B6" w:rsidR="00036BE6" w:rsidRPr="00036BE6" w:rsidRDefault="00036BE6" w:rsidP="00036BE6">
            <w:pPr>
              <w:rPr>
                <w:rFonts w:ascii="Muli Regular" w:hAnsi="Muli Regular"/>
                <w:lang w:val="en-GB"/>
              </w:rPr>
            </w:pPr>
            <w:r w:rsidRPr="00036BE6">
              <w:rPr>
                <w:rFonts w:ascii="Muli Regular" w:hAnsi="Muli Regular"/>
                <w:lang w:val="en-GB"/>
              </w:rPr>
              <w:t xml:space="preserve">Analysing 2D </w:t>
            </w:r>
            <w:proofErr w:type="spellStart"/>
            <w:r w:rsidRPr="00036BE6">
              <w:rPr>
                <w:rFonts w:ascii="Muli Regular" w:hAnsi="Muli Regular"/>
                <w:lang w:val="en-GB"/>
              </w:rPr>
              <w:t>uXRD</w:t>
            </w:r>
            <w:proofErr w:type="spellEnd"/>
            <w:r w:rsidRPr="00036BE6">
              <w:rPr>
                <w:rFonts w:ascii="Muli Regular" w:hAnsi="Muli Regular"/>
                <w:lang w:val="en-GB"/>
              </w:rPr>
              <w:t xml:space="preserve"> maps for cultural heritage samples</w:t>
            </w:r>
          </w:p>
        </w:tc>
        <w:tc>
          <w:tcPr>
            <w:tcW w:w="3969" w:type="dxa"/>
          </w:tcPr>
          <w:p w14:paraId="110405BC" w14:textId="71B3D260" w:rsidR="00036BE6" w:rsidRPr="00036BE6" w:rsidRDefault="00C74E14" w:rsidP="00036BE6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  <w:hyperlink r:id="rId372" w:history="1">
              <w:r w:rsidR="00036BE6" w:rsidRPr="00C65632">
                <w:rPr>
                  <w:rStyle w:val="Hyperlink"/>
                  <w:rFonts w:ascii="Muli Regular" w:hAnsi="Muli Regular"/>
                  <w:sz w:val="18"/>
                  <w:szCs w:val="18"/>
                  <w:lang w:val="en-GB"/>
                </w:rPr>
                <w:t>https://www.panosc.eu/use-cases/analysing-2d-uxrd-maps-for-cultural-heritage-samples/</w:t>
              </w:r>
            </w:hyperlink>
          </w:p>
        </w:tc>
        <w:tc>
          <w:tcPr>
            <w:tcW w:w="1276" w:type="dxa"/>
          </w:tcPr>
          <w:p w14:paraId="625CBEB5" w14:textId="4DB46FEB" w:rsidR="00036BE6" w:rsidRPr="00036BE6" w:rsidRDefault="00036BE6" w:rsidP="00AC569A">
            <w:pPr>
              <w:rPr>
                <w:rFonts w:ascii="Muli Regular" w:hAnsi="Muli Regular"/>
                <w:lang w:val="en-GB"/>
              </w:rPr>
            </w:pPr>
            <w:r>
              <w:rPr>
                <w:rFonts w:ascii="Muli Regular" w:hAnsi="Muli Regular"/>
                <w:lang w:val="en-GB"/>
              </w:rPr>
              <w:t>WP4</w:t>
            </w:r>
          </w:p>
        </w:tc>
        <w:tc>
          <w:tcPr>
            <w:tcW w:w="2126" w:type="dxa"/>
          </w:tcPr>
          <w:p w14:paraId="1B0D158D" w14:textId="67449928" w:rsidR="00036BE6" w:rsidRPr="00036BE6" w:rsidRDefault="00036BE6" w:rsidP="00AC569A">
            <w:pPr>
              <w:rPr>
                <w:rFonts w:ascii="Muli Regular" w:hAnsi="Muli Regular"/>
                <w:lang w:val="en-GB"/>
              </w:rPr>
            </w:pPr>
            <w:r>
              <w:rPr>
                <w:rFonts w:ascii="Muli Regular" w:hAnsi="Muli Regular"/>
                <w:lang w:val="en-GB"/>
              </w:rPr>
              <w:t>ESRF</w:t>
            </w:r>
          </w:p>
        </w:tc>
        <w:tc>
          <w:tcPr>
            <w:tcW w:w="1843" w:type="dxa"/>
          </w:tcPr>
          <w:p w14:paraId="600075FF" w14:textId="73D5AC6C" w:rsidR="00036BE6" w:rsidRPr="00036BE6" w:rsidRDefault="00036BE6" w:rsidP="00AC569A">
            <w:pPr>
              <w:rPr>
                <w:rFonts w:ascii="Muli Regular" w:hAnsi="Muli Regular"/>
                <w:lang w:val="en-GB"/>
              </w:rPr>
            </w:pPr>
            <w:r>
              <w:rPr>
                <w:rFonts w:ascii="Muli Regular" w:hAnsi="Muli Regular"/>
                <w:lang w:val="en-GB"/>
              </w:rPr>
              <w:t>18.01.2021</w:t>
            </w:r>
          </w:p>
        </w:tc>
      </w:tr>
      <w:tr w:rsidR="00036BE6" w:rsidRPr="00036BE6" w14:paraId="21D1F759" w14:textId="77777777" w:rsidTr="00036BE6">
        <w:tc>
          <w:tcPr>
            <w:tcW w:w="6096" w:type="dxa"/>
          </w:tcPr>
          <w:p w14:paraId="069C6624" w14:textId="23CD147B" w:rsidR="00036BE6" w:rsidRDefault="00036BE6" w:rsidP="00AC569A">
            <w:pPr>
              <w:rPr>
                <w:rFonts w:ascii="Muli Regular" w:hAnsi="Muli Regular"/>
                <w:lang w:val="en-GB"/>
              </w:rPr>
            </w:pPr>
            <w:r>
              <w:rPr>
                <w:rFonts w:ascii="Muli Regular" w:hAnsi="Muli Regular"/>
                <w:lang w:val="en-GB"/>
              </w:rPr>
              <w:t xml:space="preserve">EU-XFEL Data in </w:t>
            </w:r>
            <w:proofErr w:type="spellStart"/>
            <w:r>
              <w:rPr>
                <w:rFonts w:ascii="Muli Regular" w:hAnsi="Muli Regular"/>
                <w:lang w:val="en-GB"/>
              </w:rPr>
              <w:t>NeXus</w:t>
            </w:r>
            <w:proofErr w:type="spellEnd"/>
            <w:r>
              <w:rPr>
                <w:rFonts w:ascii="Muli Regular" w:hAnsi="Muli Regular"/>
                <w:lang w:val="en-GB"/>
              </w:rPr>
              <w:t xml:space="preserve"> Golden Standard</w:t>
            </w:r>
          </w:p>
        </w:tc>
        <w:tc>
          <w:tcPr>
            <w:tcW w:w="3969" w:type="dxa"/>
          </w:tcPr>
          <w:p w14:paraId="15BCC4FB" w14:textId="2F73CA9D" w:rsidR="00036BE6" w:rsidRPr="00036BE6" w:rsidRDefault="00C74E14" w:rsidP="00AC569A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  <w:hyperlink r:id="rId373" w:history="1">
              <w:r w:rsidR="00036BE6" w:rsidRPr="00C65632">
                <w:rPr>
                  <w:rStyle w:val="Hyperlink"/>
                  <w:rFonts w:ascii="Muli Regular" w:hAnsi="Muli Regular"/>
                  <w:sz w:val="18"/>
                  <w:szCs w:val="18"/>
                  <w:lang w:val="en-GB"/>
                </w:rPr>
                <w:t>https://www.panosc.eu/use-cases/euxfel-data-in-nexus-golden-standard/</w:t>
              </w:r>
            </w:hyperlink>
            <w:r w:rsidR="00036BE6">
              <w:rPr>
                <w:rFonts w:ascii="Muli Regular" w:hAnsi="Muli Regular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276" w:type="dxa"/>
          </w:tcPr>
          <w:p w14:paraId="05DDA0E9" w14:textId="728EAFBF" w:rsidR="00036BE6" w:rsidRPr="00036BE6" w:rsidRDefault="00036BE6" w:rsidP="00AC569A">
            <w:pPr>
              <w:rPr>
                <w:rFonts w:ascii="Muli Regular" w:hAnsi="Muli Regular"/>
                <w:lang w:val="en-GB"/>
              </w:rPr>
            </w:pPr>
            <w:r>
              <w:rPr>
                <w:rFonts w:ascii="Muli Regular" w:hAnsi="Muli Regular"/>
                <w:lang w:val="en-GB"/>
              </w:rPr>
              <w:t>WP3</w:t>
            </w:r>
          </w:p>
        </w:tc>
        <w:tc>
          <w:tcPr>
            <w:tcW w:w="2126" w:type="dxa"/>
          </w:tcPr>
          <w:p w14:paraId="2272C850" w14:textId="31C55E64" w:rsidR="00036BE6" w:rsidRPr="00036BE6" w:rsidRDefault="00036BE6" w:rsidP="00AC569A">
            <w:pPr>
              <w:rPr>
                <w:rFonts w:ascii="Muli Regular" w:hAnsi="Muli Regular"/>
                <w:lang w:val="en-GB"/>
              </w:rPr>
            </w:pPr>
            <w:r>
              <w:rPr>
                <w:rFonts w:ascii="Muli Regular" w:hAnsi="Muli Regular"/>
                <w:lang w:val="en-GB"/>
              </w:rPr>
              <w:t>European XFEL</w:t>
            </w:r>
          </w:p>
        </w:tc>
        <w:tc>
          <w:tcPr>
            <w:tcW w:w="1843" w:type="dxa"/>
          </w:tcPr>
          <w:p w14:paraId="287B6B59" w14:textId="384A8082" w:rsidR="00036BE6" w:rsidRPr="00036BE6" w:rsidRDefault="00036BE6" w:rsidP="00AC569A">
            <w:pPr>
              <w:rPr>
                <w:rFonts w:ascii="Muli Regular" w:hAnsi="Muli Regular"/>
                <w:lang w:val="en-GB"/>
              </w:rPr>
            </w:pPr>
            <w:r>
              <w:rPr>
                <w:rFonts w:ascii="Muli Regular" w:hAnsi="Muli Regular"/>
                <w:lang w:val="en-GB"/>
              </w:rPr>
              <w:t>14.01.2021</w:t>
            </w:r>
          </w:p>
        </w:tc>
      </w:tr>
      <w:tr w:rsidR="00036BE6" w:rsidRPr="00036BE6" w14:paraId="7CD9347D" w14:textId="77777777" w:rsidTr="00036BE6">
        <w:tc>
          <w:tcPr>
            <w:tcW w:w="6096" w:type="dxa"/>
          </w:tcPr>
          <w:p w14:paraId="636D1B19" w14:textId="05F39119" w:rsidR="00036BE6" w:rsidRPr="00036BE6" w:rsidRDefault="00036BE6" w:rsidP="00AC569A">
            <w:pPr>
              <w:rPr>
                <w:rFonts w:ascii="Muli Regular" w:hAnsi="Muli Regular"/>
                <w:lang w:val="en-GB"/>
              </w:rPr>
            </w:pPr>
            <w:r w:rsidRPr="00036BE6">
              <w:rPr>
                <w:rFonts w:ascii="Muli Regular" w:hAnsi="Muli Regular"/>
                <w:lang w:val="en-GB"/>
              </w:rPr>
              <w:t>Operation of X-ray gas monitors at the European XFEL</w:t>
            </w:r>
          </w:p>
        </w:tc>
        <w:tc>
          <w:tcPr>
            <w:tcW w:w="3969" w:type="dxa"/>
          </w:tcPr>
          <w:p w14:paraId="0F0AC5C9" w14:textId="3D0A77B7" w:rsidR="00036BE6" w:rsidRPr="00036BE6" w:rsidRDefault="00C74E14" w:rsidP="00AC569A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  <w:hyperlink r:id="rId374" w:history="1">
              <w:r w:rsidR="00036BE6" w:rsidRPr="00036BE6">
                <w:rPr>
                  <w:rStyle w:val="Hyperlink"/>
                  <w:rFonts w:ascii="Muli Regular" w:hAnsi="Muli Regular"/>
                  <w:sz w:val="18"/>
                  <w:szCs w:val="18"/>
                  <w:lang w:val="en-GB"/>
                </w:rPr>
                <w:t>https://www.panosc.eu/use-cases/operation-of-x-ray-gas-monitors-at-the-european-xfel/</w:t>
              </w:r>
            </w:hyperlink>
            <w:r w:rsidR="00036BE6" w:rsidRPr="00036BE6">
              <w:rPr>
                <w:rFonts w:ascii="Muli Regular" w:hAnsi="Muli Regular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276" w:type="dxa"/>
          </w:tcPr>
          <w:p w14:paraId="2B526931" w14:textId="77B645FD" w:rsidR="00036BE6" w:rsidRPr="00036BE6" w:rsidRDefault="00036BE6" w:rsidP="00AC569A">
            <w:pPr>
              <w:rPr>
                <w:rFonts w:ascii="Muli Regular" w:hAnsi="Muli Regular"/>
                <w:lang w:val="en-GB"/>
              </w:rPr>
            </w:pPr>
            <w:r>
              <w:rPr>
                <w:rFonts w:ascii="Muli Regular" w:hAnsi="Muli Regular"/>
                <w:lang w:val="en-GB"/>
              </w:rPr>
              <w:t>WP4</w:t>
            </w:r>
          </w:p>
        </w:tc>
        <w:tc>
          <w:tcPr>
            <w:tcW w:w="2126" w:type="dxa"/>
          </w:tcPr>
          <w:p w14:paraId="139A46FC" w14:textId="1166E264" w:rsidR="00036BE6" w:rsidRPr="00036BE6" w:rsidRDefault="00036BE6" w:rsidP="00AC569A">
            <w:pPr>
              <w:rPr>
                <w:rFonts w:ascii="Muli Regular" w:hAnsi="Muli Regular"/>
                <w:lang w:val="en-GB"/>
              </w:rPr>
            </w:pPr>
            <w:r>
              <w:rPr>
                <w:rFonts w:ascii="Muli Regular" w:hAnsi="Muli Regular"/>
                <w:lang w:val="en-GB"/>
              </w:rPr>
              <w:t>European XFEL</w:t>
            </w:r>
          </w:p>
        </w:tc>
        <w:tc>
          <w:tcPr>
            <w:tcW w:w="1843" w:type="dxa"/>
          </w:tcPr>
          <w:p w14:paraId="20A1DE48" w14:textId="1DB7FE2A" w:rsidR="00036BE6" w:rsidRPr="00036BE6" w:rsidRDefault="00036BE6" w:rsidP="00AC569A">
            <w:pPr>
              <w:rPr>
                <w:rFonts w:ascii="Muli Regular" w:hAnsi="Muli Regular"/>
                <w:lang w:val="en-GB"/>
              </w:rPr>
            </w:pPr>
            <w:r>
              <w:rPr>
                <w:rFonts w:ascii="Muli Regular" w:hAnsi="Muli Regular"/>
                <w:lang w:val="en-GB"/>
              </w:rPr>
              <w:t>14.01.2021</w:t>
            </w:r>
          </w:p>
        </w:tc>
      </w:tr>
      <w:tr w:rsidR="00036BE6" w:rsidRPr="00036BE6" w14:paraId="67D60822" w14:textId="77777777" w:rsidTr="00036BE6">
        <w:tc>
          <w:tcPr>
            <w:tcW w:w="6096" w:type="dxa"/>
          </w:tcPr>
          <w:p w14:paraId="2E7F5F6F" w14:textId="40416CE9" w:rsidR="00036BE6" w:rsidRPr="00036BE6" w:rsidRDefault="00036BE6" w:rsidP="00AC569A">
            <w:pPr>
              <w:rPr>
                <w:rFonts w:ascii="Muli Regular" w:hAnsi="Muli Regular"/>
                <w:lang w:val="en-GB"/>
              </w:rPr>
            </w:pPr>
            <w:r w:rsidRPr="00036BE6">
              <w:rPr>
                <w:rFonts w:ascii="Muli Regular" w:hAnsi="Muli Regular"/>
                <w:lang w:val="en-GB"/>
              </w:rPr>
              <w:t>Machine Learning Based Spectra Classification</w:t>
            </w:r>
          </w:p>
        </w:tc>
        <w:tc>
          <w:tcPr>
            <w:tcW w:w="3969" w:type="dxa"/>
          </w:tcPr>
          <w:p w14:paraId="33BF926D" w14:textId="660F5F8C" w:rsidR="00036BE6" w:rsidRPr="00036BE6" w:rsidRDefault="00C74E14" w:rsidP="00AC569A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  <w:hyperlink r:id="rId375" w:history="1">
              <w:r w:rsidR="00036BE6" w:rsidRPr="00C65632">
                <w:rPr>
                  <w:rStyle w:val="Hyperlink"/>
                  <w:rFonts w:ascii="Muli Regular" w:hAnsi="Muli Regular"/>
                  <w:sz w:val="18"/>
                  <w:szCs w:val="18"/>
                  <w:lang w:val="en-GB"/>
                </w:rPr>
                <w:t>https://www.panosc.eu/use-cases/machine-learning-based-spectra-classification/</w:t>
              </w:r>
            </w:hyperlink>
          </w:p>
        </w:tc>
        <w:tc>
          <w:tcPr>
            <w:tcW w:w="1276" w:type="dxa"/>
          </w:tcPr>
          <w:p w14:paraId="5761328B" w14:textId="4CD557FA" w:rsidR="00036BE6" w:rsidRPr="00036BE6" w:rsidRDefault="00036BE6" w:rsidP="00AC569A">
            <w:pPr>
              <w:rPr>
                <w:rFonts w:ascii="Muli Regular" w:hAnsi="Muli Regular"/>
                <w:lang w:val="en-GB"/>
              </w:rPr>
            </w:pPr>
            <w:r>
              <w:rPr>
                <w:rFonts w:ascii="Muli Regular" w:hAnsi="Muli Regular"/>
                <w:lang w:val="en-GB"/>
              </w:rPr>
              <w:t>WP4</w:t>
            </w:r>
          </w:p>
        </w:tc>
        <w:tc>
          <w:tcPr>
            <w:tcW w:w="2126" w:type="dxa"/>
          </w:tcPr>
          <w:p w14:paraId="46DCDB42" w14:textId="737612C6" w:rsidR="00036BE6" w:rsidRPr="00036BE6" w:rsidRDefault="00036BE6" w:rsidP="00AC569A">
            <w:pPr>
              <w:rPr>
                <w:rFonts w:ascii="Muli Regular" w:hAnsi="Muli Regular"/>
                <w:lang w:val="en-GB"/>
              </w:rPr>
            </w:pPr>
            <w:r>
              <w:rPr>
                <w:rFonts w:ascii="Muli Regular" w:hAnsi="Muli Regular"/>
                <w:lang w:val="en-GB"/>
              </w:rPr>
              <w:t>European XFEL</w:t>
            </w:r>
          </w:p>
        </w:tc>
        <w:tc>
          <w:tcPr>
            <w:tcW w:w="1843" w:type="dxa"/>
          </w:tcPr>
          <w:p w14:paraId="21D447DF" w14:textId="3DDEF08C" w:rsidR="00036BE6" w:rsidRPr="00036BE6" w:rsidRDefault="00036BE6" w:rsidP="00AC569A">
            <w:pPr>
              <w:rPr>
                <w:rFonts w:ascii="Muli Regular" w:hAnsi="Muli Regular"/>
                <w:lang w:val="en-GB"/>
              </w:rPr>
            </w:pPr>
            <w:r>
              <w:rPr>
                <w:rFonts w:ascii="Muli Regular" w:hAnsi="Muli Regular"/>
                <w:lang w:val="en-GB"/>
              </w:rPr>
              <w:t>14.01.2021</w:t>
            </w:r>
          </w:p>
        </w:tc>
      </w:tr>
      <w:tr w:rsidR="00036BE6" w:rsidRPr="00036BE6" w14:paraId="6D442B03" w14:textId="77777777" w:rsidTr="00036BE6">
        <w:tc>
          <w:tcPr>
            <w:tcW w:w="6096" w:type="dxa"/>
          </w:tcPr>
          <w:p w14:paraId="41613F6A" w14:textId="5EC5C518" w:rsidR="00036BE6" w:rsidRPr="00036BE6" w:rsidRDefault="00C053F3" w:rsidP="00036BE6">
            <w:pPr>
              <w:rPr>
                <w:rFonts w:ascii="Muli Regular" w:hAnsi="Muli Regular"/>
                <w:lang w:val="en-GB"/>
              </w:rPr>
            </w:pPr>
            <w:r>
              <w:rPr>
                <w:rFonts w:ascii="Muli Regular" w:hAnsi="Muli Regular"/>
                <w:lang w:val="en-GB"/>
              </w:rPr>
              <w:t>SASE Pulse Delivery Analysis</w:t>
            </w:r>
          </w:p>
        </w:tc>
        <w:tc>
          <w:tcPr>
            <w:tcW w:w="3969" w:type="dxa"/>
          </w:tcPr>
          <w:p w14:paraId="23FD0881" w14:textId="70DB4FFF" w:rsidR="00C053F3" w:rsidRPr="00036BE6" w:rsidRDefault="00C74E14" w:rsidP="00036BE6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  <w:hyperlink r:id="rId376" w:history="1">
              <w:r w:rsidR="00C053F3" w:rsidRPr="00C65632">
                <w:rPr>
                  <w:rStyle w:val="Hyperlink"/>
                  <w:rFonts w:ascii="Muli Regular" w:hAnsi="Muli Regular"/>
                  <w:sz w:val="18"/>
                  <w:szCs w:val="18"/>
                  <w:lang w:val="en-GB"/>
                </w:rPr>
                <w:t>https://www.panosc.eu/use-cases/sase-pulse-delivery-analysis/</w:t>
              </w:r>
            </w:hyperlink>
          </w:p>
        </w:tc>
        <w:tc>
          <w:tcPr>
            <w:tcW w:w="1276" w:type="dxa"/>
          </w:tcPr>
          <w:p w14:paraId="3D3BFE47" w14:textId="24729169" w:rsidR="00036BE6" w:rsidRPr="00036BE6" w:rsidRDefault="00036BE6" w:rsidP="00036BE6">
            <w:pPr>
              <w:rPr>
                <w:rFonts w:ascii="Muli Regular" w:hAnsi="Muli Regular"/>
                <w:lang w:val="en-GB"/>
              </w:rPr>
            </w:pPr>
            <w:r>
              <w:rPr>
                <w:rFonts w:ascii="Muli Regular" w:hAnsi="Muli Regular"/>
                <w:lang w:val="en-GB"/>
              </w:rPr>
              <w:t>WP4</w:t>
            </w:r>
          </w:p>
        </w:tc>
        <w:tc>
          <w:tcPr>
            <w:tcW w:w="2126" w:type="dxa"/>
          </w:tcPr>
          <w:p w14:paraId="4196B339" w14:textId="258CAE36" w:rsidR="00036BE6" w:rsidRPr="00036BE6" w:rsidRDefault="00036BE6" w:rsidP="00036BE6">
            <w:pPr>
              <w:rPr>
                <w:rFonts w:ascii="Muli Regular" w:hAnsi="Muli Regular"/>
                <w:lang w:val="en-GB"/>
              </w:rPr>
            </w:pPr>
            <w:r>
              <w:rPr>
                <w:rFonts w:ascii="Muli Regular" w:hAnsi="Muli Regular"/>
                <w:lang w:val="en-GB"/>
              </w:rPr>
              <w:t>European XFEL</w:t>
            </w:r>
          </w:p>
        </w:tc>
        <w:tc>
          <w:tcPr>
            <w:tcW w:w="1843" w:type="dxa"/>
          </w:tcPr>
          <w:p w14:paraId="4D666BD8" w14:textId="508CE887" w:rsidR="00036BE6" w:rsidRPr="00036BE6" w:rsidRDefault="00036BE6" w:rsidP="00036BE6">
            <w:pPr>
              <w:rPr>
                <w:rFonts w:ascii="Muli Regular" w:hAnsi="Muli Regular"/>
                <w:lang w:val="en-GB"/>
              </w:rPr>
            </w:pPr>
            <w:r>
              <w:rPr>
                <w:rFonts w:ascii="Muli Regular" w:hAnsi="Muli Regular"/>
                <w:lang w:val="en-GB"/>
              </w:rPr>
              <w:t>14.01.2021</w:t>
            </w:r>
          </w:p>
        </w:tc>
      </w:tr>
      <w:tr w:rsidR="00036BE6" w:rsidRPr="00036BE6" w14:paraId="3FD703A1" w14:textId="77777777" w:rsidTr="00036BE6">
        <w:tc>
          <w:tcPr>
            <w:tcW w:w="6096" w:type="dxa"/>
          </w:tcPr>
          <w:p w14:paraId="57C6483B" w14:textId="09281EB5" w:rsidR="00036BE6" w:rsidRPr="00036BE6" w:rsidRDefault="00C053F3" w:rsidP="00036BE6">
            <w:pPr>
              <w:rPr>
                <w:rFonts w:ascii="Muli Regular" w:hAnsi="Muli Regular"/>
                <w:lang w:val="en-GB"/>
              </w:rPr>
            </w:pPr>
            <w:r>
              <w:rPr>
                <w:rFonts w:ascii="Muli Regular" w:hAnsi="Muli Regular"/>
                <w:lang w:val="en-GB"/>
              </w:rPr>
              <w:t>Detector Calibration</w:t>
            </w:r>
          </w:p>
        </w:tc>
        <w:tc>
          <w:tcPr>
            <w:tcW w:w="3969" w:type="dxa"/>
          </w:tcPr>
          <w:p w14:paraId="6B33015B" w14:textId="7EA6F083" w:rsidR="00C053F3" w:rsidRPr="00036BE6" w:rsidRDefault="00C74E14" w:rsidP="00036BE6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  <w:hyperlink r:id="rId377" w:history="1">
              <w:r w:rsidR="00C053F3" w:rsidRPr="00C65632">
                <w:rPr>
                  <w:rStyle w:val="Hyperlink"/>
                  <w:rFonts w:ascii="Muli Regular" w:hAnsi="Muli Regular"/>
                  <w:sz w:val="18"/>
                  <w:szCs w:val="18"/>
                  <w:lang w:val="en-GB"/>
                </w:rPr>
                <w:t>https://www.panosc.eu/use-cases/detector-calibration/</w:t>
              </w:r>
            </w:hyperlink>
          </w:p>
        </w:tc>
        <w:tc>
          <w:tcPr>
            <w:tcW w:w="1276" w:type="dxa"/>
          </w:tcPr>
          <w:p w14:paraId="1EC7F639" w14:textId="2D41FC7C" w:rsidR="00036BE6" w:rsidRPr="00036BE6" w:rsidRDefault="00036BE6" w:rsidP="00036BE6">
            <w:pPr>
              <w:rPr>
                <w:rFonts w:ascii="Muli Regular" w:hAnsi="Muli Regular"/>
                <w:lang w:val="en-GB"/>
              </w:rPr>
            </w:pPr>
            <w:r>
              <w:rPr>
                <w:rFonts w:ascii="Muli Regular" w:hAnsi="Muli Regular"/>
                <w:lang w:val="en-GB"/>
              </w:rPr>
              <w:t>WP4</w:t>
            </w:r>
          </w:p>
        </w:tc>
        <w:tc>
          <w:tcPr>
            <w:tcW w:w="2126" w:type="dxa"/>
          </w:tcPr>
          <w:p w14:paraId="783DAD6A" w14:textId="79973148" w:rsidR="00036BE6" w:rsidRPr="00036BE6" w:rsidRDefault="00036BE6" w:rsidP="00036BE6">
            <w:pPr>
              <w:rPr>
                <w:rFonts w:ascii="Muli Regular" w:hAnsi="Muli Regular"/>
                <w:lang w:val="en-GB"/>
              </w:rPr>
            </w:pPr>
            <w:r>
              <w:rPr>
                <w:rFonts w:ascii="Muli Regular" w:hAnsi="Muli Regular"/>
                <w:lang w:val="en-GB"/>
              </w:rPr>
              <w:t>European XFEL</w:t>
            </w:r>
          </w:p>
        </w:tc>
        <w:tc>
          <w:tcPr>
            <w:tcW w:w="1843" w:type="dxa"/>
          </w:tcPr>
          <w:p w14:paraId="7132AB00" w14:textId="2995CCE6" w:rsidR="00036BE6" w:rsidRPr="00036BE6" w:rsidRDefault="00036BE6" w:rsidP="00036BE6">
            <w:pPr>
              <w:rPr>
                <w:rFonts w:ascii="Muli Regular" w:hAnsi="Muli Regular"/>
                <w:lang w:val="en-GB"/>
              </w:rPr>
            </w:pPr>
            <w:r>
              <w:rPr>
                <w:rFonts w:ascii="Muli Regular" w:hAnsi="Muli Regular"/>
                <w:lang w:val="en-GB"/>
              </w:rPr>
              <w:t>14.01.2021</w:t>
            </w:r>
          </w:p>
        </w:tc>
      </w:tr>
      <w:tr w:rsidR="00036BE6" w:rsidRPr="00036BE6" w14:paraId="4F66B1F2" w14:textId="77777777" w:rsidTr="00036BE6">
        <w:tc>
          <w:tcPr>
            <w:tcW w:w="6096" w:type="dxa"/>
          </w:tcPr>
          <w:p w14:paraId="319C1284" w14:textId="77777777" w:rsidR="00036BE6" w:rsidRPr="00036BE6" w:rsidRDefault="00036BE6" w:rsidP="00036BE6">
            <w:pPr>
              <w:rPr>
                <w:rFonts w:ascii="Muli Regular" w:hAnsi="Muli Regular"/>
                <w:lang w:val="en-GB"/>
              </w:rPr>
            </w:pPr>
          </w:p>
        </w:tc>
        <w:tc>
          <w:tcPr>
            <w:tcW w:w="3969" w:type="dxa"/>
          </w:tcPr>
          <w:p w14:paraId="36B30F3B" w14:textId="6CCDE376" w:rsidR="00036BE6" w:rsidRPr="00036BE6" w:rsidRDefault="00036BE6" w:rsidP="00036BE6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</w:p>
        </w:tc>
        <w:tc>
          <w:tcPr>
            <w:tcW w:w="1276" w:type="dxa"/>
          </w:tcPr>
          <w:p w14:paraId="0E5C18D0" w14:textId="77777777" w:rsidR="00036BE6" w:rsidRPr="00036BE6" w:rsidRDefault="00036BE6" w:rsidP="00036BE6">
            <w:pPr>
              <w:rPr>
                <w:rFonts w:ascii="Muli Regular" w:hAnsi="Muli Regular"/>
                <w:lang w:val="en-GB"/>
              </w:rPr>
            </w:pPr>
          </w:p>
        </w:tc>
        <w:tc>
          <w:tcPr>
            <w:tcW w:w="2126" w:type="dxa"/>
          </w:tcPr>
          <w:p w14:paraId="7E3096E3" w14:textId="77777777" w:rsidR="00036BE6" w:rsidRPr="00036BE6" w:rsidRDefault="00036BE6" w:rsidP="00036BE6">
            <w:pPr>
              <w:rPr>
                <w:rFonts w:ascii="Muli Regular" w:hAnsi="Muli Regular"/>
                <w:lang w:val="en-GB"/>
              </w:rPr>
            </w:pPr>
          </w:p>
        </w:tc>
        <w:tc>
          <w:tcPr>
            <w:tcW w:w="1843" w:type="dxa"/>
          </w:tcPr>
          <w:p w14:paraId="29196C91" w14:textId="77777777" w:rsidR="00036BE6" w:rsidRPr="00036BE6" w:rsidRDefault="00036BE6" w:rsidP="00036BE6">
            <w:pPr>
              <w:rPr>
                <w:rFonts w:ascii="Muli Regular" w:hAnsi="Muli Regular"/>
                <w:lang w:val="en-GB"/>
              </w:rPr>
            </w:pPr>
          </w:p>
        </w:tc>
      </w:tr>
    </w:tbl>
    <w:p w14:paraId="10FAE8BA" w14:textId="07965A5B" w:rsidR="00036BE6" w:rsidRPr="00036BE6" w:rsidRDefault="00036BE6" w:rsidP="00036BE6">
      <w:pPr>
        <w:rPr>
          <w:rFonts w:ascii="Muli Regular" w:hAnsi="Muli Regular"/>
          <w:lang w:val="en-GB"/>
        </w:rPr>
      </w:pPr>
    </w:p>
    <w:sectPr w:rsidR="00036BE6" w:rsidRPr="00036BE6" w:rsidSect="00987E55">
      <w:headerReference w:type="default" r:id="rId378"/>
      <w:footerReference w:type="default" r:id="rId379"/>
      <w:headerReference w:type="first" r:id="rId380"/>
      <w:footerReference w:type="first" r:id="rId381"/>
      <w:pgSz w:w="16840" w:h="11900" w:orient="landscape"/>
      <w:pgMar w:top="1426" w:right="1797" w:bottom="851" w:left="1797" w:header="709" w:footer="41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FBAEBE" w14:textId="77777777" w:rsidR="00036BE6" w:rsidRDefault="00036BE6" w:rsidP="00345F47">
      <w:r>
        <w:separator/>
      </w:r>
    </w:p>
  </w:endnote>
  <w:endnote w:type="continuationSeparator" w:id="0">
    <w:p w14:paraId="68F5DFE6" w14:textId="77777777" w:rsidR="00036BE6" w:rsidRDefault="00036BE6" w:rsidP="00345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uli Black">
    <w:panose1 w:val="00000A00000000000000"/>
    <w:charset w:val="58"/>
    <w:family w:val="auto"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uli Regular">
    <w:panose1 w:val="00000500000000000000"/>
    <w:charset w:val="58"/>
    <w:family w:val="auto"/>
    <w:pitch w:val="variable"/>
    <w:sig w:usb0="20000007" w:usb1="00000001" w:usb2="00000000" w:usb3="00000000" w:csb0="00000193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3E174A" w14:textId="77777777" w:rsidR="00036BE6" w:rsidRDefault="00036BE6">
    <w:pPr>
      <w:pStyle w:val="Footer"/>
    </w:pPr>
    <w:r w:rsidRPr="00345F47">
      <w:rPr>
        <w:noProof/>
        <w:lang w:val="en-US"/>
      </w:rPr>
      <w:drawing>
        <wp:anchor distT="0" distB="0" distL="114300" distR="114300" simplePos="0" relativeHeight="251662336" behindDoc="0" locked="0" layoutInCell="1" allowOverlap="1" wp14:anchorId="6514D1CD" wp14:editId="6AC199E9">
          <wp:simplePos x="0" y="0"/>
          <wp:positionH relativeFrom="column">
            <wp:posOffset>-114300</wp:posOffset>
          </wp:positionH>
          <wp:positionV relativeFrom="paragraph">
            <wp:posOffset>109220</wp:posOffset>
          </wp:positionV>
          <wp:extent cx="8949055" cy="661035"/>
          <wp:effectExtent l="0" t="0" r="0" b="0"/>
          <wp:wrapThrough wrapText="bothSides">
            <wp:wrapPolygon edited="0">
              <wp:start x="0" y="0"/>
              <wp:lineTo x="0" y="20749"/>
              <wp:lineTo x="21519" y="20749"/>
              <wp:lineTo x="21519" y="0"/>
              <wp:lineTo x="0" y="0"/>
            </wp:wrapPolygon>
          </wp:wrapThrough>
          <wp:docPr id="10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49055" cy="661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105251" w14:textId="77777777" w:rsidR="00036BE6" w:rsidRDefault="00036BE6" w:rsidP="00345F4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69590B" w14:textId="77777777" w:rsidR="00036BE6" w:rsidRDefault="00036BE6">
    <w:pPr>
      <w:pStyle w:val="Footer"/>
    </w:pPr>
    <w:r w:rsidRPr="00345F47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592E7025" wp14:editId="65911714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949055" cy="661035"/>
          <wp:effectExtent l="0" t="0" r="0" b="0"/>
          <wp:wrapThrough wrapText="bothSides">
            <wp:wrapPolygon edited="0">
              <wp:start x="0" y="0"/>
              <wp:lineTo x="0" y="20749"/>
              <wp:lineTo x="21519" y="20749"/>
              <wp:lineTo x="21519" y="0"/>
              <wp:lineTo x="0" y="0"/>
            </wp:wrapPolygon>
          </wp:wrapThrough>
          <wp:docPr id="12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49055" cy="661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A936AB" w14:textId="77777777" w:rsidR="00036BE6" w:rsidRDefault="00036BE6" w:rsidP="00345F47">
      <w:r>
        <w:separator/>
      </w:r>
    </w:p>
  </w:footnote>
  <w:footnote w:type="continuationSeparator" w:id="0">
    <w:p w14:paraId="2C98ED04" w14:textId="77777777" w:rsidR="00036BE6" w:rsidRDefault="00036BE6" w:rsidP="00345F4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BE81C9" w14:textId="02B7631C" w:rsidR="00036BE6" w:rsidRDefault="00036BE6" w:rsidP="00345F47">
    <w:pPr>
      <w:pStyle w:val="Header"/>
      <w:jc w:val="right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4650E191" wp14:editId="12B9F34C">
          <wp:simplePos x="0" y="0"/>
          <wp:positionH relativeFrom="column">
            <wp:posOffset>7886700</wp:posOffset>
          </wp:positionH>
          <wp:positionV relativeFrom="paragraph">
            <wp:posOffset>-220980</wp:posOffset>
          </wp:positionV>
          <wp:extent cx="1311910" cy="683260"/>
          <wp:effectExtent l="0" t="0" r="8890" b="2540"/>
          <wp:wrapThrough wrapText="bothSides">
            <wp:wrapPolygon edited="0">
              <wp:start x="7528" y="0"/>
              <wp:lineTo x="2091" y="3212"/>
              <wp:lineTo x="0" y="6424"/>
              <wp:lineTo x="0" y="15257"/>
              <wp:lineTo x="5855" y="19271"/>
              <wp:lineTo x="7528" y="20877"/>
              <wp:lineTo x="9200" y="20877"/>
              <wp:lineTo x="21328" y="19271"/>
              <wp:lineTo x="21328" y="8833"/>
              <wp:lineTo x="14219" y="0"/>
              <wp:lineTo x="7528" y="0"/>
            </wp:wrapPolygon>
          </wp:wrapThrough>
          <wp:docPr id="9" name="Picture 9" descr="Macintosh HD:Users:nicoletta:Documents:DOCS CERIC:PROJECTS:PaNOSC:PaNOSC_WPs:PaNOSC_WP9:PaNOSC_logo:PaNOSClogo_print_CMY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nicoletta:Documents:DOCS CERIC:PROJECTS:PaNOSC:PaNOSC_WPs:PaNOSC_WP9:PaNOSC_logo:PaNOSClogo_print_CMYK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1910" cy="683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C5DC60" w14:textId="77777777" w:rsidR="00036BE6" w:rsidRDefault="00036BE6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203A63D3" wp14:editId="7B1469DE">
          <wp:simplePos x="0" y="0"/>
          <wp:positionH relativeFrom="column">
            <wp:posOffset>-748665</wp:posOffset>
          </wp:positionH>
          <wp:positionV relativeFrom="paragraph">
            <wp:posOffset>-220980</wp:posOffset>
          </wp:positionV>
          <wp:extent cx="10006965" cy="2037080"/>
          <wp:effectExtent l="0" t="0" r="635" b="0"/>
          <wp:wrapThrough wrapText="bothSides">
            <wp:wrapPolygon edited="0">
              <wp:start x="0" y="0"/>
              <wp:lineTo x="0" y="21277"/>
              <wp:lineTo x="21547" y="21277"/>
              <wp:lineTo x="21547" y="0"/>
              <wp:lineTo x="0" y="0"/>
            </wp:wrapPolygon>
          </wp:wrapThrough>
          <wp:docPr id="11" name="Immagin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6965" cy="2037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14:paraId="1FA439F3" w14:textId="77777777" w:rsidR="00036BE6" w:rsidRDefault="00036BE6">
    <w:pPr>
      <w:pStyle w:val="Header"/>
    </w:pPr>
  </w:p>
  <w:p w14:paraId="7A4FE87B" w14:textId="77777777" w:rsidR="00036BE6" w:rsidRDefault="00036BE6">
    <w:pPr>
      <w:pStyle w:val="Header"/>
    </w:pPr>
  </w:p>
  <w:p w14:paraId="6696A247" w14:textId="77777777" w:rsidR="00036BE6" w:rsidRDefault="00036BE6">
    <w:pPr>
      <w:pStyle w:val="Header"/>
    </w:pPr>
  </w:p>
  <w:p w14:paraId="3BDC77B4" w14:textId="77777777" w:rsidR="00036BE6" w:rsidRDefault="00036BE6">
    <w:pPr>
      <w:pStyle w:val="Header"/>
    </w:pPr>
  </w:p>
  <w:p w14:paraId="13E8FC2D" w14:textId="77777777" w:rsidR="00036BE6" w:rsidRDefault="00036BE6">
    <w:pPr>
      <w:pStyle w:val="Header"/>
    </w:pPr>
  </w:p>
  <w:p w14:paraId="6C1EFE45" w14:textId="77777777" w:rsidR="00036BE6" w:rsidRDefault="00036BE6">
    <w:pPr>
      <w:pStyle w:val="Header"/>
    </w:pPr>
  </w:p>
  <w:p w14:paraId="7C0D988B" w14:textId="77777777" w:rsidR="00036BE6" w:rsidRDefault="00036BE6">
    <w:pPr>
      <w:pStyle w:val="Header"/>
    </w:pPr>
  </w:p>
  <w:p w14:paraId="30A219E3" w14:textId="77777777" w:rsidR="00036BE6" w:rsidRDefault="00036BE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92995"/>
    <w:multiLevelType w:val="hybridMultilevel"/>
    <w:tmpl w:val="C83C5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6978F0"/>
    <w:multiLevelType w:val="multilevel"/>
    <w:tmpl w:val="D660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F67935"/>
    <w:multiLevelType w:val="hybridMultilevel"/>
    <w:tmpl w:val="C9A8C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2B3FE0"/>
    <w:multiLevelType w:val="multilevel"/>
    <w:tmpl w:val="7CCE8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3F86094"/>
    <w:multiLevelType w:val="multilevel"/>
    <w:tmpl w:val="C3427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4724439"/>
    <w:multiLevelType w:val="multilevel"/>
    <w:tmpl w:val="FB34B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61D32A7"/>
    <w:multiLevelType w:val="multilevel"/>
    <w:tmpl w:val="BB7C3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1CB5DF9"/>
    <w:multiLevelType w:val="hybridMultilevel"/>
    <w:tmpl w:val="F5E4BAE0"/>
    <w:lvl w:ilvl="0" w:tplc="A622D0C4">
      <w:start w:val="1"/>
      <w:numFmt w:val="bullet"/>
      <w:pStyle w:val="ListParagraph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8">
    <w:nsid w:val="13943E75"/>
    <w:multiLevelType w:val="multilevel"/>
    <w:tmpl w:val="A6F8F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0581050"/>
    <w:multiLevelType w:val="multilevel"/>
    <w:tmpl w:val="23E0C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26B1D74"/>
    <w:multiLevelType w:val="hybridMultilevel"/>
    <w:tmpl w:val="5D144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9014EC"/>
    <w:multiLevelType w:val="hybridMultilevel"/>
    <w:tmpl w:val="61568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F01D99"/>
    <w:multiLevelType w:val="hybridMultilevel"/>
    <w:tmpl w:val="7FB839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A63DAC"/>
    <w:multiLevelType w:val="hybridMultilevel"/>
    <w:tmpl w:val="53D23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106E85"/>
    <w:multiLevelType w:val="hybridMultilevel"/>
    <w:tmpl w:val="429CD5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E14A6D"/>
    <w:multiLevelType w:val="hybridMultilevel"/>
    <w:tmpl w:val="0A969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1174AF"/>
    <w:multiLevelType w:val="hybridMultilevel"/>
    <w:tmpl w:val="6C6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0B47DD"/>
    <w:multiLevelType w:val="hybridMultilevel"/>
    <w:tmpl w:val="1C6A9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EF2F21"/>
    <w:multiLevelType w:val="multilevel"/>
    <w:tmpl w:val="A62C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7182E0B"/>
    <w:multiLevelType w:val="hybridMultilevel"/>
    <w:tmpl w:val="33C2F034"/>
    <w:lvl w:ilvl="0" w:tplc="B1C435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465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A0F2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3C32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04EF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5032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9C60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D20D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DC9B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4E8D4822"/>
    <w:multiLevelType w:val="hybridMultilevel"/>
    <w:tmpl w:val="11DEB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9C503B"/>
    <w:multiLevelType w:val="multilevel"/>
    <w:tmpl w:val="6A049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FB359E8"/>
    <w:multiLevelType w:val="multilevel"/>
    <w:tmpl w:val="A274D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21C5083"/>
    <w:multiLevelType w:val="multilevel"/>
    <w:tmpl w:val="1400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56E3229"/>
    <w:multiLevelType w:val="hybridMultilevel"/>
    <w:tmpl w:val="096CD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3B000F"/>
    <w:multiLevelType w:val="hybridMultilevel"/>
    <w:tmpl w:val="0582C1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390A01"/>
    <w:multiLevelType w:val="multilevel"/>
    <w:tmpl w:val="E1D8A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FDE2163"/>
    <w:multiLevelType w:val="multilevel"/>
    <w:tmpl w:val="015C6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276081F"/>
    <w:multiLevelType w:val="multilevel"/>
    <w:tmpl w:val="6100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7294C1D"/>
    <w:multiLevelType w:val="multilevel"/>
    <w:tmpl w:val="8E8E5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87E67EB"/>
    <w:multiLevelType w:val="hybridMultilevel"/>
    <w:tmpl w:val="C63A2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1071C7"/>
    <w:multiLevelType w:val="multilevel"/>
    <w:tmpl w:val="5A0A9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F4750B3"/>
    <w:multiLevelType w:val="multilevel"/>
    <w:tmpl w:val="52944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1A5268C"/>
    <w:multiLevelType w:val="hybridMultilevel"/>
    <w:tmpl w:val="02A0EFC8"/>
    <w:lvl w:ilvl="0" w:tplc="6EC62C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BA35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4A91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62C4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8046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A267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7C59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6AD3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7A45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78FA65E5"/>
    <w:multiLevelType w:val="hybridMultilevel"/>
    <w:tmpl w:val="B3AC4630"/>
    <w:lvl w:ilvl="0" w:tplc="04090001">
      <w:start w:val="1"/>
      <w:numFmt w:val="bullet"/>
      <w:lvlText w:val=""/>
      <w:lvlJc w:val="left"/>
      <w:pPr>
        <w:ind w:left="6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35">
    <w:nsid w:val="7A7A7A9C"/>
    <w:multiLevelType w:val="multilevel"/>
    <w:tmpl w:val="30243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B0C5927"/>
    <w:multiLevelType w:val="hybridMultilevel"/>
    <w:tmpl w:val="0EA05326"/>
    <w:lvl w:ilvl="0" w:tplc="7250C0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AE7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4E90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82BD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84B6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9C5F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96B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A8A1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4AE7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10"/>
  </w:num>
  <w:num w:numId="3">
    <w:abstractNumId w:val="20"/>
  </w:num>
  <w:num w:numId="4">
    <w:abstractNumId w:val="15"/>
  </w:num>
  <w:num w:numId="5">
    <w:abstractNumId w:val="2"/>
  </w:num>
  <w:num w:numId="6">
    <w:abstractNumId w:val="34"/>
  </w:num>
  <w:num w:numId="7">
    <w:abstractNumId w:val="11"/>
  </w:num>
  <w:num w:numId="8">
    <w:abstractNumId w:val="17"/>
  </w:num>
  <w:num w:numId="9">
    <w:abstractNumId w:val="0"/>
  </w:num>
  <w:num w:numId="10">
    <w:abstractNumId w:val="16"/>
  </w:num>
  <w:num w:numId="11">
    <w:abstractNumId w:val="13"/>
  </w:num>
  <w:num w:numId="12">
    <w:abstractNumId w:val="24"/>
  </w:num>
  <w:num w:numId="13">
    <w:abstractNumId w:val="12"/>
  </w:num>
  <w:num w:numId="14">
    <w:abstractNumId w:val="32"/>
  </w:num>
  <w:num w:numId="15">
    <w:abstractNumId w:val="28"/>
  </w:num>
  <w:num w:numId="16">
    <w:abstractNumId w:val="1"/>
  </w:num>
  <w:num w:numId="17">
    <w:abstractNumId w:val="22"/>
  </w:num>
  <w:num w:numId="18">
    <w:abstractNumId w:val="27"/>
  </w:num>
  <w:num w:numId="19">
    <w:abstractNumId w:val="18"/>
  </w:num>
  <w:num w:numId="20">
    <w:abstractNumId w:val="29"/>
  </w:num>
  <w:num w:numId="21">
    <w:abstractNumId w:val="26"/>
  </w:num>
  <w:num w:numId="22">
    <w:abstractNumId w:val="5"/>
  </w:num>
  <w:num w:numId="23">
    <w:abstractNumId w:val="23"/>
  </w:num>
  <w:num w:numId="24">
    <w:abstractNumId w:val="21"/>
  </w:num>
  <w:num w:numId="25">
    <w:abstractNumId w:val="31"/>
  </w:num>
  <w:num w:numId="26">
    <w:abstractNumId w:val="6"/>
  </w:num>
  <w:num w:numId="27">
    <w:abstractNumId w:val="8"/>
  </w:num>
  <w:num w:numId="28">
    <w:abstractNumId w:val="35"/>
  </w:num>
  <w:num w:numId="29">
    <w:abstractNumId w:val="9"/>
  </w:num>
  <w:num w:numId="30">
    <w:abstractNumId w:val="3"/>
  </w:num>
  <w:num w:numId="31">
    <w:abstractNumId w:val="4"/>
  </w:num>
  <w:num w:numId="32">
    <w:abstractNumId w:val="30"/>
  </w:num>
  <w:num w:numId="33">
    <w:abstractNumId w:val="36"/>
  </w:num>
  <w:num w:numId="34">
    <w:abstractNumId w:val="19"/>
  </w:num>
  <w:num w:numId="35">
    <w:abstractNumId w:val="33"/>
  </w:num>
  <w:num w:numId="36">
    <w:abstractNumId w:val="14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B57"/>
    <w:rsid w:val="00020B57"/>
    <w:rsid w:val="00026E4D"/>
    <w:rsid w:val="00036BE6"/>
    <w:rsid w:val="000A1ECC"/>
    <w:rsid w:val="000A56A6"/>
    <w:rsid w:val="000E18E2"/>
    <w:rsid w:val="000E1A3E"/>
    <w:rsid w:val="000F0A4B"/>
    <w:rsid w:val="001218AB"/>
    <w:rsid w:val="0012263B"/>
    <w:rsid w:val="00133544"/>
    <w:rsid w:val="00177FF4"/>
    <w:rsid w:val="00181E78"/>
    <w:rsid w:val="00187FDB"/>
    <w:rsid w:val="001A0CB9"/>
    <w:rsid w:val="0021176A"/>
    <w:rsid w:val="00236A87"/>
    <w:rsid w:val="00244FE1"/>
    <w:rsid w:val="002F2E52"/>
    <w:rsid w:val="002F739D"/>
    <w:rsid w:val="00312B98"/>
    <w:rsid w:val="00315164"/>
    <w:rsid w:val="00322798"/>
    <w:rsid w:val="00345F47"/>
    <w:rsid w:val="00370431"/>
    <w:rsid w:val="00390AA2"/>
    <w:rsid w:val="0039445F"/>
    <w:rsid w:val="003F13C6"/>
    <w:rsid w:val="003F4202"/>
    <w:rsid w:val="00402E6F"/>
    <w:rsid w:val="004039C8"/>
    <w:rsid w:val="004346D1"/>
    <w:rsid w:val="00474A8B"/>
    <w:rsid w:val="00484E21"/>
    <w:rsid w:val="00491DFB"/>
    <w:rsid w:val="00495B10"/>
    <w:rsid w:val="004A7D33"/>
    <w:rsid w:val="00534E73"/>
    <w:rsid w:val="005848B1"/>
    <w:rsid w:val="005A12C7"/>
    <w:rsid w:val="005A429D"/>
    <w:rsid w:val="005F4118"/>
    <w:rsid w:val="006A42F0"/>
    <w:rsid w:val="006C1523"/>
    <w:rsid w:val="006E2551"/>
    <w:rsid w:val="006F3DAC"/>
    <w:rsid w:val="0070065B"/>
    <w:rsid w:val="00721801"/>
    <w:rsid w:val="007271C5"/>
    <w:rsid w:val="0075442A"/>
    <w:rsid w:val="00767CAE"/>
    <w:rsid w:val="00782165"/>
    <w:rsid w:val="007D4B33"/>
    <w:rsid w:val="00831D8F"/>
    <w:rsid w:val="0083653D"/>
    <w:rsid w:val="008409B0"/>
    <w:rsid w:val="00865499"/>
    <w:rsid w:val="00871FF2"/>
    <w:rsid w:val="00897F4C"/>
    <w:rsid w:val="0091083F"/>
    <w:rsid w:val="00926DF9"/>
    <w:rsid w:val="00987E55"/>
    <w:rsid w:val="00A47921"/>
    <w:rsid w:val="00A56191"/>
    <w:rsid w:val="00A81A4A"/>
    <w:rsid w:val="00A86780"/>
    <w:rsid w:val="00AC569A"/>
    <w:rsid w:val="00B076F1"/>
    <w:rsid w:val="00B24BE8"/>
    <w:rsid w:val="00B415D9"/>
    <w:rsid w:val="00B55E28"/>
    <w:rsid w:val="00B934E9"/>
    <w:rsid w:val="00C04C3D"/>
    <w:rsid w:val="00C053F3"/>
    <w:rsid w:val="00C31218"/>
    <w:rsid w:val="00C44D87"/>
    <w:rsid w:val="00C521CD"/>
    <w:rsid w:val="00C74E14"/>
    <w:rsid w:val="00CD170E"/>
    <w:rsid w:val="00CD4566"/>
    <w:rsid w:val="00CD6F3E"/>
    <w:rsid w:val="00CF5247"/>
    <w:rsid w:val="00D00FBE"/>
    <w:rsid w:val="00D34D83"/>
    <w:rsid w:val="00D40799"/>
    <w:rsid w:val="00D7613D"/>
    <w:rsid w:val="00DA0EF9"/>
    <w:rsid w:val="00DE4033"/>
    <w:rsid w:val="00E0163D"/>
    <w:rsid w:val="00EB2C02"/>
    <w:rsid w:val="00F40442"/>
    <w:rsid w:val="00F777F6"/>
    <w:rsid w:val="00FA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0C657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0B57"/>
    <w:pPr>
      <w:widowControl w:val="0"/>
      <w:autoSpaceDE w:val="0"/>
      <w:autoSpaceDN w:val="0"/>
      <w:spacing w:line="288" w:lineRule="auto"/>
      <w:jc w:val="both"/>
      <w:outlineLvl w:val="0"/>
    </w:pPr>
    <w:rPr>
      <w:rFonts w:ascii="Muli Black" w:eastAsia="Tahoma" w:hAnsi="Muli Black" w:cs="Tahoma"/>
      <w:b/>
      <w:bCs/>
      <w:color w:val="231F20"/>
      <w:sz w:val="48"/>
      <w:szCs w:val="36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BE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BE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F4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5F47"/>
  </w:style>
  <w:style w:type="paragraph" w:styleId="Footer">
    <w:name w:val="footer"/>
    <w:basedOn w:val="Normal"/>
    <w:link w:val="FooterChar"/>
    <w:uiPriority w:val="99"/>
    <w:unhideWhenUsed/>
    <w:rsid w:val="00345F4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5F47"/>
  </w:style>
  <w:style w:type="paragraph" w:styleId="BalloonText">
    <w:name w:val="Balloon Text"/>
    <w:basedOn w:val="Normal"/>
    <w:link w:val="BalloonTextChar"/>
    <w:uiPriority w:val="99"/>
    <w:semiHidden/>
    <w:unhideWhenUsed/>
    <w:rsid w:val="00345F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F47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20B57"/>
    <w:rPr>
      <w:rFonts w:ascii="Muli Black" w:eastAsia="Tahoma" w:hAnsi="Muli Black" w:cs="Tahoma"/>
      <w:b/>
      <w:bCs/>
      <w:color w:val="231F20"/>
      <w:sz w:val="48"/>
      <w:szCs w:val="36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020B57"/>
    <w:pPr>
      <w:widowControl w:val="0"/>
      <w:autoSpaceDE w:val="0"/>
      <w:autoSpaceDN w:val="0"/>
      <w:jc w:val="both"/>
    </w:pPr>
    <w:rPr>
      <w:rFonts w:ascii="Muli Regular" w:eastAsia="Verdana" w:hAnsi="Muli Regular" w:cs="Verdana"/>
      <w:sz w:val="22"/>
      <w:szCs w:val="22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20B57"/>
    <w:rPr>
      <w:rFonts w:ascii="Muli Regular" w:eastAsia="Verdana" w:hAnsi="Muli Regular" w:cs="Verdana"/>
      <w:sz w:val="22"/>
      <w:szCs w:val="22"/>
      <w:lang w:val="en-US" w:bidi="en-US"/>
    </w:rPr>
  </w:style>
  <w:style w:type="paragraph" w:styleId="ListParagraph">
    <w:name w:val="List Paragraph"/>
    <w:aliases w:val="BulletPoints"/>
    <w:basedOn w:val="Normal"/>
    <w:uiPriority w:val="34"/>
    <w:qFormat/>
    <w:rsid w:val="00020B57"/>
    <w:pPr>
      <w:widowControl w:val="0"/>
      <w:numPr>
        <w:numId w:val="1"/>
      </w:numPr>
      <w:tabs>
        <w:tab w:val="left" w:pos="514"/>
      </w:tabs>
      <w:autoSpaceDE w:val="0"/>
      <w:autoSpaceDN w:val="0"/>
      <w:spacing w:line="288" w:lineRule="auto"/>
      <w:jc w:val="both"/>
    </w:pPr>
    <w:rPr>
      <w:rFonts w:ascii="Muli Regular" w:eastAsia="Verdana" w:hAnsi="Muli Regular" w:cs="Verdana"/>
      <w:color w:val="231F20"/>
      <w:sz w:val="22"/>
      <w:szCs w:val="22"/>
      <w:lang w:val="en-US" w:bidi="en-US"/>
    </w:rPr>
  </w:style>
  <w:style w:type="character" w:styleId="SubtleEmphasis">
    <w:name w:val="Subtle Emphasis"/>
    <w:basedOn w:val="DefaultParagraphFont"/>
    <w:uiPriority w:val="19"/>
    <w:qFormat/>
    <w:rsid w:val="00020B57"/>
    <w:rPr>
      <w:rFonts w:ascii="Muli Regular" w:hAnsi="Muli Regular"/>
      <w:b/>
      <w:color w:val="4C4D4F"/>
      <w:w w:val="105"/>
      <w:sz w:val="30"/>
    </w:rPr>
  </w:style>
  <w:style w:type="character" w:styleId="Hyperlink">
    <w:name w:val="Hyperlink"/>
    <w:basedOn w:val="DefaultParagraphFont"/>
    <w:uiPriority w:val="99"/>
    <w:unhideWhenUsed/>
    <w:rsid w:val="00020B5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20B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CD170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B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BE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B24BE8"/>
    <w:rPr>
      <w:i/>
      <w:iCs/>
    </w:rPr>
  </w:style>
  <w:style w:type="character" w:styleId="Strong">
    <w:name w:val="Strong"/>
    <w:basedOn w:val="DefaultParagraphFont"/>
    <w:uiPriority w:val="22"/>
    <w:qFormat/>
    <w:rsid w:val="00B24BE8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0B57"/>
    <w:pPr>
      <w:widowControl w:val="0"/>
      <w:autoSpaceDE w:val="0"/>
      <w:autoSpaceDN w:val="0"/>
      <w:spacing w:line="288" w:lineRule="auto"/>
      <w:jc w:val="both"/>
      <w:outlineLvl w:val="0"/>
    </w:pPr>
    <w:rPr>
      <w:rFonts w:ascii="Muli Black" w:eastAsia="Tahoma" w:hAnsi="Muli Black" w:cs="Tahoma"/>
      <w:b/>
      <w:bCs/>
      <w:color w:val="231F20"/>
      <w:sz w:val="48"/>
      <w:szCs w:val="36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BE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BE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F4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5F47"/>
  </w:style>
  <w:style w:type="paragraph" w:styleId="Footer">
    <w:name w:val="footer"/>
    <w:basedOn w:val="Normal"/>
    <w:link w:val="FooterChar"/>
    <w:uiPriority w:val="99"/>
    <w:unhideWhenUsed/>
    <w:rsid w:val="00345F4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5F47"/>
  </w:style>
  <w:style w:type="paragraph" w:styleId="BalloonText">
    <w:name w:val="Balloon Text"/>
    <w:basedOn w:val="Normal"/>
    <w:link w:val="BalloonTextChar"/>
    <w:uiPriority w:val="99"/>
    <w:semiHidden/>
    <w:unhideWhenUsed/>
    <w:rsid w:val="00345F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F47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20B57"/>
    <w:rPr>
      <w:rFonts w:ascii="Muli Black" w:eastAsia="Tahoma" w:hAnsi="Muli Black" w:cs="Tahoma"/>
      <w:b/>
      <w:bCs/>
      <w:color w:val="231F20"/>
      <w:sz w:val="48"/>
      <w:szCs w:val="36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020B57"/>
    <w:pPr>
      <w:widowControl w:val="0"/>
      <w:autoSpaceDE w:val="0"/>
      <w:autoSpaceDN w:val="0"/>
      <w:jc w:val="both"/>
    </w:pPr>
    <w:rPr>
      <w:rFonts w:ascii="Muli Regular" w:eastAsia="Verdana" w:hAnsi="Muli Regular" w:cs="Verdana"/>
      <w:sz w:val="22"/>
      <w:szCs w:val="22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20B57"/>
    <w:rPr>
      <w:rFonts w:ascii="Muli Regular" w:eastAsia="Verdana" w:hAnsi="Muli Regular" w:cs="Verdana"/>
      <w:sz w:val="22"/>
      <w:szCs w:val="22"/>
      <w:lang w:val="en-US" w:bidi="en-US"/>
    </w:rPr>
  </w:style>
  <w:style w:type="paragraph" w:styleId="ListParagraph">
    <w:name w:val="List Paragraph"/>
    <w:aliases w:val="BulletPoints"/>
    <w:basedOn w:val="Normal"/>
    <w:uiPriority w:val="34"/>
    <w:qFormat/>
    <w:rsid w:val="00020B57"/>
    <w:pPr>
      <w:widowControl w:val="0"/>
      <w:numPr>
        <w:numId w:val="1"/>
      </w:numPr>
      <w:tabs>
        <w:tab w:val="left" w:pos="514"/>
      </w:tabs>
      <w:autoSpaceDE w:val="0"/>
      <w:autoSpaceDN w:val="0"/>
      <w:spacing w:line="288" w:lineRule="auto"/>
      <w:jc w:val="both"/>
    </w:pPr>
    <w:rPr>
      <w:rFonts w:ascii="Muli Regular" w:eastAsia="Verdana" w:hAnsi="Muli Regular" w:cs="Verdana"/>
      <w:color w:val="231F20"/>
      <w:sz w:val="22"/>
      <w:szCs w:val="22"/>
      <w:lang w:val="en-US" w:bidi="en-US"/>
    </w:rPr>
  </w:style>
  <w:style w:type="character" w:styleId="SubtleEmphasis">
    <w:name w:val="Subtle Emphasis"/>
    <w:basedOn w:val="DefaultParagraphFont"/>
    <w:uiPriority w:val="19"/>
    <w:qFormat/>
    <w:rsid w:val="00020B57"/>
    <w:rPr>
      <w:rFonts w:ascii="Muli Regular" w:hAnsi="Muli Regular"/>
      <w:b/>
      <w:color w:val="4C4D4F"/>
      <w:w w:val="105"/>
      <w:sz w:val="30"/>
    </w:rPr>
  </w:style>
  <w:style w:type="character" w:styleId="Hyperlink">
    <w:name w:val="Hyperlink"/>
    <w:basedOn w:val="DefaultParagraphFont"/>
    <w:uiPriority w:val="99"/>
    <w:unhideWhenUsed/>
    <w:rsid w:val="00020B5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20B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CD170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B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BE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B24BE8"/>
    <w:rPr>
      <w:i/>
      <w:iCs/>
    </w:rPr>
  </w:style>
  <w:style w:type="character" w:styleId="Strong">
    <w:name w:val="Strong"/>
    <w:basedOn w:val="DefaultParagraphFont"/>
    <w:uiPriority w:val="22"/>
    <w:qFormat/>
    <w:rsid w:val="00B24B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127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2496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63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766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260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1319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289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24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51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648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804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557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094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5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8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292570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CCCCC"/>
            <w:bottom w:val="none" w:sz="0" w:space="0" w:color="auto"/>
            <w:right w:val="none" w:sz="0" w:space="0" w:color="auto"/>
          </w:divBdr>
          <w:divsChild>
            <w:div w:id="14725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1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0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613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11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173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941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8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192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570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793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226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54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55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6865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2727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381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424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66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508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39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0969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14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0114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328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1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21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7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06" Type="http://schemas.openxmlformats.org/officeDocument/2006/relationships/hyperlink" Target="https://www.panosc.eu/news/kick-off-meeting-of-panosc-wp4-hosted-at-euxfel/" TargetMode="External"/><Relationship Id="rId107" Type="http://schemas.openxmlformats.org/officeDocument/2006/relationships/hyperlink" Target="https://cordis.europa.eu/article/id/406920-kick-off-meeting-of-panosc-wp4-hosted-at-euxfel" TargetMode="External"/><Relationship Id="rId108" Type="http://schemas.openxmlformats.org/officeDocument/2006/relationships/hyperlink" Target="https://twitter.com/Panosc_eu/status/1168546588215709705" TargetMode="External"/><Relationship Id="rId109" Type="http://schemas.openxmlformats.org/officeDocument/2006/relationships/hyperlink" Target="https://twitter.com/ProfCompMod/status/1168512923016318977" TargetMode="External"/><Relationship Id="rId345" Type="http://schemas.openxmlformats.org/officeDocument/2006/relationships/hyperlink" Target="https://twitter.com/Panosc_eu/status/1257968445343309824" TargetMode="External"/><Relationship Id="rId346" Type="http://schemas.openxmlformats.org/officeDocument/2006/relationships/hyperlink" Target="https://www.panosc.eu/news/panosc-updates-research-data-policy-framework-to-be-fair/" TargetMode="External"/><Relationship Id="rId347" Type="http://schemas.openxmlformats.org/officeDocument/2006/relationships/hyperlink" Target="https://doi.org/10.5281/zenodo.3862701" TargetMode="External"/><Relationship Id="rId348" Type="http://schemas.openxmlformats.org/officeDocument/2006/relationships/hyperlink" Target="https://cordis.europa.eu/article/id/418268-panosc-updates-research-data-policy-framework-to-be-fair/it" TargetMode="External"/><Relationship Id="rId349" Type="http://schemas.openxmlformats.org/officeDocument/2006/relationships/hyperlink" Target="https://twitter.com/Panosc_eu/status/1264876056466591744" TargetMode="External"/><Relationship Id="rId70" Type="http://schemas.openxmlformats.org/officeDocument/2006/relationships/hyperlink" Target="https://youtu.be/2o-9MySCdWs" TargetMode="External"/><Relationship Id="rId71" Type="http://schemas.openxmlformats.org/officeDocument/2006/relationships/hyperlink" Target="https://twitter.com/Panosc_eu/status/1346038599519772673" TargetMode="External"/><Relationship Id="rId72" Type="http://schemas.openxmlformats.org/officeDocument/2006/relationships/hyperlink" Target="https://cordis.europa.eu/article/id/428771-interview-with-mads-bertelsen-on-performing-mcstas-simulations-with-mcstasscript-with-demo/it" TargetMode="External"/><Relationship Id="rId73" Type="http://schemas.openxmlformats.org/officeDocument/2006/relationships/hyperlink" Target="https://www.panosc.eu/news/h2020-project-panosc-officially-started-to-contribute-making-fair-data-a-reality/" TargetMode="External"/><Relationship Id="rId74" Type="http://schemas.openxmlformats.org/officeDocument/2006/relationships/hyperlink" Target="https://indico.esrf.fr/indico/event/19/" TargetMode="External"/><Relationship Id="rId75" Type="http://schemas.openxmlformats.org/officeDocument/2006/relationships/hyperlink" Target="https://www.ceric-eric.eu/2018/12/17/h2020-project-panosc-officially-started-to-contribute-making-fair-data-a-reality/" TargetMode="External"/><Relationship Id="rId76" Type="http://schemas.openxmlformats.org/officeDocument/2006/relationships/hyperlink" Target="http://www.esrf.eu/home/news/general/content-news/general/h2020-project-panosc-officially-started.html" TargetMode="External"/><Relationship Id="rId77" Type="http://schemas.openxmlformats.org/officeDocument/2006/relationships/hyperlink" Target="https://eli-laser.eu/news/h2020-project-panosc-officially-started-to-contribute-making-fair-data-a-reality/" TargetMode="External"/><Relationship Id="rId78" Type="http://schemas.openxmlformats.org/officeDocument/2006/relationships/hyperlink" Target="https://www.egi.eu/news/h2020-project-panosc-officially-started-to-contribute-making-fair-data-a-reality/" TargetMode="External"/><Relationship Id="rId79" Type="http://schemas.openxmlformats.org/officeDocument/2006/relationships/hyperlink" Target="https://europeanspallationsource.se/article/2018/12/21/PaNOSC-project" TargetMode="External"/><Relationship Id="rId170" Type="http://schemas.openxmlformats.org/officeDocument/2006/relationships/hyperlink" Target="https://twitter.com/Panosc_eu/status/1326074910100381698" TargetMode="External"/><Relationship Id="rId171" Type="http://schemas.openxmlformats.org/officeDocument/2006/relationships/hyperlink" Target="https://twitter.com/Panosc_eu/status/1326087377585119232" TargetMode="External"/><Relationship Id="rId172" Type="http://schemas.openxmlformats.org/officeDocument/2006/relationships/hyperlink" Target="https://twitter.com/Panosc_eu/status/1326107416736501762" TargetMode="External"/><Relationship Id="rId173" Type="http://schemas.openxmlformats.org/officeDocument/2006/relationships/hyperlink" Target="https://twitter.com/Panosc_eu/status/1326126032152358914" TargetMode="External"/><Relationship Id="rId174" Type="http://schemas.openxmlformats.org/officeDocument/2006/relationships/hyperlink" Target="https://twitter.com/Panosc_eu/status/1326435491328241664" TargetMode="External"/><Relationship Id="rId175" Type="http://schemas.openxmlformats.org/officeDocument/2006/relationships/hyperlink" Target="https://cordis.europa.eu/article/id/428479-photon-and-neutron-eosc-symposium-and-panosc-expands-annual-meeting-an-overview" TargetMode="External"/><Relationship Id="rId176" Type="http://schemas.openxmlformats.org/officeDocument/2006/relationships/hyperlink" Target="https://www.panosc.eu/news/panosc-expands-pan-eosc-symposium-and-annual-meeting-an-overview/" TargetMode="External"/><Relationship Id="rId177" Type="http://schemas.openxmlformats.org/officeDocument/2006/relationships/hyperlink" Target="https://twitter.com/Panosc_eu/status/1331160985923694592" TargetMode="External"/><Relationship Id="rId178" Type="http://schemas.openxmlformats.org/officeDocument/2006/relationships/hyperlink" Target="https://youtu.be/AXMhurOSeiY" TargetMode="External"/><Relationship Id="rId179" Type="http://schemas.openxmlformats.org/officeDocument/2006/relationships/hyperlink" Target="https://indico.eli-beams.eu/event/376/timetable/" TargetMode="External"/><Relationship Id="rId260" Type="http://schemas.openxmlformats.org/officeDocument/2006/relationships/hyperlink" Target="https://twitter.com/ESFRI_eu/status/1258087776958009346" TargetMode="External"/><Relationship Id="rId10" Type="http://schemas.openxmlformats.org/officeDocument/2006/relationships/hyperlink" Target="https://www.youtube.com/watch?v=3HgnIe1Xu8I&amp;t=2s" TargetMode="External"/><Relationship Id="rId11" Type="http://schemas.openxmlformats.org/officeDocument/2006/relationships/hyperlink" Target="https://www.panosc.eu/news/interview-with-panosc-computational-physicist-aljosa-hafner-on-the-use-and-benefits-of-the-eosc/" TargetMode="External"/><Relationship Id="rId12" Type="http://schemas.openxmlformats.org/officeDocument/2006/relationships/hyperlink" Target="https://www.ceric-eric.eu/2019/10/08/interview-with-panosc-computational-physicist-aljosa-hafner-on-the-use-and-benefits-of-the-eosc/" TargetMode="External"/><Relationship Id="rId13" Type="http://schemas.openxmlformats.org/officeDocument/2006/relationships/hyperlink" Target="https://www.youtube.com/watch?v=hQfmeMbvRjs" TargetMode="External"/><Relationship Id="rId14" Type="http://schemas.openxmlformats.org/officeDocument/2006/relationships/hyperlink" Target="https://twitter.com/Panosc_eu/status/1181505137623351296" TargetMode="External"/><Relationship Id="rId15" Type="http://schemas.openxmlformats.org/officeDocument/2006/relationships/hyperlink" Target="https://www.panosc.eu/news/video-interview-with-dr-alessa-gambardella-on-the-advantages-of-the-eosc-for-cultural-heritage-science/" TargetMode="External"/><Relationship Id="rId16" Type="http://schemas.openxmlformats.org/officeDocument/2006/relationships/hyperlink" Target="https://www.youtube.com/watch?v=1jd_qDorJL4" TargetMode="External"/><Relationship Id="rId17" Type="http://schemas.openxmlformats.org/officeDocument/2006/relationships/hyperlink" Target="https://twitter.com/Panosc_eu/status/1196432525444472833" TargetMode="External"/><Relationship Id="rId18" Type="http://schemas.openxmlformats.org/officeDocument/2006/relationships/hyperlink" Target="https://twitter.com/Panosc_eu/status/1257968447620775936" TargetMode="External"/><Relationship Id="rId19" Type="http://schemas.openxmlformats.org/officeDocument/2006/relationships/hyperlink" Target="https://cordis.europa.eu/article/id/411602-video-interview-with-dr-alessa-gambardella-on-the-advantages-the-eosc-could-bring-to-research" TargetMode="External"/><Relationship Id="rId261" Type="http://schemas.openxmlformats.org/officeDocument/2006/relationships/hyperlink" Target="https://twitter.com/Panosc_eu/status/1261228953844547584" TargetMode="External"/><Relationship Id="rId262" Type="http://schemas.openxmlformats.org/officeDocument/2006/relationships/hyperlink" Target="https://twitter.com/Panosc_eu/status/1261294092992106497" TargetMode="External"/><Relationship Id="rId263" Type="http://schemas.openxmlformats.org/officeDocument/2006/relationships/hyperlink" Target="https://twitter.com/Panosc_eu/status/1268140270606057474" TargetMode="External"/><Relationship Id="rId264" Type="http://schemas.openxmlformats.org/officeDocument/2006/relationships/hyperlink" Target="https://www.esfri.eu/video-library?qt-video_library=4" TargetMode="External"/><Relationship Id="rId110" Type="http://schemas.openxmlformats.org/officeDocument/2006/relationships/hyperlink" Target="https://www.panosc.eu/events/register-now-to-the-hdf5-european-workshop-for-science-and-industry/" TargetMode="External"/><Relationship Id="rId111" Type="http://schemas.openxmlformats.org/officeDocument/2006/relationships/hyperlink" Target="https://cordis.europa.eu/event/id/147341-register-now-to-the-hdf5-european-workshop-for-science-and-industry" TargetMode="External"/><Relationship Id="rId112" Type="http://schemas.openxmlformats.org/officeDocument/2006/relationships/hyperlink" Target="https://twitter.com/Panosc_eu/status/1151168803801391104" TargetMode="External"/><Relationship Id="rId113" Type="http://schemas.openxmlformats.org/officeDocument/2006/relationships/hyperlink" Target="https://www.panosc.eu/events/panosc-wp3-workshop-at-ill/" TargetMode="External"/><Relationship Id="rId114" Type="http://schemas.openxmlformats.org/officeDocument/2006/relationships/hyperlink" Target="https://workshops.ill.fr/event/218/" TargetMode="External"/><Relationship Id="rId115" Type="http://schemas.openxmlformats.org/officeDocument/2006/relationships/hyperlink" Target="https://cordis.europa.eu/event/id/147445-panosc-wp3-workshop-at-ill" TargetMode="External"/><Relationship Id="rId116" Type="http://schemas.openxmlformats.org/officeDocument/2006/relationships/hyperlink" Target="https://twitter.com/Panosc_eu/status/1174249255231479810" TargetMode="External"/><Relationship Id="rId117" Type="http://schemas.openxmlformats.org/officeDocument/2006/relationships/hyperlink" Target="https://workshops.ill.fr/event/218/contributions/" TargetMode="External"/><Relationship Id="rId118" Type="http://schemas.openxmlformats.org/officeDocument/2006/relationships/hyperlink" Target="https://twitter.com/andy_gotz/status/1174683451162800129" TargetMode="External"/><Relationship Id="rId119" Type="http://schemas.openxmlformats.org/officeDocument/2006/relationships/hyperlink" Target="https://www.panosc.eu/news/panosc-jupyter-workshop-at-icalepcs-2019/" TargetMode="External"/><Relationship Id="rId200" Type="http://schemas.openxmlformats.org/officeDocument/2006/relationships/hyperlink" Target="https://www.panosc.eu/wp-content/uploads/2019/05/20190130-PaNOSC-Overview-ESRFRI-London-1.pdf" TargetMode="External"/><Relationship Id="rId201" Type="http://schemas.openxmlformats.org/officeDocument/2006/relationships/hyperlink" Target="https://www.esfri.eu/esfri-events/esfri-ris-eosc-liaison-workshop?qt-event=1" TargetMode="External"/><Relationship Id="rId202" Type="http://schemas.openxmlformats.org/officeDocument/2006/relationships/hyperlink" Target="https://www.panosc.eu/news/panosc-at-the-escape-kick-off-meeting/" TargetMode="External"/><Relationship Id="rId203" Type="http://schemas.openxmlformats.org/officeDocument/2006/relationships/hyperlink" Target="https://twitter.com/JBodera/status/1093494836102078465" TargetMode="External"/><Relationship Id="rId204" Type="http://schemas.openxmlformats.org/officeDocument/2006/relationships/hyperlink" Target="https://www.slideshare.net/ESCAPE3/escape-kickoff-meeting-welcome-feb-2019" TargetMode="External"/><Relationship Id="rId205" Type="http://schemas.openxmlformats.org/officeDocument/2006/relationships/hyperlink" Target="https://www.panosc.eu/news/fostered-collaboration-with-other-eosc-clusters-at-the-fairsfair-kick-off-meeting/" TargetMode="External"/><Relationship Id="rId206" Type="http://schemas.openxmlformats.org/officeDocument/2006/relationships/hyperlink" Target="https://twitter.com/Panosc_eu/status/1106191226951397376" TargetMode="External"/><Relationship Id="rId207" Type="http://schemas.openxmlformats.org/officeDocument/2006/relationships/hyperlink" Target="https://www.panosc.eu/news/pan-facilities-challenges-and-opportunities-showcased-at-the-eosc-hub-week-2019/" TargetMode="External"/><Relationship Id="rId208" Type="http://schemas.openxmlformats.org/officeDocument/2006/relationships/hyperlink" Target="https://twitter.com/Panosc_eu/status/1093202915379032064" TargetMode="External"/><Relationship Id="rId209" Type="http://schemas.openxmlformats.org/officeDocument/2006/relationships/hyperlink" Target="https://twitter.com/Panosc_eu/status/1093202917639753731" TargetMode="External"/><Relationship Id="rId265" Type="http://schemas.openxmlformats.org/officeDocument/2006/relationships/hyperlink" Target="https://github.com/panosc-eu/panosc/blob/master/Work%20Packages/WP9%20Outreach%20and%20communication/Posters/PaNOSC_Poster_EU-RIs-for-a-Smarter-Future2020_.pdf" TargetMode="External"/><Relationship Id="rId266" Type="http://schemas.openxmlformats.org/officeDocument/2006/relationships/hyperlink" Target="https://www.esfri.eu/esfri-events/european-research-infrastructures-smarter-future-conference?qt-event=5" TargetMode="External"/><Relationship Id="rId267" Type="http://schemas.openxmlformats.org/officeDocument/2006/relationships/hyperlink" Target="https://twitter.com/EoscSecretariat/status/1258688880892612609" TargetMode="External"/><Relationship Id="rId268" Type="http://schemas.openxmlformats.org/officeDocument/2006/relationships/hyperlink" Target="https://github.com/panosc-eu/panosc/blob/master/Work%20Packages/WP9%20Outreach%20and%20communication/Presentations/PaNOSC_ORSO.pptx" TargetMode="External"/><Relationship Id="rId269" Type="http://schemas.openxmlformats.org/officeDocument/2006/relationships/hyperlink" Target="https://www.iucr.org/resources/data/commdat/prague-workshop-cx" TargetMode="External"/><Relationship Id="rId350" Type="http://schemas.openxmlformats.org/officeDocument/2006/relationships/hyperlink" Target="https://www.panosc.eu/news/panosc-open-science-covid-analysis-platform/" TargetMode="External"/><Relationship Id="rId351" Type="http://schemas.openxmlformats.org/officeDocument/2006/relationships/hyperlink" Target="https://www.panosc.eu/news/hungarian-contribution-to-panosc-oscovida-allows-following-covid-19-pandemic-in-the-country-at-county-level/" TargetMode="External"/><Relationship Id="rId352" Type="http://schemas.openxmlformats.org/officeDocument/2006/relationships/hyperlink" Target="https://cordis.europa.eu/article/id/418274-discover-oscovida-the-panosc-open-science-covid-analysis-platform-tracking-data-about-covid19/es" TargetMode="External"/><Relationship Id="rId353" Type="http://schemas.openxmlformats.org/officeDocument/2006/relationships/hyperlink" Target="https://cordis.europa.eu/article/id/421539-hungarian-contribution-to-panosc-oscovida-allows-following-covid-19-pandemic-in-the-country-a" TargetMode="External"/><Relationship Id="rId354" Type="http://schemas.openxmlformats.org/officeDocument/2006/relationships/hyperlink" Target="https://twitter.com/EuropeanXFEL/status/1272784282969391104" TargetMode="External"/><Relationship Id="rId355" Type="http://schemas.openxmlformats.org/officeDocument/2006/relationships/hyperlink" Target="https://twitter.com/Panosc_eu/status/1279047039767150593" TargetMode="External"/><Relationship Id="rId356" Type="http://schemas.openxmlformats.org/officeDocument/2006/relationships/hyperlink" Target="https://www.panosc.eu/news/latest-publication-about-vinyl-the-virtual-neutron-and-x-ray-laboratory-and-its-applications-for-experiments-simulation/" TargetMode="External"/><Relationship Id="rId357" Type="http://schemas.openxmlformats.org/officeDocument/2006/relationships/hyperlink" Target="https://twitter.com/Panosc_eu/status/1327173921746128896" TargetMode="External"/><Relationship Id="rId358" Type="http://schemas.openxmlformats.org/officeDocument/2006/relationships/hyperlink" Target="https://www.panosc.eu/news/eosc-a-tool-for-enabling-open-science-in-europe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youtube.com/channel/UC7ULx4C4OCbKlpAp0Xtd4wQ" TargetMode="External"/><Relationship Id="rId9" Type="http://schemas.openxmlformats.org/officeDocument/2006/relationships/hyperlink" Target="https://www.panosc.eu/video/" TargetMode="External"/><Relationship Id="rId359" Type="http://schemas.openxmlformats.org/officeDocument/2006/relationships/hyperlink" Target="https://doi.org/10.5281/zenodo.4044010" TargetMode="External"/><Relationship Id="rId80" Type="http://schemas.openxmlformats.org/officeDocument/2006/relationships/hyperlink" Target="https://lightsources.org/2018/12/19/h2020-project-panosc-officially-started/" TargetMode="External"/><Relationship Id="rId81" Type="http://schemas.openxmlformats.org/officeDocument/2006/relationships/hyperlink" Target="https://www.leaps-initiative.eu/news/h2020_project_panosc/" TargetMode="External"/><Relationship Id="rId82" Type="http://schemas.openxmlformats.org/officeDocument/2006/relationships/hyperlink" Target="https://www.eiroforum.org/feed-items/h2020-project-panosc-officially-started/" TargetMode="External"/><Relationship Id="rId83" Type="http://schemas.openxmlformats.org/officeDocument/2006/relationships/hyperlink" Target="https://wbc-rti.info/object/news/19675" TargetMode="External"/><Relationship Id="rId84" Type="http://schemas.openxmlformats.org/officeDocument/2006/relationships/hyperlink" Target="https://danube-inco.net/object/news/19231" TargetMode="External"/><Relationship Id="rId85" Type="http://schemas.openxmlformats.org/officeDocument/2006/relationships/hyperlink" Target="https://www.sni-portal.de/en/news/photon-and-neutron-open-science-cloud" TargetMode="External"/><Relationship Id="rId86" Type="http://schemas.openxmlformats.org/officeDocument/2006/relationships/hyperlink" Target="https://twitter.com/Panosc_eu/status/1075017319288586242" TargetMode="External"/><Relationship Id="rId87" Type="http://schemas.openxmlformats.org/officeDocument/2006/relationships/hyperlink" Target="https://twitter.com/Panosc_eu/status/1082565529825697792" TargetMode="External"/><Relationship Id="rId88" Type="http://schemas.openxmlformats.org/officeDocument/2006/relationships/hyperlink" Target="https://twitter.com/Panosc_eu/status/1085117012295200771" TargetMode="External"/><Relationship Id="rId89" Type="http://schemas.openxmlformats.org/officeDocument/2006/relationships/hyperlink" Target="https://twitter.com/esrfsynchrotron/status/1085122108928217088" TargetMode="External"/><Relationship Id="rId180" Type="http://schemas.openxmlformats.org/officeDocument/2006/relationships/hyperlink" Target="https://zenodo.org/record/4279166" TargetMode="External"/><Relationship Id="rId181" Type="http://schemas.openxmlformats.org/officeDocument/2006/relationships/hyperlink" Target="https://github.com/panosc-eu/panosc/tree/master/Work%20Packages/WP9%20Outreach%20and%20communication/Presentations/2nd%20Annual%20Meeting%202020" TargetMode="External"/><Relationship Id="rId182" Type="http://schemas.openxmlformats.org/officeDocument/2006/relationships/hyperlink" Target="https://www.panosc.eu/events/pan-escape-data-management-workshop/" TargetMode="External"/><Relationship Id="rId183" Type="http://schemas.openxmlformats.org/officeDocument/2006/relationships/hyperlink" Target="https://twitter.com/Panosc_eu/status/1340975772362747904" TargetMode="External"/><Relationship Id="rId184" Type="http://schemas.openxmlformats.org/officeDocument/2006/relationships/hyperlink" Target="https://twitter.com/ESCAPE_EU/status/1343557692779089923" TargetMode="External"/><Relationship Id="rId185" Type="http://schemas.openxmlformats.org/officeDocument/2006/relationships/hyperlink" Target="https://twitter.com/Panosc_eu/status/1348628815547953152" TargetMode="External"/><Relationship Id="rId186" Type="http://schemas.openxmlformats.org/officeDocument/2006/relationships/hyperlink" Target="https://twitter.com/Panosc_eu/status/1348916496316182528" TargetMode="External"/><Relationship Id="rId187" Type="http://schemas.openxmlformats.org/officeDocument/2006/relationships/hyperlink" Target="https://twitter.com/CERICnews/status/1348935737727717376" TargetMode="External"/><Relationship Id="rId188" Type="http://schemas.openxmlformats.org/officeDocument/2006/relationships/hyperlink" Target="https://www.panosc.eu/news/panosc-present-at-laserlab-meeting-on-data-management-and-open-data/" TargetMode="External"/><Relationship Id="rId189" Type="http://schemas.openxmlformats.org/officeDocument/2006/relationships/hyperlink" Target="https://www.laserlab-europe.eu/events-1/laserlab-events/2018/documents-2018/panosc-2013-photon-and-neutron-open-science-cloud-andy-gotz" TargetMode="External"/><Relationship Id="rId270" Type="http://schemas.openxmlformats.org/officeDocument/2006/relationships/hyperlink" Target="https://twitter.com/Panosc_eu/status/1299286844023222274" TargetMode="External"/><Relationship Id="rId20" Type="http://schemas.openxmlformats.org/officeDocument/2006/relationships/hyperlink" Target="https://www.panosc.eu/news/another-milestone-reached-with-the-1st-panosc-annual-meeting/" TargetMode="External"/><Relationship Id="rId21" Type="http://schemas.openxmlformats.org/officeDocument/2006/relationships/hyperlink" Target="https://www.youtube.com/watch?v=Qtv0ZALcxl0" TargetMode="External"/><Relationship Id="rId22" Type="http://schemas.openxmlformats.org/officeDocument/2006/relationships/hyperlink" Target="https://twitter.com/Panosc_eu/status/1197830931337351168" TargetMode="External"/><Relationship Id="rId23" Type="http://schemas.openxmlformats.org/officeDocument/2006/relationships/hyperlink" Target="https://cordis.europa.eu/article/id/411601-another-milestone-reached-with-the-1st-panosc-annual-meeting/pl" TargetMode="External"/><Relationship Id="rId24" Type="http://schemas.openxmlformats.org/officeDocument/2006/relationships/hyperlink" Target="https://www.panosc.eu/news/interview-with-panosc-coordinator-andy-gotz-on-panosc-contribution-to-the-eosc/" TargetMode="External"/><Relationship Id="rId25" Type="http://schemas.openxmlformats.org/officeDocument/2006/relationships/hyperlink" Target="https://www.youtube.com/watch?v=Vn0Gb6nHRyw" TargetMode="External"/><Relationship Id="rId26" Type="http://schemas.openxmlformats.org/officeDocument/2006/relationships/hyperlink" Target="https://twitter.com/Panosc_eu/status/1205127812786663425" TargetMode="External"/><Relationship Id="rId27" Type="http://schemas.openxmlformats.org/officeDocument/2006/relationships/hyperlink" Target="https://twitter.com/Panosc_eu/status/1205127822571954176" TargetMode="External"/><Relationship Id="rId28" Type="http://schemas.openxmlformats.org/officeDocument/2006/relationships/hyperlink" Target="https://twitter.com/Panosc_eu/status/1243559430186250249" TargetMode="External"/><Relationship Id="rId29" Type="http://schemas.openxmlformats.org/officeDocument/2006/relationships/hyperlink" Target="https://www.panosc.eu/news/video-interview-with-matthew-bowler-on-structural-biology-and-the-eosc/" TargetMode="External"/><Relationship Id="rId271" Type="http://schemas.openxmlformats.org/officeDocument/2006/relationships/hyperlink" Target="https://twitter.com/CERICnews/status/1288788500775686144" TargetMode="External"/><Relationship Id="rId272" Type="http://schemas.openxmlformats.org/officeDocument/2006/relationships/hyperlink" Target="https://twitter.com/Panosc_eu/status/1303645479109038081" TargetMode="External"/><Relationship Id="rId273" Type="http://schemas.openxmlformats.org/officeDocument/2006/relationships/hyperlink" Target="https://twitter.com/Panosc_eu/status/1304039922886742016" TargetMode="External"/><Relationship Id="rId274" Type="http://schemas.openxmlformats.org/officeDocument/2006/relationships/hyperlink" Target="https://github.com/panosc-eu/panosc/blob/master/Work%20Packages/WP9%20Outreach%20and%20communication/Posters/PaNOSC_Poster_SOLARISmeeting_2020.pdf" TargetMode="External"/><Relationship Id="rId120" Type="http://schemas.openxmlformats.org/officeDocument/2006/relationships/hyperlink" Target="https://www.panosc.eu/news/first-panosc-publication-released-at-icalepcs19/" TargetMode="External"/><Relationship Id="rId121" Type="http://schemas.openxmlformats.org/officeDocument/2006/relationships/hyperlink" Target="https://twitter.com/ProfCompMod/status/1180132990057406470" TargetMode="External"/><Relationship Id="rId122" Type="http://schemas.openxmlformats.org/officeDocument/2006/relationships/hyperlink" Target="https://twitter.com/tostri/status/1181603087141736449" TargetMode="External"/><Relationship Id="rId123" Type="http://schemas.openxmlformats.org/officeDocument/2006/relationships/hyperlink" Target="https://twitter.com/Panosc_eu/status/1181118621906558976" TargetMode="External"/><Relationship Id="rId124" Type="http://schemas.openxmlformats.org/officeDocument/2006/relationships/hyperlink" Target="https://twitter.com/Panosc_eu/status/1182205130592178176" TargetMode="External"/><Relationship Id="rId125" Type="http://schemas.openxmlformats.org/officeDocument/2006/relationships/hyperlink" Target="https://twitter.com/Panosc_eu/status/1182242271191867392" TargetMode="External"/><Relationship Id="rId126" Type="http://schemas.openxmlformats.org/officeDocument/2006/relationships/hyperlink" Target="https://cordis.europa.eu/article/id/410194-material-from-the-panosc-jupyter-workshop-at-icalepcs-2019-now-online" TargetMode="External"/><Relationship Id="rId127" Type="http://schemas.openxmlformats.org/officeDocument/2006/relationships/hyperlink" Target="https://indico.desy.de/event/23354/" TargetMode="External"/><Relationship Id="rId128" Type="http://schemas.openxmlformats.org/officeDocument/2006/relationships/hyperlink" Target="https://www.panosc.eu/events/1st-panosc-annual-meeting/" TargetMode="External"/><Relationship Id="rId129" Type="http://schemas.openxmlformats.org/officeDocument/2006/relationships/hyperlink" Target="https://twitter.com/Panosc_eu/status/1181141700682620929" TargetMode="External"/><Relationship Id="rId210" Type="http://schemas.openxmlformats.org/officeDocument/2006/relationships/hyperlink" Target="https://twitter.com/Panosc_eu/status/1105106886968467457" TargetMode="External"/><Relationship Id="rId211" Type="http://schemas.openxmlformats.org/officeDocument/2006/relationships/hyperlink" Target="https://twitter.com/Panosc_eu/status/1108667710685265920" TargetMode="External"/><Relationship Id="rId212" Type="http://schemas.openxmlformats.org/officeDocument/2006/relationships/hyperlink" Target="https://twitter.com/Panosc_eu/status/1115929401617727489" TargetMode="External"/><Relationship Id="rId213" Type="http://schemas.openxmlformats.org/officeDocument/2006/relationships/hyperlink" Target="https://twitter.com/Panosc_eu/status/1116002975498031104" TargetMode="External"/><Relationship Id="rId214" Type="http://schemas.openxmlformats.org/officeDocument/2006/relationships/hyperlink" Target="https://twitter.com/Panosc_eu/status/1118884868455370752" TargetMode="External"/><Relationship Id="rId215" Type="http://schemas.openxmlformats.org/officeDocument/2006/relationships/hyperlink" Target="https://www.panosc.eu/wp-content/uploads/2019/07/PERRIN_20190417_PaNfacilities_ChallengesAndOpportunities.pdf" TargetMode="External"/><Relationship Id="rId216" Type="http://schemas.openxmlformats.org/officeDocument/2006/relationships/hyperlink" Target="https://www.eosc-hub.eu/events/eosc-hub-week-2019/programme/services-support-fair-data" TargetMode="External"/><Relationship Id="rId217" Type="http://schemas.openxmlformats.org/officeDocument/2006/relationships/hyperlink" Target="https://www.panosc.eu/news/fruitful-exchanges-of-knowledge-and-expertise-at-the-egi-conference/" TargetMode="External"/><Relationship Id="rId218" Type="http://schemas.openxmlformats.org/officeDocument/2006/relationships/hyperlink" Target="https://twitter.com/Panosc_eu/status/1126060501027512320" TargetMode="External"/><Relationship Id="rId219" Type="http://schemas.openxmlformats.org/officeDocument/2006/relationships/hyperlink" Target="https://www.panosc.eu/wp-content/uploads/2019/07/PaNOSC_20190507_UseCases_Hall-Perrin-LeBrouster.pdf" TargetMode="External"/><Relationship Id="rId275" Type="http://schemas.openxmlformats.org/officeDocument/2006/relationships/hyperlink" Target="https://www.panosc.eu/news/watch-the-recordings-from-panosc-ess-ill-user-meeting/" TargetMode="External"/><Relationship Id="rId276" Type="http://schemas.openxmlformats.org/officeDocument/2006/relationships/hyperlink" Target="https://twitter.com/Panosc_eu/status/1308700067428274176" TargetMode="External"/><Relationship Id="rId277" Type="http://schemas.openxmlformats.org/officeDocument/2006/relationships/hyperlink" Target="https://twitter.com/Panosc_eu/status/1308708707161853952" TargetMode="External"/><Relationship Id="rId278" Type="http://schemas.openxmlformats.org/officeDocument/2006/relationships/hyperlink" Target="https://twitter.com/Panosc_eu/status/1308712038248648704" TargetMode="External"/><Relationship Id="rId279" Type="http://schemas.openxmlformats.org/officeDocument/2006/relationships/hyperlink" Target="https://youtu.be/i5SLI1rWmqA?t=7626" TargetMode="External"/><Relationship Id="rId300" Type="http://schemas.openxmlformats.org/officeDocument/2006/relationships/hyperlink" Target="https://twitter.com/Panosc_eu/status/1273639642017992704" TargetMode="External"/><Relationship Id="rId301" Type="http://schemas.openxmlformats.org/officeDocument/2006/relationships/hyperlink" Target="https://twitter.com/EGI_eInfra/status/1280112862514593795" TargetMode="External"/><Relationship Id="rId302" Type="http://schemas.openxmlformats.org/officeDocument/2006/relationships/hyperlink" Target="https://twitter.com/Panosc_eu/status/1321040369728016386" TargetMode="External"/><Relationship Id="rId303" Type="http://schemas.openxmlformats.org/officeDocument/2006/relationships/hyperlink" Target="https://twitter.com/Panosc_eu/status/1323223257961693184" TargetMode="External"/><Relationship Id="rId304" Type="http://schemas.openxmlformats.org/officeDocument/2006/relationships/hyperlink" Target="https://twitter.com/Panosc_eu/status/1323239610718294016" TargetMode="External"/><Relationship Id="rId305" Type="http://schemas.openxmlformats.org/officeDocument/2006/relationships/hyperlink" Target="https://twitter.com/Panosc_eu/status/1323242507870896128" TargetMode="External"/><Relationship Id="rId306" Type="http://schemas.openxmlformats.org/officeDocument/2006/relationships/hyperlink" Target="https://twitter.com/Panosc_eu/status/1323248998233366528" TargetMode="External"/><Relationship Id="rId307" Type="http://schemas.openxmlformats.org/officeDocument/2006/relationships/hyperlink" Target="https://twitter.com/Panosc_eu/status/1323255084587929601" TargetMode="External"/><Relationship Id="rId308" Type="http://schemas.openxmlformats.org/officeDocument/2006/relationships/hyperlink" Target="https://twitter.com/Panosc_eu/status/1323262529687166978" TargetMode="External"/><Relationship Id="rId309" Type="http://schemas.openxmlformats.org/officeDocument/2006/relationships/hyperlink" Target="https://indico.egi.eu/event/5000/contributions/14180/" TargetMode="External"/><Relationship Id="rId360" Type="http://schemas.openxmlformats.org/officeDocument/2006/relationships/hyperlink" Target="https://twitter.com/Panosc_eu/status/1308019487531323394" TargetMode="External"/><Relationship Id="rId361" Type="http://schemas.openxmlformats.org/officeDocument/2006/relationships/hyperlink" Target="https://www.panosc.eu/news/discover-pan-learning-org-the-pan-sources-e-learning-platform/" TargetMode="External"/><Relationship Id="rId362" Type="http://schemas.openxmlformats.org/officeDocument/2006/relationships/hyperlink" Target="https://twitter.com/Panosc_eu/status/1309468360544079874" TargetMode="External"/><Relationship Id="rId363" Type="http://schemas.openxmlformats.org/officeDocument/2006/relationships/hyperlink" Target="https://www.panosc.eu/news/online-the-panosc-brochure-on-the-projects-main-achievements/" TargetMode="External"/><Relationship Id="rId364" Type="http://schemas.openxmlformats.org/officeDocument/2006/relationships/hyperlink" Target="https://doi.org/10.5281/zenodo.4247623" TargetMode="External"/><Relationship Id="rId365" Type="http://schemas.openxmlformats.org/officeDocument/2006/relationships/hyperlink" Target="https://cordis.europa.eu/article/id/428513-online-the-panosc-brochure-on-the-project-s-progress-and-main-achievements" TargetMode="External"/><Relationship Id="rId366" Type="http://schemas.openxmlformats.org/officeDocument/2006/relationships/hyperlink" Target="https://www.eosc-portal.eu/news/panosc-brochure-project%E2%80%99s-main-achievements-now-online" TargetMode="External"/><Relationship Id="rId367" Type="http://schemas.openxmlformats.org/officeDocument/2006/relationships/hyperlink" Target="https://twitter.com/Panosc_eu/status/1321442427572527106" TargetMode="External"/><Relationship Id="rId368" Type="http://schemas.openxmlformats.org/officeDocument/2006/relationships/hyperlink" Target="https://twitter.com/Panosc_eu/status/1334431424385060866" TargetMode="External"/><Relationship Id="rId369" Type="http://schemas.openxmlformats.org/officeDocument/2006/relationships/hyperlink" Target="https://www.panosc.eu/news/latest-open-access-publication-about-advances-and-applications-of-wiser-wavefront-propagation-simulation-code/" TargetMode="External"/><Relationship Id="rId90" Type="http://schemas.openxmlformats.org/officeDocument/2006/relationships/hyperlink" Target="https://twitter.com/esrfsynchrotron/status/1085213929524129793" TargetMode="External"/><Relationship Id="rId91" Type="http://schemas.openxmlformats.org/officeDocument/2006/relationships/hyperlink" Target="https://twitter.com/Panosc_eu/status/1085167235776290817" TargetMode="External"/><Relationship Id="rId92" Type="http://schemas.openxmlformats.org/officeDocument/2006/relationships/hyperlink" Target="https://cordis.europa.eu/news/rcn/130504/en" TargetMode="External"/><Relationship Id="rId93" Type="http://schemas.openxmlformats.org/officeDocument/2006/relationships/hyperlink" Target="https://indico.esrf.fr/indico/event/19/timetable/" TargetMode="External"/><Relationship Id="rId94" Type="http://schemas.openxmlformats.org/officeDocument/2006/relationships/hyperlink" Target="https://www.panosc.eu/news/the-esrf-welcomed-the-1st-oasys-school/" TargetMode="External"/><Relationship Id="rId95" Type="http://schemas.openxmlformats.org/officeDocument/2006/relationships/hyperlink" Target="https://www.ceric-eric.eu/2019/05/17/available-online-the-training-material-from-the-1st-panosc-oasys-school/" TargetMode="External"/><Relationship Id="rId96" Type="http://schemas.openxmlformats.org/officeDocument/2006/relationships/hyperlink" Target="https://twitter.com/Panosc_eu/status/1111291503844958209" TargetMode="External"/><Relationship Id="rId97" Type="http://schemas.openxmlformats.org/officeDocument/2006/relationships/hyperlink" Target="https://twitter.com/Panosc_eu/status/1130880531116240896" TargetMode="External"/><Relationship Id="rId98" Type="http://schemas.openxmlformats.org/officeDocument/2006/relationships/hyperlink" Target="https://cordis.europa.eu/article/id/125660-the-esrf-welcomed-the-1st-oasys-school" TargetMode="External"/><Relationship Id="rId99" Type="http://schemas.openxmlformats.org/officeDocument/2006/relationships/hyperlink" Target="https://github.com/oasys-kit/oasys_school" TargetMode="External"/><Relationship Id="rId190" Type="http://schemas.openxmlformats.org/officeDocument/2006/relationships/hyperlink" Target="https://www.laserlab-europe.eu/events-1/laserlab-events/2018/documents-2018/making-fair-data-a-reality-2013-reflections-on-esrf2019s-experience-andy-gotz" TargetMode="External"/><Relationship Id="rId191" Type="http://schemas.openxmlformats.org/officeDocument/2006/relationships/hyperlink" Target="https://www.panosc.eu/news/panosc-at-the-esfri-ris-and-eosc-workshop/" TargetMode="External"/><Relationship Id="rId192" Type="http://schemas.openxmlformats.org/officeDocument/2006/relationships/hyperlink" Target="https://twitter.com/Panosc_eu/status/1087291293573828608" TargetMode="External"/><Relationship Id="rId193" Type="http://schemas.openxmlformats.org/officeDocument/2006/relationships/hyperlink" Target="https://twitter.com/Panosc_eu/status/1089930176610385920" TargetMode="External"/><Relationship Id="rId194" Type="http://schemas.openxmlformats.org/officeDocument/2006/relationships/hyperlink" Target="https://twitter.com/Panosc_eu/status/1090555890527289344" TargetMode="External"/><Relationship Id="rId195" Type="http://schemas.openxmlformats.org/officeDocument/2006/relationships/hyperlink" Target="https://twitter.com/Panosc_eu/status/1090573879377047553" TargetMode="External"/><Relationship Id="rId196" Type="http://schemas.openxmlformats.org/officeDocument/2006/relationships/hyperlink" Target="https://twitter.com/Panosc_eu/status/1094954319969964033" TargetMode="External"/><Relationship Id="rId197" Type="http://schemas.openxmlformats.org/officeDocument/2006/relationships/hyperlink" Target="https://twitter.com/Panosc_eu/status/1126765358960877568" TargetMode="External"/><Relationship Id="rId198" Type="http://schemas.openxmlformats.org/officeDocument/2006/relationships/hyperlink" Target="https://twitter.com/fkarayan/status/1090590513231732737" TargetMode="External"/><Relationship Id="rId199" Type="http://schemas.openxmlformats.org/officeDocument/2006/relationships/hyperlink" Target="https://www.panosc.eu/wp-content/uploads/2019/05/ESFRI-EOSC_Workshop_30Jan2019_report.pdf" TargetMode="External"/><Relationship Id="rId280" Type="http://schemas.openxmlformats.org/officeDocument/2006/relationships/hyperlink" Target="https://github.com/panosc-eu/panosc/blob/master/Work%20Packages/WP9%20Outreach%20and%20communication/Presentations/PaNOSC_ESS_ILL_User_Meeting_2020_AGotz.pptx" TargetMode="External"/><Relationship Id="rId30" Type="http://schemas.openxmlformats.org/officeDocument/2006/relationships/hyperlink" Target="https://youtu.be/IYVXoBzeXNo" TargetMode="External"/><Relationship Id="rId31" Type="http://schemas.openxmlformats.org/officeDocument/2006/relationships/hyperlink" Target="https://twitter.com/Panosc_eu/status/1217767807741497344" TargetMode="External"/><Relationship Id="rId32" Type="http://schemas.openxmlformats.org/officeDocument/2006/relationships/hyperlink" Target="https://www.panosc.eu/news/video-interview-integrating-umbrellaid-with-eduteams-for-seamless-access-to-data-services/" TargetMode="External"/><Relationship Id="rId33" Type="http://schemas.openxmlformats.org/officeDocument/2006/relationships/hyperlink" Target="https://youtu.be/B_apP--BfQM" TargetMode="External"/><Relationship Id="rId34" Type="http://schemas.openxmlformats.org/officeDocument/2006/relationships/hyperlink" Target="https://twitter.com/Panosc_eu/status/1219655797455695874" TargetMode="External"/><Relationship Id="rId35" Type="http://schemas.openxmlformats.org/officeDocument/2006/relationships/hyperlink" Target="https://www.panosc.eu/news/watch-the-expands-video-series-on-the-benefits-of-fair-open-data/" TargetMode="External"/><Relationship Id="rId36" Type="http://schemas.openxmlformats.org/officeDocument/2006/relationships/hyperlink" Target="https://youtu.be/f3HUzTabqus" TargetMode="External"/><Relationship Id="rId37" Type="http://schemas.openxmlformats.org/officeDocument/2006/relationships/hyperlink" Target="https://youtu.be/MflGW9Kk0YI" TargetMode="External"/><Relationship Id="rId38" Type="http://schemas.openxmlformats.org/officeDocument/2006/relationships/hyperlink" Target="https://youtu.be/Tuct8u47pHI" TargetMode="External"/><Relationship Id="rId39" Type="http://schemas.openxmlformats.org/officeDocument/2006/relationships/hyperlink" Target="https://twitter.com/Panosc_eu/status/1248605560674516993" TargetMode="External"/><Relationship Id="rId281" Type="http://schemas.openxmlformats.org/officeDocument/2006/relationships/hyperlink" Target="https://twitter.com/Panosc_eu/status/1313390621269393408" TargetMode="External"/><Relationship Id="rId282" Type="http://schemas.openxmlformats.org/officeDocument/2006/relationships/hyperlink" Target="https://twitter.com/Panosc_eu/status/1313400219250438144" TargetMode="External"/><Relationship Id="rId283" Type="http://schemas.openxmlformats.org/officeDocument/2006/relationships/hyperlink" Target="https://twitter.com/Panosc_eu/status/1313406479874101254" TargetMode="External"/><Relationship Id="rId284" Type="http://schemas.openxmlformats.org/officeDocument/2006/relationships/hyperlink" Target="https://twitter.com/ESFRI_eu/status/1313750795154845698" TargetMode="External"/><Relationship Id="rId130" Type="http://schemas.openxmlformats.org/officeDocument/2006/relationships/hyperlink" Target="https://twitter.com/Panosc_eu/status/1189473203133001729" TargetMode="External"/><Relationship Id="rId131" Type="http://schemas.openxmlformats.org/officeDocument/2006/relationships/hyperlink" Target="https://twitter.com/Panosc_eu/status/1191316378931871744" TargetMode="External"/><Relationship Id="rId132" Type="http://schemas.openxmlformats.org/officeDocument/2006/relationships/hyperlink" Target="https://twitter.com/Panosc_eu/status/1191342736026284038" TargetMode="External"/><Relationship Id="rId133" Type="http://schemas.openxmlformats.org/officeDocument/2006/relationships/hyperlink" Target="https://twitter.com/Panosc_eu/status/1191349069895159808" TargetMode="External"/><Relationship Id="rId220" Type="http://schemas.openxmlformats.org/officeDocument/2006/relationships/hyperlink" Target="https://www.panosc.eu/news/closer-links-between-panosc-and-expands-established-at-the-leaps-it-meeting/" TargetMode="External"/><Relationship Id="rId221" Type="http://schemas.openxmlformats.org/officeDocument/2006/relationships/hyperlink" Target="https://cordis.europa.eu/article/id/125659-closer-links-between-panosc-and-expands-established-at-the-leapsit-meeting" TargetMode="External"/><Relationship Id="rId222" Type="http://schemas.openxmlformats.org/officeDocument/2006/relationships/hyperlink" Target="https://twitter.com/Panosc_eu/status/1133353479081201668" TargetMode="External"/><Relationship Id="rId223" Type="http://schemas.openxmlformats.org/officeDocument/2006/relationships/hyperlink" Target="https://github.com/panosc-eu/panosc/blob/master/Work%20Packages/WP9%20Outreach%20and%20communication/Presentations/PaNOSC_Overview_Status_LEAPs-IT_PSI_May_2019.pdf" TargetMode="External"/><Relationship Id="rId224" Type="http://schemas.openxmlformats.org/officeDocument/2006/relationships/hyperlink" Target="https://www.panosc.eu/events/joint-cnect-rtd-project-meeting-and-workshop-on-eosc/" TargetMode="External"/><Relationship Id="rId225" Type="http://schemas.openxmlformats.org/officeDocument/2006/relationships/hyperlink" Target="https://twitter.com/Panosc_eu/status/1169867795237990401" TargetMode="External"/><Relationship Id="rId226" Type="http://schemas.openxmlformats.org/officeDocument/2006/relationships/hyperlink" Target="https://www.panosc.eu/news/reproducible-science-discussed-at-the-jupyter-for-science-workshop/" TargetMode="External"/><Relationship Id="rId227" Type="http://schemas.openxmlformats.org/officeDocument/2006/relationships/hyperlink" Target="https://cordis.europa.eu/article/id/406919-reproducible-science-discussed-at-the-jupyter-for-science-workshop" TargetMode="External"/><Relationship Id="rId228" Type="http://schemas.openxmlformats.org/officeDocument/2006/relationships/hyperlink" Target="https://twitter.com/Panosc_eu/status/1169634266747195393" TargetMode="External"/><Relationship Id="rId229" Type="http://schemas.openxmlformats.org/officeDocument/2006/relationships/hyperlink" Target="https://www.panosc.eu/wp-content/uploads/2019/07/PaNOSC_20190611-13_ROSCA_Berkeley_JupiterForScience.pdf" TargetMode="External"/><Relationship Id="rId134" Type="http://schemas.openxmlformats.org/officeDocument/2006/relationships/hyperlink" Target="https://twitter.com/Panosc_eu/status/1191354759804002304" TargetMode="External"/><Relationship Id="rId135" Type="http://schemas.openxmlformats.org/officeDocument/2006/relationships/hyperlink" Target="https://twitter.com/Panosc_eu/status/1191382899360178177" TargetMode="External"/><Relationship Id="rId136" Type="http://schemas.openxmlformats.org/officeDocument/2006/relationships/hyperlink" Target="https://twitter.com/Panosc_eu/status/1191397256597032970" TargetMode="External"/><Relationship Id="rId137" Type="http://schemas.openxmlformats.org/officeDocument/2006/relationships/hyperlink" Target="https://twitter.com/Panosc_eu/status/1191614814990295042" TargetMode="External"/><Relationship Id="rId138" Type="http://schemas.openxmlformats.org/officeDocument/2006/relationships/hyperlink" Target="https://twitter.com/Panosc_eu/status/1191661344438865920" TargetMode="External"/><Relationship Id="rId139" Type="http://schemas.openxmlformats.org/officeDocument/2006/relationships/hyperlink" Target="https://twitter.com/Panosc_eu/status/1191661327732871168" TargetMode="External"/><Relationship Id="rId285" Type="http://schemas.openxmlformats.org/officeDocument/2006/relationships/hyperlink" Target="https://twitter.com/Panosc_eu/status/1313766061670531075" TargetMode="External"/><Relationship Id="rId286" Type="http://schemas.openxmlformats.org/officeDocument/2006/relationships/hyperlink" Target="https://twitter.com/Panosc_eu/status/1313772157361627138" TargetMode="External"/><Relationship Id="rId287" Type="http://schemas.openxmlformats.org/officeDocument/2006/relationships/hyperlink" Target="https://twitter.com/Panosc_eu/status/1313785740753604610" TargetMode="External"/><Relationship Id="rId288" Type="http://schemas.openxmlformats.org/officeDocument/2006/relationships/hyperlink" Target="https://twitter.com/asmi_ari/status/1313792114707378176" TargetMode="External"/><Relationship Id="rId289" Type="http://schemas.openxmlformats.org/officeDocument/2006/relationships/hyperlink" Target="https://www.esfri.eu/esfri-events/2nd-esfri-ris-eosc-workshop-research-infrastructures-shaping-eosc" TargetMode="External"/><Relationship Id="rId310" Type="http://schemas.openxmlformats.org/officeDocument/2006/relationships/hyperlink" Target="https://www.panosc.eu/events/thematic-discovery-marketplaces-for-the-eosc/" TargetMode="External"/><Relationship Id="rId311" Type="http://schemas.openxmlformats.org/officeDocument/2006/relationships/hyperlink" Target="https://twitter.com/Panosc_eu/status/1326884750028664833" TargetMode="External"/><Relationship Id="rId312" Type="http://schemas.openxmlformats.org/officeDocument/2006/relationships/hyperlink" Target="https://twitter.com/EOSC_eu/status/1328279597952208901" TargetMode="External"/><Relationship Id="rId313" Type="http://schemas.openxmlformats.org/officeDocument/2006/relationships/hyperlink" Target="https://twitter.com/Panosc_eu/status/1328288970585886720" TargetMode="External"/><Relationship Id="rId314" Type="http://schemas.openxmlformats.org/officeDocument/2006/relationships/hyperlink" Target="https://twitter.com/freya_eu/status/1329038528374824963" TargetMode="External"/><Relationship Id="rId315" Type="http://schemas.openxmlformats.org/officeDocument/2006/relationships/hyperlink" Target="https://www.youtube.com/playlist?list=PLpuwwe1MpnqKKTezIRlHDaNx_zIo4yuRC" TargetMode="External"/><Relationship Id="rId316" Type="http://schemas.openxmlformats.org/officeDocument/2006/relationships/hyperlink" Target="https://youtu.be/jpWU9qVnY5o" TargetMode="External"/><Relationship Id="rId317" Type="http://schemas.openxmlformats.org/officeDocument/2006/relationships/hyperlink" Target="https://www.eosc-hub.eu/events/realising-european-open-science-cloud/thematic-discovery-marketplaces-european-open-science-cloud" TargetMode="External"/><Relationship Id="rId318" Type="http://schemas.openxmlformats.org/officeDocument/2006/relationships/hyperlink" Target="https://github.com/panosc-eu/panosc/blob/master/Work%20Packages/WP9%20Outreach%20and%20communication/Presentations/20201116-PaNOSC-atSSHOCevent-RealisingEOSC.pptx" TargetMode="External"/><Relationship Id="rId319" Type="http://schemas.openxmlformats.org/officeDocument/2006/relationships/hyperlink" Target="https://github.com/panosc-eu/panosc/blob/master/Work%20Packages/WP9%20Outreach%20and%20communication/Presentations/LENS%20GA%202020/20201119_PaNOSC-for-LENS-GA.pptx" TargetMode="External"/><Relationship Id="rId370" Type="http://schemas.openxmlformats.org/officeDocument/2006/relationships/hyperlink" Target="https://twitter.com/Panosc_eu/status/1336605641138376704" TargetMode="External"/><Relationship Id="rId371" Type="http://schemas.openxmlformats.org/officeDocument/2006/relationships/hyperlink" Target="https://jacow.org/icalepcs2019/papers/tubpl02.pdf" TargetMode="External"/><Relationship Id="rId372" Type="http://schemas.openxmlformats.org/officeDocument/2006/relationships/hyperlink" Target="https://www.panosc.eu/use-cases/analysing-2d-uxrd-maps-for-cultural-heritage-samples/" TargetMode="External"/><Relationship Id="rId373" Type="http://schemas.openxmlformats.org/officeDocument/2006/relationships/hyperlink" Target="https://www.panosc.eu/use-cases/euxfel-data-in-nexus-golden-standard/" TargetMode="External"/><Relationship Id="rId374" Type="http://schemas.openxmlformats.org/officeDocument/2006/relationships/hyperlink" Target="https://www.panosc.eu/use-cases/operation-of-x-ray-gas-monitors-at-the-european-xfel/" TargetMode="External"/><Relationship Id="rId375" Type="http://schemas.openxmlformats.org/officeDocument/2006/relationships/hyperlink" Target="https://www.panosc.eu/use-cases/machine-learning-based-spectra-classification/" TargetMode="External"/><Relationship Id="rId376" Type="http://schemas.openxmlformats.org/officeDocument/2006/relationships/hyperlink" Target="https://www.panosc.eu/use-cases/sase-pulse-delivery-analysis/" TargetMode="External"/><Relationship Id="rId377" Type="http://schemas.openxmlformats.org/officeDocument/2006/relationships/hyperlink" Target="https://www.panosc.eu/use-cases/detector-calibration/" TargetMode="External"/><Relationship Id="rId378" Type="http://schemas.openxmlformats.org/officeDocument/2006/relationships/header" Target="header1.xml"/><Relationship Id="rId379" Type="http://schemas.openxmlformats.org/officeDocument/2006/relationships/footer" Target="footer1.xml"/><Relationship Id="rId290" Type="http://schemas.openxmlformats.org/officeDocument/2006/relationships/hyperlink" Target="https://www.panosc.eu/events/panosc-at-the-hdf5-user-group-meeting-2020/" TargetMode="External"/><Relationship Id="rId291" Type="http://schemas.openxmlformats.org/officeDocument/2006/relationships/hyperlink" Target="https://twitter.com/Panosc_eu/status/1318877944329232384" TargetMode="External"/><Relationship Id="rId292" Type="http://schemas.openxmlformats.org/officeDocument/2006/relationships/hyperlink" Target="https://youtu.be/3GNOOdDR-YU" TargetMode="External"/><Relationship Id="rId293" Type="http://schemas.openxmlformats.org/officeDocument/2006/relationships/hyperlink" Target="https://youtu.be/Q46mROJe5xA" TargetMode="External"/><Relationship Id="rId294" Type="http://schemas.openxmlformats.org/officeDocument/2006/relationships/hyperlink" Target="https://twitter.com/NI4OS_eu/status/1315565071112835073" TargetMode="External"/><Relationship Id="rId295" Type="http://schemas.openxmlformats.org/officeDocument/2006/relationships/hyperlink" Target="https://twitter.com/ExPaNDs_EU/status/1319193741329113088" TargetMode="External"/><Relationship Id="rId296" Type="http://schemas.openxmlformats.org/officeDocument/2006/relationships/hyperlink" Target="https://twitter.com/Panosc_eu/status/1319555543162359809" TargetMode="External"/><Relationship Id="rId40" Type="http://schemas.openxmlformats.org/officeDocument/2006/relationships/hyperlink" Target="https://twitter.com/Panosc_eu/status/1260502736124116992" TargetMode="External"/><Relationship Id="rId41" Type="http://schemas.openxmlformats.org/officeDocument/2006/relationships/hyperlink" Target="https://twitter.com/Panosc_eu/status/1285207486925021185" TargetMode="External"/><Relationship Id="rId42" Type="http://schemas.openxmlformats.org/officeDocument/2006/relationships/hyperlink" Target="https://www.youtube.com/watch?v=3HgnIe1Xu8I&amp;t=2s" TargetMode="External"/><Relationship Id="rId43" Type="http://schemas.openxmlformats.org/officeDocument/2006/relationships/hyperlink" Target="https://www.panosc.eu/news/jonathan-taylor-european-spallation-source-view-on-eosc/" TargetMode="External"/><Relationship Id="rId44" Type="http://schemas.openxmlformats.org/officeDocument/2006/relationships/hyperlink" Target="https://youtu.be/bZ7Q-71PrVo" TargetMode="External"/><Relationship Id="rId45" Type="http://schemas.openxmlformats.org/officeDocument/2006/relationships/hyperlink" Target="https://twitter.com/Panosc_eu/status/1260945035492761600" TargetMode="External"/><Relationship Id="rId46" Type="http://schemas.openxmlformats.org/officeDocument/2006/relationships/hyperlink" Target="https://www.panosc.eu/news/panosc-open-science-covid-analysis-platform/" TargetMode="External"/><Relationship Id="rId47" Type="http://schemas.openxmlformats.org/officeDocument/2006/relationships/hyperlink" Target="https://youtu.be/1_oDc_vptBQ" TargetMode="External"/><Relationship Id="rId48" Type="http://schemas.openxmlformats.org/officeDocument/2006/relationships/hyperlink" Target="https://twitter.com/Panosc_eu/status/1265220561174695937" TargetMode="External"/><Relationship Id="rId49" Type="http://schemas.openxmlformats.org/officeDocument/2006/relationships/hyperlink" Target="https://cordis.europa.eu/article/id/418274-discover-oscovida-the-panosc-open-science-covid-analysis-platform-tracking-data-about-covid19/es" TargetMode="External"/><Relationship Id="rId297" Type="http://schemas.openxmlformats.org/officeDocument/2006/relationships/hyperlink" Target="https://twitter.com/EoscPortal/status/1331875337681203200" TargetMode="External"/><Relationship Id="rId298" Type="http://schemas.openxmlformats.org/officeDocument/2006/relationships/hyperlink" Target="https://www.eoscsecretariat.eu/events/eosc-symposium-2020" TargetMode="External"/><Relationship Id="rId299" Type="http://schemas.openxmlformats.org/officeDocument/2006/relationships/hyperlink" Target="https://www.panosc.eu/events/join-the-panosc-and-expands-session-at-the-egi-conference-2020/" TargetMode="External"/><Relationship Id="rId380" Type="http://schemas.openxmlformats.org/officeDocument/2006/relationships/header" Target="header2.xml"/><Relationship Id="rId140" Type="http://schemas.openxmlformats.org/officeDocument/2006/relationships/hyperlink" Target="https://twitter.com/tostri/status/1191662782934142977" TargetMode="External"/><Relationship Id="rId141" Type="http://schemas.openxmlformats.org/officeDocument/2006/relationships/hyperlink" Target="https://twitter.com/Panosc_eu/status/1191710873968136192" TargetMode="External"/><Relationship Id="rId142" Type="http://schemas.openxmlformats.org/officeDocument/2006/relationships/hyperlink" Target="https://twitter.com/Panosc_eu/status/1192030091867496448" TargetMode="External"/><Relationship Id="rId143" Type="http://schemas.openxmlformats.org/officeDocument/2006/relationships/hyperlink" Target="https://twitter.com/Panosc_eu/status/1192076243660869632" TargetMode="External"/><Relationship Id="rId144" Type="http://schemas.openxmlformats.org/officeDocument/2006/relationships/hyperlink" Target="https://twitter.com/andy_gotz/status/1192378929291636736" TargetMode="External"/><Relationship Id="rId145" Type="http://schemas.openxmlformats.org/officeDocument/2006/relationships/hyperlink" Target="https://twitter.com/Panosc_eu/status/1192436009339887618" TargetMode="External"/><Relationship Id="rId146" Type="http://schemas.openxmlformats.org/officeDocument/2006/relationships/hyperlink" Target="https://twitter.com/Panosc_eu/status/1192760463186116609" TargetMode="External"/><Relationship Id="rId147" Type="http://schemas.openxmlformats.org/officeDocument/2006/relationships/hyperlink" Target="https://www.panosc.eu/news/another-milestone-reached-with-the-1st-panosc-annual-meeting/" TargetMode="External"/><Relationship Id="rId148" Type="http://schemas.openxmlformats.org/officeDocument/2006/relationships/hyperlink" Target="https://www.youtube.com/watch?v=Qtv0ZALcxl0" TargetMode="External"/><Relationship Id="rId149" Type="http://schemas.openxmlformats.org/officeDocument/2006/relationships/hyperlink" Target="https://twitter.com/Panosc_eu/status/1197830931337351168" TargetMode="External"/><Relationship Id="rId230" Type="http://schemas.openxmlformats.org/officeDocument/2006/relationships/hyperlink" Target="https://twitter.com/Panosc_eu/status/1171027935156981760" TargetMode="External"/><Relationship Id="rId231" Type="http://schemas.openxmlformats.org/officeDocument/2006/relationships/hyperlink" Target="https://www.panosc.eu/news/new-6me-european-grant-awarded-to-expands-to-drive-open-access-data/" TargetMode="External"/><Relationship Id="rId232" Type="http://schemas.openxmlformats.org/officeDocument/2006/relationships/hyperlink" Target="https://twitter.com/Panosc_eu/status/1171744184438525952" TargetMode="External"/><Relationship Id="rId233" Type="http://schemas.openxmlformats.org/officeDocument/2006/relationships/hyperlink" Target="https://twitter.com/Panosc_eu/status/1171762753696075776" TargetMode="External"/><Relationship Id="rId234" Type="http://schemas.openxmlformats.org/officeDocument/2006/relationships/hyperlink" Target="https://indico.desy.de/indico/event/23649/timetable/" TargetMode="External"/><Relationship Id="rId235" Type="http://schemas.openxmlformats.org/officeDocument/2006/relationships/hyperlink" Target="https://www.panosc.eu/news/first-panosc-publication-released-at-icalepcs19/" TargetMode="External"/><Relationship Id="rId236" Type="http://schemas.openxmlformats.org/officeDocument/2006/relationships/hyperlink" Target="https://cordis.europa.eu/article/id/410194-material-from-the-panosc-jupyter-workshop-at-icalepcs-2019-now-online" TargetMode="External"/><Relationship Id="rId237" Type="http://schemas.openxmlformats.org/officeDocument/2006/relationships/hyperlink" Target="https://cordis.europa.eu/article/id/411604-first-panosc-publication-released-at-icalepcs19" TargetMode="External"/><Relationship Id="rId238" Type="http://schemas.openxmlformats.org/officeDocument/2006/relationships/hyperlink" Target="https://twitter.com/ProfCompMod/status/1180132990057406470" TargetMode="External"/><Relationship Id="rId239" Type="http://schemas.openxmlformats.org/officeDocument/2006/relationships/hyperlink" Target="https://twitter.com/Panosc_eu/status/1181118621906558976" TargetMode="External"/><Relationship Id="rId320" Type="http://schemas.openxmlformats.org/officeDocument/2006/relationships/hyperlink" Target="https://twitter.com/Panosc_eu/status/1331564961152315394" TargetMode="External"/><Relationship Id="rId321" Type="http://schemas.openxmlformats.org/officeDocument/2006/relationships/hyperlink" Target="https://github.com/panosc-eu/panosc/blob/master/Work%20Packages/WP9%20Outreach%20and%20communication/Presentations/LEAPS%20Plenary%202020/2020-11-25LEAPS_and_EOSC-RD.pdf" TargetMode="External"/><Relationship Id="rId322" Type="http://schemas.openxmlformats.org/officeDocument/2006/relationships/hyperlink" Target="https://www.panosc.eu/events/panosc-at-the-knowledge-network-2020-conference/" TargetMode="External"/><Relationship Id="rId323" Type="http://schemas.openxmlformats.org/officeDocument/2006/relationships/hyperlink" Target="https://mrezaznanja.si/" TargetMode="External"/><Relationship Id="rId324" Type="http://schemas.openxmlformats.org/officeDocument/2006/relationships/hyperlink" Target="https://mailchi.mp/ccb1226fd1ee/elines-newsletter-2318145" TargetMode="External"/><Relationship Id="rId325" Type="http://schemas.openxmlformats.org/officeDocument/2006/relationships/hyperlink" Target="https://www.ill.eu/fileadmin/user_upload/ILL/1_About_ILL/Documentation/Annual_report/AR-19/index.html" TargetMode="External"/><Relationship Id="rId326" Type="http://schemas.openxmlformats.org/officeDocument/2006/relationships/hyperlink" Target="https://www.esrf.eu/files/live/sites/www/files/UsersAndScience/Publications/Highlights/2019/HIGHLIGHTS2019.pdf" TargetMode="External"/><Relationship Id="rId327" Type="http://schemas.openxmlformats.org/officeDocument/2006/relationships/hyperlink" Target="https://www.elettra.eu/images/Documents/SCIENCE/Elettra%20HL%202019.pdf" TargetMode="External"/><Relationship Id="rId328" Type="http://schemas.openxmlformats.org/officeDocument/2006/relationships/hyperlink" Target="https://mailchi.mp/f77b0cad9541/ceric-newsletter-no-19-october-4647301" TargetMode="External"/><Relationship Id="rId329" Type="http://schemas.openxmlformats.org/officeDocument/2006/relationships/hyperlink" Target="https://mailchi.mp/cc382bdb3dd4/ceric-newsletter-no-20-march-4877114" TargetMode="External"/><Relationship Id="rId381" Type="http://schemas.openxmlformats.org/officeDocument/2006/relationships/footer" Target="footer2.xml"/><Relationship Id="rId382" Type="http://schemas.openxmlformats.org/officeDocument/2006/relationships/fontTable" Target="fontTable.xml"/><Relationship Id="rId383" Type="http://schemas.openxmlformats.org/officeDocument/2006/relationships/theme" Target="theme/theme1.xml"/><Relationship Id="rId50" Type="http://schemas.openxmlformats.org/officeDocument/2006/relationships/hyperlink" Target="https://youtu.be/3a0HIoth_yM" TargetMode="External"/><Relationship Id="rId51" Type="http://schemas.openxmlformats.org/officeDocument/2006/relationships/hyperlink" Target="https://twitter.com/Panosc_eu/status/1275396562143924226" TargetMode="External"/><Relationship Id="rId52" Type="http://schemas.openxmlformats.org/officeDocument/2006/relationships/hyperlink" Target="https://youtu.be/g5_DdVzWiQs" TargetMode="External"/><Relationship Id="rId53" Type="http://schemas.openxmlformats.org/officeDocument/2006/relationships/hyperlink" Target="https://twitter.com/Panosc_eu/status/1351468906213421056" TargetMode="External"/><Relationship Id="rId54" Type="http://schemas.openxmlformats.org/officeDocument/2006/relationships/hyperlink" Target="https://www.panosc.eu/news/discover-pan-learning-org-the-pan-sources-e-learning-platform/" TargetMode="External"/><Relationship Id="rId55" Type="http://schemas.openxmlformats.org/officeDocument/2006/relationships/hyperlink" Target="https://youtu.be/pudgE68jDEY" TargetMode="External"/><Relationship Id="rId56" Type="http://schemas.openxmlformats.org/officeDocument/2006/relationships/hyperlink" Target="https://twitter.com/Panosc_eu/status/1272564413007101953" TargetMode="External"/><Relationship Id="rId57" Type="http://schemas.openxmlformats.org/officeDocument/2006/relationships/hyperlink" Target="https://youtu.be/vStbMUDI_jU" TargetMode="External"/><Relationship Id="rId58" Type="http://schemas.openxmlformats.org/officeDocument/2006/relationships/hyperlink" Target="https://www.youtube.com/watch?v=3HgnIe1Xu8I&amp;t=2s" TargetMode="External"/><Relationship Id="rId59" Type="http://schemas.openxmlformats.org/officeDocument/2006/relationships/hyperlink" Target="https://www.panosc.eu/data/the-doi-for-data/" TargetMode="External"/><Relationship Id="rId150" Type="http://schemas.openxmlformats.org/officeDocument/2006/relationships/hyperlink" Target="https://cordis.europa.eu/article/id/411601-another-milestone-reached-with-the-1st-panosc-annual-meeting/pl" TargetMode="External"/><Relationship Id="rId151" Type="http://schemas.openxmlformats.org/officeDocument/2006/relationships/hyperlink" Target="https://indico.esrf.fr/indico/event/36/overview" TargetMode="External"/><Relationship Id="rId152" Type="http://schemas.openxmlformats.org/officeDocument/2006/relationships/hyperlink" Target="https://indico.esrf.fr/indico/event/36/timetable/" TargetMode="External"/><Relationship Id="rId153" Type="http://schemas.openxmlformats.org/officeDocument/2006/relationships/hyperlink" Target="https://www.panosc.eu/events/joint-expands-and-panosc-wp3-meeting/" TargetMode="External"/><Relationship Id="rId154" Type="http://schemas.openxmlformats.org/officeDocument/2006/relationships/hyperlink" Target="https://twitter.com/tostri/status/1227146471948136448" TargetMode="External"/><Relationship Id="rId155" Type="http://schemas.openxmlformats.org/officeDocument/2006/relationships/hyperlink" Target="https://indico.esss.lu.se/event/1373/" TargetMode="External"/><Relationship Id="rId156" Type="http://schemas.openxmlformats.org/officeDocument/2006/relationships/hyperlink" Target="https://www.panosc.eu/events/icat-f2f-meeting/" TargetMode="External"/><Relationship Id="rId157" Type="http://schemas.openxmlformats.org/officeDocument/2006/relationships/hyperlink" Target="https://twitter.com/Panosc_eu/status/1237711132602875905" TargetMode="External"/><Relationship Id="rId158" Type="http://schemas.openxmlformats.org/officeDocument/2006/relationships/hyperlink" Target="https://indico.esrf.fr/indico/event/42/timetable/" TargetMode="External"/><Relationship Id="rId159" Type="http://schemas.openxmlformats.org/officeDocument/2006/relationships/hyperlink" Target="https://www.panosc.eu/events/vinyl-development-sprint-2020/" TargetMode="External"/><Relationship Id="rId240" Type="http://schemas.openxmlformats.org/officeDocument/2006/relationships/hyperlink" Target="https://twitter.com/tostri/status/1181603087141736449" TargetMode="External"/><Relationship Id="rId241" Type="http://schemas.openxmlformats.org/officeDocument/2006/relationships/hyperlink" Target="https://twitter.com/Panosc_eu/status/1182205130592178176" TargetMode="External"/><Relationship Id="rId242" Type="http://schemas.openxmlformats.org/officeDocument/2006/relationships/hyperlink" Target="https://twitter.com/Panosc_eu/status/1182242271191867392" TargetMode="External"/><Relationship Id="rId243" Type="http://schemas.openxmlformats.org/officeDocument/2006/relationships/hyperlink" Target="https://indico.desy.de/indico/event/23354/" TargetMode="External"/><Relationship Id="rId244" Type="http://schemas.openxmlformats.org/officeDocument/2006/relationships/hyperlink" Target="http://icalepcs2019.vrws.de/papers/tubpl02.pdf" TargetMode="External"/><Relationship Id="rId245" Type="http://schemas.openxmlformats.org/officeDocument/2006/relationships/hyperlink" Target="https://www.panosc.eu/news/first-panosc-publication-released-at-icalepcs19/" TargetMode="External"/><Relationship Id="rId246" Type="http://schemas.openxmlformats.org/officeDocument/2006/relationships/hyperlink" Target="https://twitter.com/SSHOpenCloud/status/1176886583179522049" TargetMode="External"/><Relationship Id="rId247" Type="http://schemas.openxmlformats.org/officeDocument/2006/relationships/hyperlink" Target="https://twitter.com/SSHOpenCloud/status/1186178813341917184" TargetMode="External"/><Relationship Id="rId248" Type="http://schemas.openxmlformats.org/officeDocument/2006/relationships/hyperlink" Target="https://twitter.com/Panosc_eu/status/1186253004682518528" TargetMode="External"/><Relationship Id="rId249" Type="http://schemas.openxmlformats.org/officeDocument/2006/relationships/hyperlink" Target="https://twitter.com/Panosc_eu/status/1186622314789642247" TargetMode="External"/><Relationship Id="rId330" Type="http://schemas.openxmlformats.org/officeDocument/2006/relationships/hyperlink" Target="https://mailchi.mp/e0b120dbb825/ceric-newsletter-no-21-july-4964726" TargetMode="External"/><Relationship Id="rId331" Type="http://schemas.openxmlformats.org/officeDocument/2006/relationships/hyperlink" Target="https://mailchi.mp/08a12fd6db27/ceric-newsletter-n-22-october-4998738" TargetMode="External"/><Relationship Id="rId332" Type="http://schemas.openxmlformats.org/officeDocument/2006/relationships/hyperlink" Target="https://mailchi.mp/df0be69ceab6/ceric-newsletter-no-23-january-5041906" TargetMode="External"/><Relationship Id="rId333" Type="http://schemas.openxmlformats.org/officeDocument/2006/relationships/hyperlink" Target="https://www.ceric-eric.eu/wp-content/uploads/2020/06/CERIC_Report2019-def.pdf" TargetMode="External"/><Relationship Id="rId334" Type="http://schemas.openxmlformats.org/officeDocument/2006/relationships/hyperlink" Target="https://www.panosc.eu/news/openpmd-standard-for-simulation-data-and-metadata-further-developed-in-panosc-wp5/" TargetMode="External"/><Relationship Id="rId335" Type="http://schemas.openxmlformats.org/officeDocument/2006/relationships/hyperlink" Target="https://cordis.europa.eu/article/id/413169-openpmd-standard-for-simulation-data-and-metadata-further-developed-in-panosc-wp5" TargetMode="External"/><Relationship Id="rId336" Type="http://schemas.openxmlformats.org/officeDocument/2006/relationships/hyperlink" Target="https://twitter.com/Panosc_eu/status/1205488570468884482" TargetMode="External"/><Relationship Id="rId337" Type="http://schemas.openxmlformats.org/officeDocument/2006/relationships/hyperlink" Target="https://www.panosc.eu/news/published-the-report-on-current-technical-elements-of-data-analysis-at-panosc-partner-sites/" TargetMode="External"/><Relationship Id="rId338" Type="http://schemas.openxmlformats.org/officeDocument/2006/relationships/hyperlink" Target="https://cordis.europa.eu/article/id/413168-report-published-on-current-technical-elements-of-data-analysis-at-panosc-partner-sites" TargetMode="External"/><Relationship Id="rId339" Type="http://schemas.openxmlformats.org/officeDocument/2006/relationships/hyperlink" Target="https://twitter.com/Panosc_eu/status/1206922024284803072" TargetMode="External"/><Relationship Id="rId60" Type="http://schemas.openxmlformats.org/officeDocument/2006/relationships/hyperlink" Target="https://youtu.be/ekn0qicVFJM" TargetMode="External"/><Relationship Id="rId61" Type="http://schemas.openxmlformats.org/officeDocument/2006/relationships/hyperlink" Target="https://twitter.com/Panosc_eu/status/1298592364253061122" TargetMode="External"/><Relationship Id="rId62" Type="http://schemas.openxmlformats.org/officeDocument/2006/relationships/hyperlink" Target="https://www.panosc.eu/news/panosc-expands-pan-eosc-symposium-and-annual-meeting-an-overview/" TargetMode="External"/><Relationship Id="rId63" Type="http://schemas.openxmlformats.org/officeDocument/2006/relationships/hyperlink" Target="https://youtu.be/AXMhurOSeiY" TargetMode="External"/><Relationship Id="rId64" Type="http://schemas.openxmlformats.org/officeDocument/2006/relationships/hyperlink" Target="https://twitter.com/Panosc_eu/status/1331160985923694592" TargetMode="External"/><Relationship Id="rId65" Type="http://schemas.openxmlformats.org/officeDocument/2006/relationships/hyperlink" Target="https://www.panosc.eu/news/interview-with-pan-user-dr-elisa-bergami-on-the-benefits-of-open-science-for-the-environmental-sciences/" TargetMode="External"/><Relationship Id="rId66" Type="http://schemas.openxmlformats.org/officeDocument/2006/relationships/hyperlink" Target="https://youtu.be/HTVmX1qfbS8" TargetMode="External"/><Relationship Id="rId67" Type="http://schemas.openxmlformats.org/officeDocument/2006/relationships/hyperlink" Target="https://twitter.com/Panosc_eu/status/1339175843113865217" TargetMode="External"/><Relationship Id="rId68" Type="http://schemas.openxmlformats.org/officeDocument/2006/relationships/hyperlink" Target="https://cordis.europa.eu/article/id/428717-interview-with-ceric-user-dr-elisa-bergami-on-the-benefits-of-open-science-for-the-environmen" TargetMode="External"/><Relationship Id="rId69" Type="http://schemas.openxmlformats.org/officeDocument/2006/relationships/hyperlink" Target="https://www.panosc.eu/news/interview-with-mads-bertelsen-on-performing-mcstas-simulations-with-mcstasscript/" TargetMode="External"/><Relationship Id="rId160" Type="http://schemas.openxmlformats.org/officeDocument/2006/relationships/hyperlink" Target="https://www.panosc.eu/events/expands-panosc-technical-workshop-the-portal-architecture-test-experience/" TargetMode="External"/><Relationship Id="rId161" Type="http://schemas.openxmlformats.org/officeDocument/2006/relationships/hyperlink" Target="https://indico.cells.es/event/249/timetable/" TargetMode="External"/><Relationship Id="rId162" Type="http://schemas.openxmlformats.org/officeDocument/2006/relationships/hyperlink" Target="https://www.panosc.eu/events/european-photon-neutron-eosc-symposium-panosc-expands-annual-meeting/" TargetMode="External"/><Relationship Id="rId163" Type="http://schemas.openxmlformats.org/officeDocument/2006/relationships/hyperlink" Target="https://twitter.com/Panosc_eu/status/1308726168674238467" TargetMode="External"/><Relationship Id="rId164" Type="http://schemas.openxmlformats.org/officeDocument/2006/relationships/hyperlink" Target="https://twitter.com/Panosc_eu/status/1320674969064509440" TargetMode="External"/><Relationship Id="rId165" Type="http://schemas.openxmlformats.org/officeDocument/2006/relationships/hyperlink" Target="https://twitter.com/Panosc_eu/status/1324277140909662209" TargetMode="External"/><Relationship Id="rId166" Type="http://schemas.openxmlformats.org/officeDocument/2006/relationships/hyperlink" Target="https://twitter.com/Panosc_eu/status/1325720724011687936" TargetMode="External"/><Relationship Id="rId167" Type="http://schemas.openxmlformats.org/officeDocument/2006/relationships/hyperlink" Target="https://twitter.com/Panosc_eu/status/1325777501747081216" TargetMode="External"/><Relationship Id="rId168" Type="http://schemas.openxmlformats.org/officeDocument/2006/relationships/hyperlink" Target="https://twitter.com/Panosc_eu/status/1325796978865922048" TargetMode="External"/><Relationship Id="rId169" Type="http://schemas.openxmlformats.org/officeDocument/2006/relationships/hyperlink" Target="https://twitter.com/Panosc_eu/status/1325802339828162560" TargetMode="External"/><Relationship Id="rId250" Type="http://schemas.openxmlformats.org/officeDocument/2006/relationships/hyperlink" Target="https://twitter.com/danielsalvat/status/1196334023410405377" TargetMode="External"/><Relationship Id="rId251" Type="http://schemas.openxmlformats.org/officeDocument/2006/relationships/hyperlink" Target="https://twitter.com/Panosc_eu/status/1196389598823436288" TargetMode="External"/><Relationship Id="rId252" Type="http://schemas.openxmlformats.org/officeDocument/2006/relationships/hyperlink" Target="https://twitter.com/andy_gotz/status/1219893094084227073" TargetMode="External"/><Relationship Id="rId253" Type="http://schemas.openxmlformats.org/officeDocument/2006/relationships/hyperlink" Target="https://twitter.com/andy_gotz/status/1220037807160414208" TargetMode="External"/><Relationship Id="rId254" Type="http://schemas.openxmlformats.org/officeDocument/2006/relationships/hyperlink" Target="https://webcast.in2p3.fr/video/panosc-the-photon-and-neutron-open-science-cloud" TargetMode="External"/><Relationship Id="rId255" Type="http://schemas.openxmlformats.org/officeDocument/2006/relationships/hyperlink" Target="https://twitter.com/Panosc_eu/status/1255487595494223874" TargetMode="External"/><Relationship Id="rId256" Type="http://schemas.openxmlformats.org/officeDocument/2006/relationships/hyperlink" Target="https://twitter.com/FAIRsFAIR_EU/status/1255413217599410177" TargetMode="External"/><Relationship Id="rId257" Type="http://schemas.openxmlformats.org/officeDocument/2006/relationships/hyperlink" Target="https://youtu.be/7JwO_tXXqKc" TargetMode="External"/><Relationship Id="rId258" Type="http://schemas.openxmlformats.org/officeDocument/2006/relationships/hyperlink" Target="https://www.fairsfair.eu/events/fairsfair-2020-and-second-synchronisation-workshop" TargetMode="External"/><Relationship Id="rId259" Type="http://schemas.openxmlformats.org/officeDocument/2006/relationships/hyperlink" Target="https://www.eoscsecretariat.eu/eosc-validation-workshop-27-28-april-2020" TargetMode="External"/><Relationship Id="rId340" Type="http://schemas.openxmlformats.org/officeDocument/2006/relationships/hyperlink" Target="https://www.panosc.eu/news/esrf-data-repositories-selected-for-support-towards-achieving-coretrustseal-certification/" TargetMode="External"/><Relationship Id="rId341" Type="http://schemas.openxmlformats.org/officeDocument/2006/relationships/hyperlink" Target="https://twitter.com/Panosc_eu/status/1208045084110991362" TargetMode="External"/><Relationship Id="rId342" Type="http://schemas.openxmlformats.org/officeDocument/2006/relationships/hyperlink" Target="https://www.panosc.eu/news/online-the-eosc-cluster-projects-position-papers-on-expectations-and-planned-contributions-to-the-eosc/" TargetMode="External"/><Relationship Id="rId343" Type="http://schemas.openxmlformats.org/officeDocument/2006/relationships/hyperlink" Target="https://twitter.com/Panosc_eu/status/1230432708905574400" TargetMode="External"/><Relationship Id="rId344" Type="http://schemas.openxmlformats.org/officeDocument/2006/relationships/hyperlink" Target="https://www.panosc.eu/news/a-further-step-towards-eosc-implementation-research-data-on-ultramarine-blue-disease-in-masterpieces-made-open-via-esrf-data-portal/" TargetMode="External"/><Relationship Id="rId100" Type="http://schemas.openxmlformats.org/officeDocument/2006/relationships/hyperlink" Target="https://www.panosc.eu/news/panosc-wp3-kicked-off-at-the-european-spallation-source/" TargetMode="External"/><Relationship Id="rId101" Type="http://schemas.openxmlformats.org/officeDocument/2006/relationships/hyperlink" Target="https://cordis.europa.eu/article/id/125657-panosc-wp3-kicked-off-at-the-european-spallation-source" TargetMode="External"/><Relationship Id="rId102" Type="http://schemas.openxmlformats.org/officeDocument/2006/relationships/hyperlink" Target="https://twitter.com/tostri/status/1131530754549325825" TargetMode="External"/><Relationship Id="rId103" Type="http://schemas.openxmlformats.org/officeDocument/2006/relationships/hyperlink" Target="https://twitter.com/Panosc_eu/status/1156505623720341506" TargetMode="External"/><Relationship Id="rId104" Type="http://schemas.openxmlformats.org/officeDocument/2006/relationships/hyperlink" Target="https://github.com/panosc-eu/panosc/blob/master/Work%20Packages/WP3%20Data%20catalogue%20services/Minutes/20190523PaNOSCWP3Kick-OffMeeting.md" TargetMode="External"/><Relationship Id="rId105" Type="http://schemas.openxmlformats.org/officeDocument/2006/relationships/hyperlink" Target="https://www.panosc.eu/wp-content/uploads/2019/07/PaNOSC_wp3.pdf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nicoletta:Documents:DOCS%20CERIC:PROJECTS:PaNOSC:PaNOSC_WPs:PaNOSC_WP9:PaNOSC_TEMPLATES:FinalTEMPLATES:PaNOSC_WordDocs:PaNOSC_word-document_horizont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PaNOSC_word-document_horizontal.dotx</Template>
  <TotalTime>283</TotalTime>
  <Pages>20</Pages>
  <Words>12305</Words>
  <Characters>70141</Characters>
  <Application>Microsoft Macintosh Word</Application>
  <DocSecurity>0</DocSecurity>
  <Lines>584</Lines>
  <Paragraphs>164</Paragraphs>
  <ScaleCrop>false</ScaleCrop>
  <Company>Elettra Sincrotrone Trieste</Company>
  <LinksUpToDate>false</LinksUpToDate>
  <CharactersWithSpaces>82282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Nicoletta Carboni</dc:creator>
  <cp:keywords/>
  <dc:description/>
  <cp:lastModifiedBy>Nicoletta Carboni</cp:lastModifiedBy>
  <cp:revision>37</cp:revision>
  <dcterms:created xsi:type="dcterms:W3CDTF">2020-01-27T11:35:00Z</dcterms:created>
  <dcterms:modified xsi:type="dcterms:W3CDTF">2021-01-20T16:34:00Z</dcterms:modified>
</cp:coreProperties>
</file>