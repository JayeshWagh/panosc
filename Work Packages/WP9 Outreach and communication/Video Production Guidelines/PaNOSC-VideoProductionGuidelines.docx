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C6E85" w14:textId="77777777" w:rsidR="00C90C1D" w:rsidRDefault="00C90C1D" w:rsidP="00300ABC">
      <w:pPr>
        <w:jc w:val="center"/>
        <w:rPr>
          <w:rFonts w:ascii="Muli Regular" w:hAnsi="Muli Regular" w:cs="Times New Roman"/>
          <w:b/>
          <w:bCs/>
          <w:color w:val="000000"/>
          <w:lang w:val="en-GB"/>
        </w:rPr>
      </w:pPr>
      <w:r w:rsidRPr="00C90C1D">
        <w:rPr>
          <w:rFonts w:ascii="Muli Regular" w:hAnsi="Muli Regular" w:cs="Times New Roman"/>
          <w:b/>
          <w:bCs/>
          <w:color w:val="000000"/>
          <w:lang w:val="en-GB"/>
        </w:rPr>
        <w:t>VIDEO PRODUCTION GUIDELINES</w:t>
      </w:r>
    </w:p>
    <w:p w14:paraId="7BC5475D" w14:textId="77777777" w:rsidR="0062174C" w:rsidRPr="00C90C1D" w:rsidRDefault="0062174C" w:rsidP="00300ABC">
      <w:pPr>
        <w:jc w:val="center"/>
        <w:rPr>
          <w:rFonts w:ascii="Muli Regular" w:hAnsi="Muli Regular" w:cs="Times New Roman"/>
          <w:b/>
          <w:sz w:val="20"/>
          <w:szCs w:val="20"/>
          <w:lang w:val="en-GB"/>
        </w:rPr>
      </w:pPr>
    </w:p>
    <w:p w14:paraId="5D38B876" w14:textId="77777777" w:rsidR="00C90C1D" w:rsidRDefault="00AB5F36" w:rsidP="00C90C1D">
      <w:pPr>
        <w:rPr>
          <w:rFonts w:ascii="Muli Regular" w:hAnsi="Muli Regular" w:cs="Times New Roman"/>
          <w:bCs/>
          <w:color w:val="000000"/>
          <w:lang w:val="en-GB"/>
        </w:rPr>
      </w:pPr>
      <w:r>
        <w:rPr>
          <w:rFonts w:ascii="Muli Regular" w:hAnsi="Muli Regular" w:cs="Times New Roman"/>
          <w:bCs/>
          <w:color w:val="000000"/>
          <w:lang w:val="en-GB"/>
        </w:rPr>
        <w:t>V</w:t>
      </w:r>
      <w:r w:rsidR="00C90C1D" w:rsidRPr="00C90C1D">
        <w:rPr>
          <w:rFonts w:ascii="Muli Regular" w:hAnsi="Muli Regular" w:cs="Times New Roman"/>
          <w:bCs/>
          <w:color w:val="000000"/>
          <w:lang w:val="en-GB"/>
        </w:rPr>
        <w:t xml:space="preserve">ideos for the web should be ideally 3-5 minutes long. </w:t>
      </w:r>
      <w:r>
        <w:rPr>
          <w:rFonts w:ascii="Muli Regular" w:hAnsi="Muli Regular" w:cs="Times New Roman"/>
          <w:bCs/>
          <w:color w:val="000000"/>
          <w:lang w:val="en-GB"/>
        </w:rPr>
        <w:t>In the case</w:t>
      </w:r>
      <w:r w:rsidR="00C90C1D" w:rsidRPr="00C90C1D">
        <w:rPr>
          <w:rFonts w:ascii="Muli Regular" w:hAnsi="Muli Regular" w:cs="Times New Roman"/>
          <w:bCs/>
          <w:color w:val="000000"/>
          <w:lang w:val="en-GB"/>
        </w:rPr>
        <w:t xml:space="preserve"> the video includes a demo, which needs to explain a process, a longer time may be considered, but the whole edited interview should not exceed 10 minutes, and it should anyway possibly be shorter than that. </w:t>
      </w:r>
    </w:p>
    <w:p w14:paraId="64096008" w14:textId="77777777" w:rsidR="001F0674" w:rsidRDefault="001F0674" w:rsidP="00C90C1D">
      <w:pPr>
        <w:rPr>
          <w:rFonts w:ascii="Muli Regular" w:hAnsi="Muli Regular" w:cs="Times New Roman"/>
          <w:bCs/>
          <w:color w:val="000000"/>
          <w:lang w:val="en-GB"/>
        </w:rPr>
      </w:pPr>
    </w:p>
    <w:p w14:paraId="56B5F297" w14:textId="77777777" w:rsidR="001F0674" w:rsidRPr="00C90C1D" w:rsidRDefault="001F0674" w:rsidP="001F0674">
      <w:pPr>
        <w:rPr>
          <w:rFonts w:ascii="Muli Regular" w:eastAsia="Times New Roman" w:hAnsi="Muli Regular" w:cs="Times New Roman"/>
          <w:b/>
          <w:lang w:val="en-US"/>
        </w:rPr>
      </w:pPr>
      <w:r w:rsidRPr="00C90C1D">
        <w:rPr>
          <w:rFonts w:ascii="Muli Regular" w:eastAsia="Times New Roman" w:hAnsi="Muli Regular" w:cs="Times New Roman"/>
          <w:b/>
          <w:lang w:val="en-US"/>
        </w:rPr>
        <w:t>RECORDINGS / Zoom settings:</w:t>
      </w:r>
    </w:p>
    <w:p w14:paraId="1D2862F9" w14:textId="77777777" w:rsidR="001F0674" w:rsidRPr="00C90C1D" w:rsidRDefault="001F0674" w:rsidP="001F0674">
      <w:pPr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 xml:space="preserve">Ensure you have selected a folder where the recordings will be saved locally. </w:t>
      </w:r>
    </w:p>
    <w:p w14:paraId="3169B550" w14:textId="77777777" w:rsidR="001F0674" w:rsidRPr="00C90C1D" w:rsidRDefault="001F0674" w:rsidP="001F0674">
      <w:pPr>
        <w:pStyle w:val="ListParagraph"/>
        <w:numPr>
          <w:ilvl w:val="0"/>
          <w:numId w:val="42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Optimize for third parties video editors;</w:t>
      </w:r>
    </w:p>
    <w:p w14:paraId="3F5D8326" w14:textId="77777777" w:rsidR="001F0674" w:rsidRPr="00C90C1D" w:rsidRDefault="001F0674" w:rsidP="001F0674">
      <w:pPr>
        <w:pStyle w:val="ListParagraph"/>
        <w:numPr>
          <w:ilvl w:val="0"/>
          <w:numId w:val="42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Record video while sharing the screen;</w:t>
      </w:r>
    </w:p>
    <w:p w14:paraId="017D0E6B" w14:textId="77777777" w:rsidR="001F0674" w:rsidRPr="00C90C1D" w:rsidRDefault="001F0674" w:rsidP="001F0674">
      <w:pPr>
        <w:pStyle w:val="ListParagraph"/>
        <w:numPr>
          <w:ilvl w:val="0"/>
          <w:numId w:val="42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Stop the recording before the meeting ends;</w:t>
      </w:r>
    </w:p>
    <w:p w14:paraId="359EC888" w14:textId="77777777" w:rsidR="001F0674" w:rsidRPr="001F0674" w:rsidRDefault="001F0674" w:rsidP="00C90C1D">
      <w:pPr>
        <w:pStyle w:val="ListParagraph"/>
        <w:numPr>
          <w:ilvl w:val="0"/>
          <w:numId w:val="42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AB5F36">
        <w:rPr>
          <w:rFonts w:ascii="Muli Regular" w:eastAsia="Times New Roman" w:hAnsi="Muli Regular" w:cs="Times New Roman"/>
          <w:b/>
          <w:lang w:val="en-US"/>
        </w:rPr>
        <w:t>Before closing the application</w:t>
      </w:r>
      <w:r w:rsidRPr="00C90C1D">
        <w:rPr>
          <w:rFonts w:ascii="Muli Regular" w:eastAsia="Times New Roman" w:hAnsi="Muli Regular" w:cs="Times New Roman"/>
          <w:lang w:val="en-US"/>
        </w:rPr>
        <w:t xml:space="preserve">, </w:t>
      </w:r>
      <w:r w:rsidRPr="00C90C1D">
        <w:rPr>
          <w:rFonts w:ascii="Muli Regular" w:eastAsia="Times New Roman" w:hAnsi="Muli Regular" w:cs="Times New Roman"/>
          <w:b/>
          <w:lang w:val="en-US"/>
        </w:rPr>
        <w:t>WAIT FOR THE CONVERSION OF THE VIDEO</w:t>
      </w:r>
      <w:r w:rsidRPr="00C90C1D">
        <w:rPr>
          <w:rFonts w:ascii="Muli Regular" w:eastAsia="Times New Roman" w:hAnsi="Muli Regular" w:cs="Times New Roman"/>
          <w:lang w:val="en-US"/>
        </w:rPr>
        <w:t>, until it is ended and saved in the folder you have selected in the Zoom settings.</w:t>
      </w:r>
    </w:p>
    <w:p w14:paraId="277FE2F3" w14:textId="77777777" w:rsidR="00C90C1D" w:rsidRPr="00C90C1D" w:rsidRDefault="00C90C1D" w:rsidP="00C90C1D">
      <w:pPr>
        <w:rPr>
          <w:rFonts w:ascii="Muli Regular" w:hAnsi="Muli Regular" w:cs="Times New Roman"/>
          <w:bCs/>
          <w:color w:val="000000"/>
          <w:lang w:val="en-GB"/>
        </w:rPr>
      </w:pPr>
    </w:p>
    <w:p w14:paraId="7032458A" w14:textId="77777777" w:rsidR="00C90C1D" w:rsidRPr="00C90C1D" w:rsidRDefault="00C90C1D" w:rsidP="00C90C1D">
      <w:pPr>
        <w:rPr>
          <w:rFonts w:ascii="Muli Regular" w:eastAsia="Times New Roman" w:hAnsi="Muli Regular" w:cs="Times New Roman"/>
          <w:b/>
          <w:lang w:val="en-US"/>
        </w:rPr>
      </w:pPr>
      <w:r w:rsidRPr="00C90C1D">
        <w:rPr>
          <w:rFonts w:ascii="Muli Regular" w:eastAsia="Times New Roman" w:hAnsi="Muli Regular" w:cs="Times New Roman"/>
          <w:b/>
          <w:lang w:val="en-US"/>
        </w:rPr>
        <w:t>INTERVIEWER:</w:t>
      </w:r>
    </w:p>
    <w:p w14:paraId="53A2A0FD" w14:textId="77777777" w:rsidR="00AB5F36" w:rsidRPr="00C90C1D" w:rsidRDefault="00AB5F36" w:rsidP="00AB5F36">
      <w:pPr>
        <w:pStyle w:val="ListParagraph"/>
        <w:numPr>
          <w:ilvl w:val="0"/>
          <w:numId w:val="40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 xml:space="preserve">Pin </w:t>
      </w:r>
      <w:r>
        <w:rPr>
          <w:rFonts w:ascii="Muli Regular" w:eastAsia="Times New Roman" w:hAnsi="Muli Regular" w:cs="Times New Roman"/>
          <w:lang w:val="en-US"/>
        </w:rPr>
        <w:t xml:space="preserve">the </w:t>
      </w:r>
      <w:r w:rsidRPr="00C90C1D">
        <w:rPr>
          <w:rFonts w:ascii="Muli Regular" w:eastAsia="Times New Roman" w:hAnsi="Muli Regular" w:cs="Times New Roman"/>
          <w:lang w:val="en-US"/>
        </w:rPr>
        <w:t>video of the interviewee to ensure his/her image are recorded, instead of yours</w:t>
      </w:r>
      <w:r>
        <w:rPr>
          <w:rFonts w:ascii="Muli Regular" w:eastAsia="Times New Roman" w:hAnsi="Muli Regular" w:cs="Times New Roman"/>
          <w:lang w:val="en-US"/>
        </w:rPr>
        <w:t>;</w:t>
      </w:r>
    </w:p>
    <w:p w14:paraId="2106EC71" w14:textId="77777777" w:rsidR="00C90C1D" w:rsidRPr="00C90C1D" w:rsidRDefault="00C90C1D" w:rsidP="00C90C1D">
      <w:pPr>
        <w:pStyle w:val="ListParagraph"/>
        <w:numPr>
          <w:ilvl w:val="0"/>
          <w:numId w:val="40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Turn off your camera during the interview;</w:t>
      </w:r>
    </w:p>
    <w:p w14:paraId="21A97F6C" w14:textId="77777777" w:rsidR="00C90C1D" w:rsidRPr="00C90C1D" w:rsidRDefault="00C90C1D" w:rsidP="00C90C1D">
      <w:pPr>
        <w:pStyle w:val="ListParagraph"/>
        <w:numPr>
          <w:ilvl w:val="0"/>
          <w:numId w:val="40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 xml:space="preserve">Turn off your </w:t>
      </w:r>
      <w:proofErr w:type="spellStart"/>
      <w:r w:rsidRPr="00C90C1D">
        <w:rPr>
          <w:rFonts w:ascii="Muli Regular" w:eastAsia="Times New Roman" w:hAnsi="Muli Regular" w:cs="Times New Roman"/>
          <w:lang w:val="en-US"/>
        </w:rPr>
        <w:t>mic</w:t>
      </w:r>
      <w:proofErr w:type="spellEnd"/>
      <w:r w:rsidRPr="00C90C1D">
        <w:rPr>
          <w:rFonts w:ascii="Muli Regular" w:eastAsia="Times New Roman" w:hAnsi="Muli Regular" w:cs="Times New Roman"/>
          <w:lang w:val="en-US"/>
        </w:rPr>
        <w:t xml:space="preserve"> right after you have completed your question;</w:t>
      </w:r>
    </w:p>
    <w:p w14:paraId="7E8A19F0" w14:textId="77777777" w:rsidR="00C90C1D" w:rsidRPr="00C90C1D" w:rsidRDefault="00C90C1D" w:rsidP="00C90C1D">
      <w:pPr>
        <w:pStyle w:val="ListParagraph"/>
        <w:numPr>
          <w:ilvl w:val="0"/>
          <w:numId w:val="40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Ask the interviewee to introduce him/herself</w:t>
      </w:r>
      <w:r w:rsidR="00AB5F36">
        <w:rPr>
          <w:rFonts w:ascii="Muli Regular" w:eastAsia="Times New Roman" w:hAnsi="Muli Regular" w:cs="Times New Roman"/>
          <w:lang w:val="en-US"/>
        </w:rPr>
        <w:t>;</w:t>
      </w:r>
    </w:p>
    <w:p w14:paraId="131205E0" w14:textId="77777777" w:rsidR="00C90C1D" w:rsidRPr="00C90C1D" w:rsidRDefault="00C90C1D" w:rsidP="00C90C1D">
      <w:pPr>
        <w:pStyle w:val="ListParagraph"/>
        <w:numPr>
          <w:ilvl w:val="0"/>
          <w:numId w:val="40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If the interviewee is a researcher, always ask what’s his/her field of research</w:t>
      </w:r>
      <w:r w:rsidR="00AB5F36">
        <w:rPr>
          <w:rFonts w:ascii="Muli Regular" w:eastAsia="Times New Roman" w:hAnsi="Muli Regular" w:cs="Times New Roman"/>
          <w:lang w:val="en-US"/>
        </w:rPr>
        <w:t>;</w:t>
      </w:r>
    </w:p>
    <w:p w14:paraId="35781541" w14:textId="77777777" w:rsidR="00C90C1D" w:rsidRPr="00AB5F36" w:rsidRDefault="00C90C1D" w:rsidP="00C90C1D">
      <w:pPr>
        <w:pStyle w:val="ListParagraph"/>
        <w:widowControl w:val="0"/>
        <w:numPr>
          <w:ilvl w:val="0"/>
          <w:numId w:val="40"/>
        </w:numPr>
        <w:tabs>
          <w:tab w:val="clear" w:pos="851"/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contextualSpacing/>
        <w:rPr>
          <w:rFonts w:ascii="Muli Regular" w:hAnsi="Muli Regular" w:cs="Helvetica Neue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 xml:space="preserve">If the interview is to a </w:t>
      </w:r>
      <w:proofErr w:type="spellStart"/>
      <w:r w:rsidRPr="00C90C1D">
        <w:rPr>
          <w:rFonts w:ascii="Muli Regular" w:eastAsia="Times New Roman" w:hAnsi="Muli Regular" w:cs="Times New Roman"/>
          <w:lang w:val="en-US"/>
        </w:rPr>
        <w:t>PaNOSC</w:t>
      </w:r>
      <w:proofErr w:type="spellEnd"/>
      <w:r w:rsidRPr="00C90C1D">
        <w:rPr>
          <w:rFonts w:ascii="Muli Regular" w:eastAsia="Times New Roman" w:hAnsi="Muli Regular" w:cs="Times New Roman"/>
          <w:lang w:val="en-US"/>
        </w:rPr>
        <w:t xml:space="preserve"> representative/contributor, </w:t>
      </w:r>
      <w:r w:rsidRPr="00C90C1D">
        <w:rPr>
          <w:rFonts w:ascii="Muli Regular" w:hAnsi="Muli Regular" w:cs="Calibri"/>
          <w:lang w:val="en-US"/>
        </w:rPr>
        <w:t>ask for contact information, to ask further questions, provide feedback, or make proposals for future developments.</w:t>
      </w:r>
    </w:p>
    <w:p w14:paraId="5AD41EE7" w14:textId="77777777" w:rsidR="00AB5F36" w:rsidRPr="00C90C1D" w:rsidRDefault="00AB5F36" w:rsidP="00C90C1D">
      <w:pPr>
        <w:pStyle w:val="ListParagraph"/>
        <w:widowControl w:val="0"/>
        <w:numPr>
          <w:ilvl w:val="0"/>
          <w:numId w:val="40"/>
        </w:numPr>
        <w:tabs>
          <w:tab w:val="clear" w:pos="851"/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contextualSpacing/>
        <w:rPr>
          <w:rFonts w:ascii="Muli Regular" w:hAnsi="Muli Regular" w:cs="Helvetica Neue"/>
          <w:lang w:val="en-US"/>
        </w:rPr>
      </w:pPr>
      <w:r>
        <w:rPr>
          <w:rFonts w:ascii="Muli Regular" w:hAnsi="Muli Regular" w:cs="Calibri"/>
          <w:lang w:val="en-US"/>
        </w:rPr>
        <w:t xml:space="preserve">If there is some interruption due to connection issues, </w:t>
      </w:r>
      <w:proofErr w:type="gramStart"/>
      <w:r>
        <w:rPr>
          <w:rFonts w:ascii="Muli Regular" w:hAnsi="Muli Regular" w:cs="Calibri"/>
          <w:lang w:val="en-US"/>
        </w:rPr>
        <w:t>ask the interviewee</w:t>
      </w:r>
      <w:proofErr w:type="gramEnd"/>
      <w:r>
        <w:rPr>
          <w:rFonts w:ascii="Muli Regular" w:hAnsi="Muli Regular" w:cs="Calibri"/>
          <w:lang w:val="en-US"/>
        </w:rPr>
        <w:t xml:space="preserve"> to start their sentence from the beginning, to ensure valuable content is not lost.</w:t>
      </w:r>
    </w:p>
    <w:p w14:paraId="16B257EA" w14:textId="77777777" w:rsidR="00C90C1D" w:rsidRPr="00C90C1D" w:rsidRDefault="00C90C1D" w:rsidP="00C90C1D">
      <w:pPr>
        <w:rPr>
          <w:rFonts w:ascii="Muli Regular" w:eastAsia="Times New Roman" w:hAnsi="Muli Regular" w:cs="Times New Roman"/>
          <w:lang w:val="en-US"/>
        </w:rPr>
      </w:pPr>
    </w:p>
    <w:p w14:paraId="52E3773C" w14:textId="77777777" w:rsidR="00AB5F36" w:rsidRPr="00AB5F36" w:rsidRDefault="00C90C1D" w:rsidP="00AB5F36">
      <w:pPr>
        <w:rPr>
          <w:rFonts w:ascii="Muli Regular" w:eastAsia="Times New Roman" w:hAnsi="Muli Regular" w:cs="Times New Roman"/>
          <w:b/>
          <w:lang w:val="en-US"/>
        </w:rPr>
      </w:pPr>
      <w:r w:rsidRPr="00C90C1D">
        <w:rPr>
          <w:rFonts w:ascii="Muli Regular" w:eastAsia="Times New Roman" w:hAnsi="Muli Regular" w:cs="Times New Roman"/>
          <w:b/>
          <w:lang w:val="en-US"/>
        </w:rPr>
        <w:t>INTERVIEWEE</w:t>
      </w:r>
    </w:p>
    <w:p w14:paraId="7B6220B8" w14:textId="77777777" w:rsidR="00AB5F36" w:rsidRPr="00C90C1D" w:rsidRDefault="00AB5F36" w:rsidP="00AB5F36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color w:val="auto"/>
          <w:lang w:val="en-US"/>
        </w:rPr>
      </w:pPr>
      <w:r>
        <w:rPr>
          <w:rFonts w:ascii="Muli Regular" w:hAnsi="Muli Regular" w:cs="Times New Roman"/>
          <w:bCs/>
          <w:color w:val="000000"/>
          <w:lang w:val="en-GB"/>
        </w:rPr>
        <w:t>A</w:t>
      </w:r>
      <w:r w:rsidRPr="00C90C1D">
        <w:rPr>
          <w:rFonts w:ascii="Muli Regular" w:hAnsi="Muli Regular" w:cs="Times New Roman"/>
          <w:bCs/>
          <w:color w:val="000000"/>
          <w:lang w:val="en-GB"/>
        </w:rPr>
        <w:t>void noisy places</w:t>
      </w:r>
      <w:r>
        <w:rPr>
          <w:rFonts w:ascii="Muli Regular" w:hAnsi="Muli Regular" w:cs="Times New Roman"/>
          <w:bCs/>
          <w:color w:val="000000"/>
          <w:lang w:val="en-GB"/>
        </w:rPr>
        <w:t>;</w:t>
      </w:r>
    </w:p>
    <w:p w14:paraId="7E8E3092" w14:textId="77777777" w:rsidR="00AB5F36" w:rsidRPr="00AB5F36" w:rsidRDefault="00AB5F36" w:rsidP="00AB5F36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color w:val="auto"/>
          <w:lang w:val="en-US"/>
        </w:rPr>
      </w:pPr>
      <w:r>
        <w:rPr>
          <w:rFonts w:ascii="Muli Regular" w:hAnsi="Muli Regular" w:cs="Times New Roman"/>
          <w:bCs/>
          <w:color w:val="000000"/>
          <w:lang w:val="en-GB"/>
        </w:rPr>
        <w:t>P</w:t>
      </w:r>
      <w:r w:rsidRPr="00C90C1D">
        <w:rPr>
          <w:rFonts w:ascii="Muli Regular" w:hAnsi="Muli Regular" w:cs="Times New Roman"/>
          <w:bCs/>
          <w:color w:val="000000"/>
          <w:lang w:val="en-GB"/>
        </w:rPr>
        <w:t>refer well-lit locations</w:t>
      </w:r>
      <w:r>
        <w:rPr>
          <w:rFonts w:ascii="Muli Regular" w:hAnsi="Muli Regular" w:cs="Times New Roman"/>
          <w:bCs/>
          <w:color w:val="000000"/>
          <w:lang w:val="en-GB"/>
        </w:rPr>
        <w:t>;</w:t>
      </w:r>
    </w:p>
    <w:p w14:paraId="2FEA4973" w14:textId="77777777" w:rsidR="00AB5F36" w:rsidRPr="00AB5F36" w:rsidRDefault="00AB5F36" w:rsidP="00AB5F36">
      <w:pPr>
        <w:pStyle w:val="ListParagraph"/>
        <w:numPr>
          <w:ilvl w:val="0"/>
          <w:numId w:val="41"/>
        </w:numPr>
        <w:spacing w:line="240" w:lineRule="auto"/>
        <w:ind w:left="714" w:hanging="357"/>
        <w:rPr>
          <w:rFonts w:ascii="Muli Regular" w:eastAsia="Times New Roman" w:hAnsi="Muli Regular" w:cs="Times New Roman"/>
          <w:lang w:val="en-US"/>
        </w:rPr>
      </w:pPr>
      <w:r>
        <w:rPr>
          <w:rFonts w:ascii="Muli Regular" w:eastAsia="Times New Roman" w:hAnsi="Muli Regular" w:cs="Times New Roman"/>
          <w:lang w:val="en-US"/>
        </w:rPr>
        <w:t>C</w:t>
      </w:r>
      <w:r w:rsidRPr="00AB5F36">
        <w:rPr>
          <w:rFonts w:ascii="Muli Regular" w:eastAsia="Times New Roman" w:hAnsi="Muli Regular" w:cs="Times New Roman"/>
          <w:lang w:val="en-US"/>
        </w:rPr>
        <w:t>onsider including a</w:t>
      </w:r>
      <w:r>
        <w:rPr>
          <w:rFonts w:ascii="Muli Regular" w:eastAsia="Times New Roman" w:hAnsi="Muli Regular" w:cs="Times New Roman"/>
          <w:lang w:val="en-US"/>
        </w:rPr>
        <w:t>s a</w:t>
      </w:r>
      <w:r w:rsidRPr="00AB5F36">
        <w:rPr>
          <w:rFonts w:ascii="Muli Regular" w:eastAsia="Times New Roman" w:hAnsi="Muli Regular" w:cs="Times New Roman"/>
          <w:lang w:val="en-US"/>
        </w:rPr>
        <w:t xml:space="preserve"> background </w:t>
      </w:r>
      <w:r>
        <w:rPr>
          <w:rFonts w:ascii="Muli Regular" w:eastAsia="Times New Roman" w:hAnsi="Muli Regular" w:cs="Times New Roman"/>
          <w:lang w:val="en-US"/>
        </w:rPr>
        <w:t>to your video</w:t>
      </w:r>
      <w:r w:rsidRPr="00AB5F36">
        <w:rPr>
          <w:rFonts w:ascii="Muli Regular" w:eastAsia="Times New Roman" w:hAnsi="Muli Regular" w:cs="Times New Roman"/>
          <w:lang w:val="en-US"/>
        </w:rPr>
        <w:t xml:space="preserve"> the file at </w:t>
      </w:r>
      <w:r>
        <w:rPr>
          <w:rFonts w:ascii="Muli Regular" w:eastAsia="Times New Roman" w:hAnsi="Muli Regular" w:cs="Times New Roman"/>
          <w:lang w:val="en-US"/>
        </w:rPr>
        <w:t>this link</w:t>
      </w:r>
      <w:r w:rsidRPr="00AB5F36">
        <w:rPr>
          <w:rFonts w:ascii="Muli Regular" w:eastAsia="Times New Roman" w:hAnsi="Muli Regular" w:cs="Times New Roman"/>
          <w:lang w:val="en-US"/>
        </w:rPr>
        <w:t xml:space="preserve">: </w:t>
      </w:r>
      <w:hyperlink r:id="rId8" w:history="1">
        <w:r w:rsidRPr="00607BE2">
          <w:rPr>
            <w:rStyle w:val="Hyperlink"/>
            <w:rFonts w:ascii="Muli Regular" w:eastAsia="Times New Roman" w:hAnsi="Muli Regular" w:cs="Times New Roman"/>
            <w:lang w:val="en-US"/>
          </w:rPr>
          <w:t>https://drive.ceric-eric.eu/f/01687c21ad30482ead93/</w:t>
        </w:r>
      </w:hyperlink>
      <w:r>
        <w:rPr>
          <w:rFonts w:ascii="Muli Regular" w:eastAsia="Times New Roman" w:hAnsi="Muli Regular" w:cs="Times New Roman"/>
          <w:lang w:val="en-US"/>
        </w:rPr>
        <w:t xml:space="preserve"> </w:t>
      </w:r>
    </w:p>
    <w:p w14:paraId="4A1096B8" w14:textId="77777777" w:rsidR="00C90C1D" w:rsidRPr="00C90C1D" w:rsidRDefault="00C90C1D" w:rsidP="00C90C1D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Always keep your camera on</w:t>
      </w:r>
      <w:r w:rsidR="00AB5F36">
        <w:rPr>
          <w:rFonts w:ascii="Muli Regular" w:eastAsia="Times New Roman" w:hAnsi="Muli Regular" w:cs="Times New Roman"/>
          <w:lang w:val="en-US"/>
        </w:rPr>
        <w:t>;</w:t>
      </w:r>
    </w:p>
    <w:p w14:paraId="7972F7CB" w14:textId="77777777" w:rsidR="00C90C1D" w:rsidRDefault="00C90C1D" w:rsidP="00C90C1D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Wait few seconds before answering to the question(s)</w:t>
      </w:r>
      <w:r w:rsidR="00AB5F36">
        <w:rPr>
          <w:rFonts w:ascii="Muli Regular" w:eastAsia="Times New Roman" w:hAnsi="Muli Regular" w:cs="Times New Roman"/>
          <w:lang w:val="en-US"/>
        </w:rPr>
        <w:t>;</w:t>
      </w:r>
    </w:p>
    <w:p w14:paraId="4A99169D" w14:textId="77777777" w:rsidR="00AB5F36" w:rsidRPr="00C90C1D" w:rsidRDefault="00AB5F36" w:rsidP="00C90C1D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>
        <w:rPr>
          <w:rFonts w:ascii="Muli Regular" w:eastAsia="Times New Roman" w:hAnsi="Muli Regular" w:cs="Times New Roman"/>
          <w:lang w:val="en-US"/>
        </w:rPr>
        <w:t>Start with a brief introduction of yourself;</w:t>
      </w:r>
    </w:p>
    <w:p w14:paraId="6E056637" w14:textId="77777777" w:rsidR="00C90C1D" w:rsidRPr="00C90C1D" w:rsidRDefault="00C90C1D" w:rsidP="00C90C1D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If you make a mistake that you’d like to correct, stop for a few seconds, and restart from the beginning of the sentence you wanted to say.</w:t>
      </w:r>
    </w:p>
    <w:p w14:paraId="602F3C5F" w14:textId="77777777" w:rsidR="00C90C1D" w:rsidRPr="00C90C1D" w:rsidRDefault="00C90C1D" w:rsidP="00C90C1D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 xml:space="preserve">Keep in mind that the whole interview will be edited, and in the case of mistakes, pauses, etc., this can be </w:t>
      </w:r>
      <w:r w:rsidR="00AB5F36">
        <w:rPr>
          <w:rFonts w:ascii="Muli Regular" w:eastAsia="Times New Roman" w:hAnsi="Muli Regular" w:cs="Times New Roman"/>
          <w:lang w:val="en-US"/>
        </w:rPr>
        <w:t>fixed</w:t>
      </w:r>
      <w:r w:rsidRPr="00C90C1D">
        <w:rPr>
          <w:rFonts w:ascii="Muli Regular" w:eastAsia="Times New Roman" w:hAnsi="Muli Regular" w:cs="Times New Roman"/>
          <w:lang w:val="en-US"/>
        </w:rPr>
        <w:t xml:space="preserve"> in the post-production;</w:t>
      </w:r>
    </w:p>
    <w:p w14:paraId="0F2BF40A" w14:textId="77777777" w:rsidR="00C90C1D" w:rsidRDefault="00C90C1D" w:rsidP="00C90C1D">
      <w:pPr>
        <w:pStyle w:val="ListParagraph"/>
        <w:numPr>
          <w:ilvl w:val="0"/>
          <w:numId w:val="41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Ke</w:t>
      </w:r>
      <w:r w:rsidR="00AB5F36">
        <w:rPr>
          <w:rFonts w:ascii="Muli Regular" w:eastAsia="Times New Roman" w:hAnsi="Muli Regular" w:cs="Times New Roman"/>
          <w:lang w:val="en-US"/>
        </w:rPr>
        <w:t>ep your answers clear and short.</w:t>
      </w:r>
    </w:p>
    <w:p w14:paraId="243DC9D9" w14:textId="77777777" w:rsidR="00AB5F36" w:rsidRDefault="00AB5F36" w:rsidP="00AB5F36">
      <w:pPr>
        <w:contextualSpacing/>
        <w:rPr>
          <w:rFonts w:ascii="Muli Regular" w:eastAsia="Times New Roman" w:hAnsi="Muli Regular" w:cs="Times New Roman"/>
          <w:lang w:val="en-US"/>
        </w:rPr>
      </w:pPr>
    </w:p>
    <w:p w14:paraId="717555BB" w14:textId="77777777" w:rsidR="00AB5F36" w:rsidRPr="00AB5F36" w:rsidRDefault="00AB5F36" w:rsidP="00AB5F36">
      <w:pPr>
        <w:contextualSpacing/>
        <w:rPr>
          <w:rFonts w:ascii="Muli Regular" w:eastAsia="Times New Roman" w:hAnsi="Muli Regular" w:cs="Times New Roman"/>
          <w:lang w:val="en-US"/>
        </w:rPr>
      </w:pPr>
      <w:r w:rsidRPr="00AB5F36">
        <w:rPr>
          <w:rFonts w:ascii="Muli Regular" w:eastAsia="Times New Roman" w:hAnsi="Muli Regular" w:cs="Times New Roman"/>
          <w:lang w:val="en-US"/>
        </w:rPr>
        <w:t>Before publication, the video will be shared with you for your review. No material will be published without your consent.</w:t>
      </w:r>
    </w:p>
    <w:p w14:paraId="3D66E736" w14:textId="77777777" w:rsidR="00C90C1D" w:rsidRPr="00C90C1D" w:rsidRDefault="00C90C1D" w:rsidP="00C90C1D">
      <w:pPr>
        <w:rPr>
          <w:rFonts w:ascii="Muli Regular" w:eastAsia="Times New Roman" w:hAnsi="Muli Regular" w:cs="Times New Roman"/>
          <w:lang w:val="en-US"/>
        </w:rPr>
      </w:pPr>
    </w:p>
    <w:p w14:paraId="16E8677D" w14:textId="77777777" w:rsidR="00C90C1D" w:rsidRPr="00C90C1D" w:rsidRDefault="00C90C1D" w:rsidP="00C90C1D">
      <w:pPr>
        <w:rPr>
          <w:rFonts w:ascii="Muli Regular" w:eastAsia="Times New Roman" w:hAnsi="Muli Regular" w:cs="Times New Roman"/>
          <w:b/>
          <w:lang w:val="en-US"/>
        </w:rPr>
      </w:pPr>
      <w:bookmarkStart w:id="0" w:name="_GoBack"/>
      <w:bookmarkEnd w:id="0"/>
      <w:r w:rsidRPr="00C90C1D">
        <w:rPr>
          <w:rFonts w:ascii="Muli Regular" w:eastAsia="Times New Roman" w:hAnsi="Muli Regular" w:cs="Times New Roman"/>
          <w:b/>
          <w:lang w:val="en-US"/>
        </w:rPr>
        <w:lastRenderedPageBreak/>
        <w:t>POSSIBLE QUESTIONS:</w:t>
      </w:r>
    </w:p>
    <w:p w14:paraId="6CD6EEA3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Brief intro of the speaker;</w:t>
      </w:r>
    </w:p>
    <w:p w14:paraId="0C8DE751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(If the speaker is a researcher) - Brief introduction of the research field and application domain;</w:t>
      </w:r>
    </w:p>
    <w:p w14:paraId="3AEFCAE5" w14:textId="77777777" w:rsidR="00C90C1D" w:rsidRPr="00C90C1D" w:rsidRDefault="00C90C1D" w:rsidP="00C90C1D">
      <w:pPr>
        <w:rPr>
          <w:rFonts w:ascii="Muli Regular" w:eastAsia="Times New Roman" w:hAnsi="Muli Regular" w:cs="Times New Roman"/>
          <w:lang w:val="en-US"/>
        </w:rPr>
      </w:pPr>
    </w:p>
    <w:p w14:paraId="1C477D13" w14:textId="77777777" w:rsidR="00C90C1D" w:rsidRPr="00C90C1D" w:rsidRDefault="00C90C1D" w:rsidP="00C90C1D">
      <w:pPr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&gt;&gt; ON OPEN SCIENCE</w:t>
      </w:r>
    </w:p>
    <w:p w14:paraId="7D95F91F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What is your opinion on open science, and how do you think that having more open data available would benefit your research community?</w:t>
      </w:r>
    </w:p>
    <w:p w14:paraId="7D831571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In your opinion, what are the biggest bottlenecks that prevent the change of culture - in the scientific community - required for the EOSC to become true, and effective?</w:t>
      </w:r>
    </w:p>
    <w:p w14:paraId="28DA8192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What kind of tools/services do you think are more urgently needed to make research data more FAIR?</w:t>
      </w:r>
    </w:p>
    <w:p w14:paraId="61A978B5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What is the main added value that you see in EOSC, and how do you think that it can boost interdisciplinary research in Europe?</w:t>
      </w:r>
    </w:p>
    <w:p w14:paraId="3D889A36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How do you think society can benefit from open science?</w:t>
      </w:r>
    </w:p>
    <w:p w14:paraId="3C90D705" w14:textId="77777777" w:rsidR="00C90C1D" w:rsidRPr="00C90C1D" w:rsidRDefault="00C90C1D" w:rsidP="00C90C1D">
      <w:pPr>
        <w:rPr>
          <w:rFonts w:ascii="Muli Regular" w:eastAsia="Times New Roman" w:hAnsi="Muli Regular" w:cs="Times New Roman"/>
          <w:lang w:val="en-US"/>
        </w:rPr>
      </w:pPr>
    </w:p>
    <w:p w14:paraId="1B95A6A5" w14:textId="77777777" w:rsidR="00C90C1D" w:rsidRPr="00C90C1D" w:rsidRDefault="00C90C1D" w:rsidP="00C90C1D">
      <w:pPr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&gt;&gt; ON SOFTWARE / SERVICES (TO BE) DEVELOPED</w:t>
      </w:r>
    </w:p>
    <w:p w14:paraId="5726DAE3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>(If related to simulation services) &gt;&gt; Why simulation experiments are important for the users of photon/neutron sources, and which tools are available for the purpose?</w:t>
      </w:r>
    </w:p>
    <w:p w14:paraId="08A8133B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eastAsia="Times New Roman" w:hAnsi="Muli Regular" w:cs="Times New Roman"/>
          <w:lang w:val="en-US"/>
        </w:rPr>
        <w:t xml:space="preserve">(If the interviewee has contributed to the development of a software/service) &gt;&gt; </w:t>
      </w:r>
      <w:r w:rsidRPr="00C90C1D">
        <w:rPr>
          <w:rFonts w:ascii="Muli Regular" w:hAnsi="Muli Regular" w:cs="Calibri"/>
          <w:lang w:val="en-US"/>
        </w:rPr>
        <w:t xml:space="preserve">What is /name of </w:t>
      </w:r>
      <w:r w:rsidR="00592A8D">
        <w:rPr>
          <w:rFonts w:ascii="Muli Regular" w:hAnsi="Muli Regular" w:cs="Calibri"/>
          <w:lang w:val="en-US"/>
        </w:rPr>
        <w:t xml:space="preserve">the </w:t>
      </w:r>
      <w:r w:rsidRPr="00C90C1D">
        <w:rPr>
          <w:rFonts w:ascii="Muli Regular" w:hAnsi="Muli Regular" w:cs="Calibri"/>
          <w:lang w:val="en-US"/>
        </w:rPr>
        <w:t>service – software</w:t>
      </w:r>
      <w:r w:rsidR="00592A8D">
        <w:rPr>
          <w:rFonts w:ascii="Muli Regular" w:hAnsi="Muli Regular" w:cs="Calibri"/>
          <w:lang w:val="en-US"/>
        </w:rPr>
        <w:t>/,</w:t>
      </w:r>
      <w:r w:rsidRPr="00C90C1D">
        <w:rPr>
          <w:rFonts w:ascii="Muli Regular" w:hAnsi="Muli Regular" w:cs="Calibri"/>
          <w:lang w:val="en-US"/>
        </w:rPr>
        <w:t xml:space="preserve"> and which added value does it have, in comparison to what was already available for the user community?</w:t>
      </w:r>
    </w:p>
    <w:p w14:paraId="32F66CF7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eastAsia="Times New Roman" w:hAnsi="Muli Regular" w:cs="Times New Roman"/>
          <w:lang w:val="en-US"/>
        </w:rPr>
      </w:pPr>
      <w:r w:rsidRPr="00C90C1D">
        <w:rPr>
          <w:rFonts w:ascii="Muli Regular" w:hAnsi="Muli Regular" w:cs="Calibri"/>
          <w:lang w:val="en-US"/>
        </w:rPr>
        <w:t>What further developments do you expect / are envisaged in the future?</w:t>
      </w:r>
    </w:p>
    <w:p w14:paraId="32BF11DA" w14:textId="77777777" w:rsidR="00C90C1D" w:rsidRPr="00C90C1D" w:rsidRDefault="00C90C1D" w:rsidP="00C90C1D">
      <w:pPr>
        <w:rPr>
          <w:rFonts w:ascii="Muli Regular" w:hAnsi="Muli Regular"/>
          <w:lang w:val="en-GB"/>
        </w:rPr>
      </w:pPr>
    </w:p>
    <w:p w14:paraId="671CB508" w14:textId="77777777" w:rsidR="00C90C1D" w:rsidRPr="00C90C1D" w:rsidRDefault="00C90C1D" w:rsidP="00C90C1D">
      <w:pPr>
        <w:pStyle w:val="ListParagraph"/>
        <w:numPr>
          <w:ilvl w:val="0"/>
          <w:numId w:val="43"/>
        </w:numPr>
        <w:tabs>
          <w:tab w:val="clear" w:pos="851"/>
        </w:tabs>
        <w:spacing w:line="240" w:lineRule="auto"/>
        <w:contextualSpacing/>
        <w:rPr>
          <w:rFonts w:ascii="Muli Regular" w:hAnsi="Muli Regular"/>
          <w:lang w:val="en-GB"/>
        </w:rPr>
      </w:pPr>
      <w:r w:rsidRPr="00C90C1D">
        <w:rPr>
          <w:rFonts w:ascii="Muli Regular" w:hAnsi="Muli Regular"/>
          <w:lang w:val="en-GB"/>
        </w:rPr>
        <w:t>If available, ask for a (SHORT) demo to the interviewee</w:t>
      </w:r>
    </w:p>
    <w:p w14:paraId="5359CFC4" w14:textId="77777777" w:rsidR="003057FF" w:rsidRPr="00C90C1D" w:rsidRDefault="003057FF" w:rsidP="008A68C6">
      <w:pPr>
        <w:spacing w:line="288" w:lineRule="auto"/>
        <w:ind w:right="242"/>
        <w:rPr>
          <w:rFonts w:ascii="Muli Regular" w:hAnsi="Muli Regular"/>
          <w:b/>
          <w:lang w:val="en-GB"/>
        </w:rPr>
      </w:pPr>
    </w:p>
    <w:sectPr w:rsidR="003057FF" w:rsidRPr="00C90C1D" w:rsidSect="00017DE3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1701" w:right="1134" w:bottom="1134" w:left="1134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5A12C" w14:textId="77777777" w:rsidR="00AB5F36" w:rsidRDefault="00AB5F36">
      <w:r>
        <w:separator/>
      </w:r>
    </w:p>
  </w:endnote>
  <w:endnote w:type="continuationSeparator" w:id="0">
    <w:p w14:paraId="4CF8B162" w14:textId="77777777" w:rsidR="00AB5F36" w:rsidRDefault="00AB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li Black">
    <w:altName w:val="Liberation Mono"/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Muli">
    <w:charset w:val="4D"/>
    <w:family w:val="auto"/>
    <w:pitch w:val="variable"/>
    <w:sig w:usb0="A00000EF" w:usb1="4000204B" w:usb2="000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CF0DB" w14:textId="77777777" w:rsidR="00AB5F36" w:rsidRDefault="00AB5F36" w:rsidP="00C90C1D">
    <w:pPr>
      <w:pStyle w:val="Footer"/>
      <w:ind w:firstLine="284"/>
    </w:pPr>
    <w:r w:rsidRPr="006032A5">
      <w:rPr>
        <w:noProof/>
        <w:sz w:val="18"/>
        <w:szCs w:val="18"/>
        <w:lang w:val="en-US"/>
      </w:rPr>
      <w:drawing>
        <wp:inline distT="0" distB="0" distL="0" distR="0" wp14:anchorId="116C0743" wp14:editId="785F56C0">
          <wp:extent cx="5727700" cy="423173"/>
          <wp:effectExtent l="0" t="0" r="0" b="889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423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10F0D4" w14:textId="77777777" w:rsidR="00AB5F36" w:rsidRDefault="00AB5F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E12A7" w14:textId="77777777" w:rsidR="00AB5F36" w:rsidRDefault="00AB5F36">
    <w:pPr>
      <w:pStyle w:val="Footer"/>
    </w:pPr>
    <w:r>
      <w:rPr>
        <w:noProof/>
        <w:lang w:val="en-US"/>
      </w:rPr>
      <w:drawing>
        <wp:inline distT="0" distB="0" distL="0" distR="0" wp14:anchorId="56A23578" wp14:editId="27EA32D5">
          <wp:extent cx="6119495" cy="452120"/>
          <wp:effectExtent l="0" t="0" r="1905" b="5080"/>
          <wp:docPr id="9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45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AE796C" w14:textId="77777777" w:rsidR="00AB5F36" w:rsidRDefault="00AB5F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48691" w14:textId="77777777" w:rsidR="00AB5F36" w:rsidRDefault="00AB5F36">
      <w:r>
        <w:separator/>
      </w:r>
    </w:p>
  </w:footnote>
  <w:footnote w:type="continuationSeparator" w:id="0">
    <w:p w14:paraId="0124EDCF" w14:textId="77777777" w:rsidR="00AB5F36" w:rsidRDefault="00AB5F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F5652" w14:textId="77777777" w:rsidR="00AB5F36" w:rsidRDefault="00AB5F36" w:rsidP="00430FCE">
    <w:pPr>
      <w:pStyle w:val="BodyText"/>
    </w:pPr>
    <w:r>
      <w:rPr>
        <w:noProof/>
        <w:lang w:val="en-US"/>
      </w:rPr>
      <w:drawing>
        <wp:inline distT="0" distB="0" distL="0" distR="0" wp14:anchorId="67FA9ED0" wp14:editId="14AB79CA">
          <wp:extent cx="6038850" cy="803910"/>
          <wp:effectExtent l="0" t="0" r="6350" b="8890"/>
          <wp:docPr id="7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F6AB0" w14:textId="77777777" w:rsidR="00AB5F36" w:rsidRDefault="00AB5F36">
    <w:pPr>
      <w:pStyle w:val="Header"/>
    </w:pPr>
    <w:r>
      <w:tab/>
    </w:r>
    <w:r>
      <w:rPr>
        <w:noProof/>
        <w:lang w:val="en-US"/>
      </w:rPr>
      <w:drawing>
        <wp:inline distT="0" distB="0" distL="0" distR="0" wp14:anchorId="7C8FF38A" wp14:editId="397EF5A3">
          <wp:extent cx="6119495" cy="1245870"/>
          <wp:effectExtent l="0" t="0" r="1905" b="0"/>
          <wp:docPr id="8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245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.8pt;height:14.25pt;visibility:visible" o:bullet="t">
        <v:imagedata r:id="rId1" o:title=""/>
      </v:shape>
    </w:pict>
  </w:numPicBullet>
  <w:abstractNum w:abstractNumId="0">
    <w:nsid w:val="08170280"/>
    <w:multiLevelType w:val="hybridMultilevel"/>
    <w:tmpl w:val="1084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0E80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2">
    <w:nsid w:val="0A5F0859"/>
    <w:multiLevelType w:val="multilevel"/>
    <w:tmpl w:val="FB64B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3816D7"/>
    <w:multiLevelType w:val="hybridMultilevel"/>
    <w:tmpl w:val="8A2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C3446"/>
    <w:multiLevelType w:val="multilevel"/>
    <w:tmpl w:val="9C4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E0059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6">
    <w:nsid w:val="23011DC4"/>
    <w:multiLevelType w:val="multilevel"/>
    <w:tmpl w:val="37D8C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3C45E7B"/>
    <w:multiLevelType w:val="multilevel"/>
    <w:tmpl w:val="D674C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5F31FAA"/>
    <w:multiLevelType w:val="hybridMultilevel"/>
    <w:tmpl w:val="DFFAF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54EDB"/>
    <w:multiLevelType w:val="multilevel"/>
    <w:tmpl w:val="EDCE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72A1B"/>
    <w:multiLevelType w:val="multilevel"/>
    <w:tmpl w:val="EF289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D666AC3"/>
    <w:multiLevelType w:val="multilevel"/>
    <w:tmpl w:val="2402B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19A30B6"/>
    <w:multiLevelType w:val="multilevel"/>
    <w:tmpl w:val="EB22F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4393571"/>
    <w:multiLevelType w:val="hybridMultilevel"/>
    <w:tmpl w:val="E3D28E9A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14">
    <w:nsid w:val="39827F02"/>
    <w:multiLevelType w:val="multilevel"/>
    <w:tmpl w:val="882C9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C40220D"/>
    <w:multiLevelType w:val="multilevel"/>
    <w:tmpl w:val="0AA24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E1D109C"/>
    <w:multiLevelType w:val="multilevel"/>
    <w:tmpl w:val="D3446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3FC64071"/>
    <w:multiLevelType w:val="multilevel"/>
    <w:tmpl w:val="DE90D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B92772E"/>
    <w:multiLevelType w:val="multilevel"/>
    <w:tmpl w:val="FE828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C006964"/>
    <w:multiLevelType w:val="multilevel"/>
    <w:tmpl w:val="B9569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4FBA6A2D"/>
    <w:multiLevelType w:val="multilevel"/>
    <w:tmpl w:val="20023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50062A99"/>
    <w:multiLevelType w:val="multilevel"/>
    <w:tmpl w:val="B31A7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06201B4"/>
    <w:multiLevelType w:val="hybridMultilevel"/>
    <w:tmpl w:val="CBD2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F4374"/>
    <w:multiLevelType w:val="hybridMultilevel"/>
    <w:tmpl w:val="E3D28E9A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24">
    <w:nsid w:val="540E5EF0"/>
    <w:multiLevelType w:val="multilevel"/>
    <w:tmpl w:val="B726B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542E3BE6"/>
    <w:multiLevelType w:val="multilevel"/>
    <w:tmpl w:val="45EE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57A81F3A"/>
    <w:multiLevelType w:val="hybridMultilevel"/>
    <w:tmpl w:val="B1BCEBB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7">
    <w:nsid w:val="594F7D92"/>
    <w:multiLevelType w:val="hybridMultilevel"/>
    <w:tmpl w:val="C704905E"/>
    <w:lvl w:ilvl="0" w:tplc="EC4A502C">
      <w:numFmt w:val="bullet"/>
      <w:pStyle w:val="ListParagraph"/>
      <w:lvlText w:val="•"/>
      <w:lvlJc w:val="left"/>
      <w:pPr>
        <w:ind w:left="513" w:hanging="227"/>
      </w:pPr>
      <w:rPr>
        <w:rFonts w:ascii="Verdana" w:eastAsia="Verdana" w:hAnsi="Verdana" w:cs="Verdana"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796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072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625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1901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177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454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730" w:hanging="227"/>
      </w:pPr>
      <w:rPr>
        <w:rFonts w:hint="default"/>
        <w:lang w:val="en-US" w:eastAsia="en-US" w:bidi="en-US"/>
      </w:rPr>
    </w:lvl>
  </w:abstractNum>
  <w:abstractNum w:abstractNumId="28">
    <w:nsid w:val="5B5753DF"/>
    <w:multiLevelType w:val="multilevel"/>
    <w:tmpl w:val="9C4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6A4CD1"/>
    <w:multiLevelType w:val="multilevel"/>
    <w:tmpl w:val="7124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C143510"/>
    <w:multiLevelType w:val="multilevel"/>
    <w:tmpl w:val="B994DF1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DB52146"/>
    <w:multiLevelType w:val="multilevel"/>
    <w:tmpl w:val="EDCE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C73D9"/>
    <w:multiLevelType w:val="hybridMultilevel"/>
    <w:tmpl w:val="617E8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1E75B1"/>
    <w:multiLevelType w:val="multilevel"/>
    <w:tmpl w:val="AC42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5CB6845"/>
    <w:multiLevelType w:val="multilevel"/>
    <w:tmpl w:val="EDF0C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B49256B"/>
    <w:multiLevelType w:val="multilevel"/>
    <w:tmpl w:val="816EC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6BF028D9"/>
    <w:multiLevelType w:val="multilevel"/>
    <w:tmpl w:val="97EA7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6C8867D8"/>
    <w:multiLevelType w:val="multilevel"/>
    <w:tmpl w:val="1E588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6DA63DCA"/>
    <w:multiLevelType w:val="multilevel"/>
    <w:tmpl w:val="6950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2C70CF1"/>
    <w:multiLevelType w:val="multilevel"/>
    <w:tmpl w:val="664A8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75E52531"/>
    <w:multiLevelType w:val="multilevel"/>
    <w:tmpl w:val="F552F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76C540C7"/>
    <w:multiLevelType w:val="multilevel"/>
    <w:tmpl w:val="B88A17D4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2">
    <w:nsid w:val="7C190F5D"/>
    <w:multiLevelType w:val="multilevel"/>
    <w:tmpl w:val="37341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7"/>
  </w:num>
  <w:num w:numId="3">
    <w:abstractNumId w:val="5"/>
  </w:num>
  <w:num w:numId="4">
    <w:abstractNumId w:val="24"/>
  </w:num>
  <w:num w:numId="5">
    <w:abstractNumId w:val="11"/>
  </w:num>
  <w:num w:numId="6">
    <w:abstractNumId w:val="25"/>
  </w:num>
  <w:num w:numId="7">
    <w:abstractNumId w:val="10"/>
  </w:num>
  <w:num w:numId="8">
    <w:abstractNumId w:val="17"/>
  </w:num>
  <w:num w:numId="9">
    <w:abstractNumId w:val="16"/>
  </w:num>
  <w:num w:numId="10">
    <w:abstractNumId w:val="40"/>
  </w:num>
  <w:num w:numId="11">
    <w:abstractNumId w:val="29"/>
  </w:num>
  <w:num w:numId="12">
    <w:abstractNumId w:val="30"/>
  </w:num>
  <w:num w:numId="13">
    <w:abstractNumId w:val="2"/>
  </w:num>
  <w:num w:numId="14">
    <w:abstractNumId w:val="21"/>
  </w:num>
  <w:num w:numId="15">
    <w:abstractNumId w:val="9"/>
  </w:num>
  <w:num w:numId="16">
    <w:abstractNumId w:val="34"/>
  </w:num>
  <w:num w:numId="17">
    <w:abstractNumId w:val="38"/>
  </w:num>
  <w:num w:numId="18">
    <w:abstractNumId w:val="36"/>
  </w:num>
  <w:num w:numId="19">
    <w:abstractNumId w:val="42"/>
  </w:num>
  <w:num w:numId="20">
    <w:abstractNumId w:val="20"/>
  </w:num>
  <w:num w:numId="21">
    <w:abstractNumId w:val="33"/>
  </w:num>
  <w:num w:numId="22">
    <w:abstractNumId w:val="35"/>
  </w:num>
  <w:num w:numId="23">
    <w:abstractNumId w:val="37"/>
  </w:num>
  <w:num w:numId="24">
    <w:abstractNumId w:val="18"/>
  </w:num>
  <w:num w:numId="25">
    <w:abstractNumId w:val="7"/>
  </w:num>
  <w:num w:numId="26">
    <w:abstractNumId w:val="15"/>
  </w:num>
  <w:num w:numId="27">
    <w:abstractNumId w:val="6"/>
  </w:num>
  <w:num w:numId="28">
    <w:abstractNumId w:val="39"/>
  </w:num>
  <w:num w:numId="29">
    <w:abstractNumId w:val="41"/>
  </w:num>
  <w:num w:numId="30">
    <w:abstractNumId w:val="12"/>
  </w:num>
  <w:num w:numId="31">
    <w:abstractNumId w:val="14"/>
  </w:num>
  <w:num w:numId="32">
    <w:abstractNumId w:val="19"/>
  </w:num>
  <w:num w:numId="33">
    <w:abstractNumId w:val="8"/>
  </w:num>
  <w:num w:numId="34">
    <w:abstractNumId w:val="0"/>
  </w:num>
  <w:num w:numId="35">
    <w:abstractNumId w:val="31"/>
  </w:num>
  <w:num w:numId="36">
    <w:abstractNumId w:val="32"/>
  </w:num>
  <w:num w:numId="37">
    <w:abstractNumId w:val="26"/>
  </w:num>
  <w:num w:numId="38">
    <w:abstractNumId w:val="23"/>
  </w:num>
  <w:num w:numId="39">
    <w:abstractNumId w:val="13"/>
  </w:num>
  <w:num w:numId="40">
    <w:abstractNumId w:val="22"/>
  </w:num>
  <w:num w:numId="41">
    <w:abstractNumId w:val="3"/>
  </w:num>
  <w:num w:numId="42">
    <w:abstractNumId w:val="4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attachedTemplate r:id="rId1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1D"/>
    <w:rsid w:val="00011FB4"/>
    <w:rsid w:val="00017DE3"/>
    <w:rsid w:val="000401DD"/>
    <w:rsid w:val="00045466"/>
    <w:rsid w:val="00045A6E"/>
    <w:rsid w:val="0004758E"/>
    <w:rsid w:val="000674D0"/>
    <w:rsid w:val="000E316E"/>
    <w:rsid w:val="000F049C"/>
    <w:rsid w:val="00126224"/>
    <w:rsid w:val="00155C59"/>
    <w:rsid w:val="001E09F0"/>
    <w:rsid w:val="001F0674"/>
    <w:rsid w:val="002320A1"/>
    <w:rsid w:val="002A34AF"/>
    <w:rsid w:val="002B4C65"/>
    <w:rsid w:val="00300ABC"/>
    <w:rsid w:val="003057FF"/>
    <w:rsid w:val="00324CCA"/>
    <w:rsid w:val="00350C2D"/>
    <w:rsid w:val="00415573"/>
    <w:rsid w:val="00430FCE"/>
    <w:rsid w:val="00553936"/>
    <w:rsid w:val="00560A23"/>
    <w:rsid w:val="00592A8D"/>
    <w:rsid w:val="005C138B"/>
    <w:rsid w:val="006032A5"/>
    <w:rsid w:val="0062174C"/>
    <w:rsid w:val="00641C75"/>
    <w:rsid w:val="006E65B2"/>
    <w:rsid w:val="00751BB4"/>
    <w:rsid w:val="007A1FE0"/>
    <w:rsid w:val="007C199A"/>
    <w:rsid w:val="00800D4A"/>
    <w:rsid w:val="008048D2"/>
    <w:rsid w:val="008769D2"/>
    <w:rsid w:val="00886959"/>
    <w:rsid w:val="00887DE2"/>
    <w:rsid w:val="008A68C6"/>
    <w:rsid w:val="008C636B"/>
    <w:rsid w:val="00985CDE"/>
    <w:rsid w:val="00A04A5E"/>
    <w:rsid w:val="00AB5F36"/>
    <w:rsid w:val="00AC1A0A"/>
    <w:rsid w:val="00AD161E"/>
    <w:rsid w:val="00B02ABB"/>
    <w:rsid w:val="00B553BC"/>
    <w:rsid w:val="00B82829"/>
    <w:rsid w:val="00C13967"/>
    <w:rsid w:val="00C63D94"/>
    <w:rsid w:val="00C90C1D"/>
    <w:rsid w:val="00CE6DA6"/>
    <w:rsid w:val="00E20CD1"/>
    <w:rsid w:val="00E35E39"/>
    <w:rsid w:val="00E7352C"/>
    <w:rsid w:val="00E85759"/>
    <w:rsid w:val="00EA3046"/>
    <w:rsid w:val="00EB4A99"/>
    <w:rsid w:val="00EB6FCF"/>
    <w:rsid w:val="00ED164D"/>
    <w:rsid w:val="00ED17E4"/>
    <w:rsid w:val="00F00334"/>
    <w:rsid w:val="00F2446A"/>
    <w:rsid w:val="00F33856"/>
    <w:rsid w:val="00F50B88"/>
    <w:rsid w:val="00F521B7"/>
    <w:rsid w:val="00F874D6"/>
    <w:rsid w:val="00F87A0C"/>
    <w:rsid w:val="00FC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93FE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1D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qFormat/>
    <w:rsid w:val="000401DD"/>
    <w:pPr>
      <w:spacing w:before="240" w:after="100" w:line="288" w:lineRule="auto"/>
      <w:outlineLvl w:val="0"/>
    </w:pPr>
    <w:rPr>
      <w:rFonts w:ascii="Muli Black" w:eastAsia="Tahoma" w:hAnsi="Muli Black" w:cs="Tahoma"/>
      <w:b/>
      <w:bCs/>
      <w:color w:val="231F20"/>
      <w:sz w:val="44"/>
      <w:szCs w:val="36"/>
    </w:rPr>
  </w:style>
  <w:style w:type="paragraph" w:styleId="Heading2">
    <w:name w:val="heading 2"/>
    <w:basedOn w:val="Normal"/>
    <w:unhideWhenUsed/>
    <w:qFormat/>
    <w:rsid w:val="00F2446A"/>
    <w:pPr>
      <w:spacing w:before="240" w:line="288" w:lineRule="auto"/>
      <w:outlineLvl w:val="1"/>
    </w:pPr>
    <w:rPr>
      <w:b/>
      <w:color w:val="231F20"/>
      <w:sz w:val="30"/>
    </w:rPr>
  </w:style>
  <w:style w:type="paragraph" w:styleId="Heading3">
    <w:name w:val="heading 3"/>
    <w:aliases w:val="Subhead"/>
    <w:basedOn w:val="Normal"/>
    <w:next w:val="Normal"/>
    <w:link w:val="Heading3Char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paragraph" w:styleId="Heading4">
    <w:name w:val="heading 4"/>
    <w:basedOn w:val="normal0"/>
    <w:next w:val="normal0"/>
    <w:link w:val="Heading4Char"/>
    <w:rsid w:val="003057FF"/>
    <w:pPr>
      <w:keepNext/>
      <w:spacing w:before="120" w:after="120"/>
      <w:jc w:val="both"/>
      <w:outlineLvl w:val="3"/>
    </w:pPr>
    <w:rPr>
      <w:i/>
      <w:sz w:val="22"/>
      <w:szCs w:val="22"/>
    </w:rPr>
  </w:style>
  <w:style w:type="paragraph" w:styleId="Heading5">
    <w:name w:val="heading 5"/>
    <w:basedOn w:val="normal0"/>
    <w:next w:val="normal0"/>
    <w:link w:val="Heading5Char"/>
    <w:rsid w:val="003057FF"/>
    <w:pPr>
      <w:spacing w:before="240" w:after="60"/>
      <w:jc w:val="both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link w:val="Heading6Char"/>
    <w:rsid w:val="003057FF"/>
    <w:pPr>
      <w:spacing w:before="240" w:after="60"/>
      <w:jc w:val="both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60A23"/>
    <w:pPr>
      <w:keepNext/>
      <w:keepLines/>
      <w:spacing w:before="200"/>
      <w:outlineLvl w:val="6"/>
    </w:pPr>
    <w:rPr>
      <w:rFonts w:ascii="Cambria" w:eastAsia="ＭＳ ゴシック" w:hAnsi="Cambria" w:cs="Times New Roman"/>
      <w:i/>
      <w:iCs/>
      <w:color w:val="404040"/>
    </w:rPr>
  </w:style>
  <w:style w:type="paragraph" w:styleId="Heading8">
    <w:name w:val="heading 8"/>
    <w:aliases w:val="Figure heading"/>
    <w:basedOn w:val="Normal"/>
    <w:next w:val="Normal"/>
    <w:link w:val="Heading8Char"/>
    <w:uiPriority w:val="9"/>
    <w:unhideWhenUsed/>
    <w:qFormat/>
    <w:rsid w:val="00560A23"/>
    <w:pPr>
      <w:keepNext/>
      <w:keepLines/>
      <w:spacing w:before="200"/>
      <w:jc w:val="center"/>
      <w:outlineLvl w:val="7"/>
    </w:pPr>
    <w:rPr>
      <w:rFonts w:ascii="Muli Black" w:eastAsia="ＭＳ ゴシック" w:hAnsi="Muli Black" w:cs="Times New Roman"/>
      <w:b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ubhead Char"/>
    <w:link w:val="Heading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paragraph" w:customStyle="1" w:styleId="normal0">
    <w:name w:val="normal"/>
    <w:rsid w:val="003057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4Char">
    <w:name w:val="Heading 4 Char"/>
    <w:link w:val="Heading4"/>
    <w:rsid w:val="003057FF"/>
    <w:rPr>
      <w:rFonts w:ascii="Times New Roman" w:eastAsia="Times New Roman" w:hAnsi="Times New Roman" w:cs="Times New Roman"/>
      <w:i/>
      <w:lang w:val="en-GB"/>
    </w:rPr>
  </w:style>
  <w:style w:type="character" w:customStyle="1" w:styleId="Heading5Char">
    <w:name w:val="Heading 5 Char"/>
    <w:link w:val="Heading5"/>
    <w:rsid w:val="003057FF"/>
    <w:rPr>
      <w:rFonts w:ascii="Times New Roman" w:eastAsia="Times New Roman" w:hAnsi="Times New Roman" w:cs="Times New Roman"/>
      <w:lang w:val="en-GB"/>
    </w:rPr>
  </w:style>
  <w:style w:type="character" w:customStyle="1" w:styleId="Heading6Char">
    <w:name w:val="Heading 6 Char"/>
    <w:link w:val="Heading6"/>
    <w:rsid w:val="003057FF"/>
    <w:rPr>
      <w:rFonts w:ascii="Times New Roman" w:eastAsia="Times New Roman" w:hAnsi="Times New Roman" w:cs="Times New Roman"/>
      <w:i/>
      <w:lang w:val="en-GB"/>
    </w:rPr>
  </w:style>
  <w:style w:type="table" w:customStyle="1" w:styleId="TableNormal1">
    <w:name w:val="Table Normal1"/>
    <w:uiPriority w:val="2"/>
    <w:semiHidden/>
    <w:unhideWhenUsed/>
    <w:qFormat/>
    <w:rsid w:val="00EA3046"/>
    <w:pPr>
      <w:widowControl w:val="0"/>
      <w:autoSpaceDE w:val="0"/>
      <w:autoSpaceDN w:val="0"/>
    </w:pPr>
    <w:rPr>
      <w:rFonts w:ascii="Muli" w:hAnsi="Mul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B4C65"/>
    <w:pPr>
      <w:spacing w:line="288" w:lineRule="auto"/>
    </w:pPr>
  </w:style>
  <w:style w:type="paragraph" w:styleId="ListParagraph">
    <w:name w:val="List Paragraph"/>
    <w:aliases w:val="BulletPoints"/>
    <w:basedOn w:val="Normal"/>
    <w:uiPriority w:val="34"/>
    <w:qFormat/>
    <w:rsid w:val="000E316E"/>
    <w:pPr>
      <w:numPr>
        <w:numId w:val="2"/>
      </w:numPr>
      <w:tabs>
        <w:tab w:val="left" w:pos="851"/>
      </w:tabs>
      <w:spacing w:line="288" w:lineRule="auto"/>
      <w:ind w:left="514" w:hanging="230"/>
    </w:pPr>
    <w:rPr>
      <w:color w:val="231F20"/>
    </w:rPr>
  </w:style>
  <w:style w:type="paragraph" w:customStyle="1" w:styleId="TableParagraph">
    <w:name w:val="Table Paragraph"/>
    <w:basedOn w:val="Normal"/>
    <w:uiPriority w:val="1"/>
    <w:qFormat/>
    <w:rsid w:val="002A34AF"/>
  </w:style>
  <w:style w:type="paragraph" w:styleId="Header">
    <w:name w:val="header"/>
    <w:basedOn w:val="Normal"/>
    <w:link w:val="HeaderChar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EA3046"/>
    <w:rPr>
      <w:rFonts w:ascii="Muli" w:eastAsia="Verdana" w:hAnsi="Muli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8769D2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mphasis">
    <w:name w:val="Emphasis"/>
    <w:uiPriority w:val="20"/>
    <w:qFormat/>
    <w:rsid w:val="00415573"/>
    <w:rPr>
      <w:rFonts w:ascii="Muli Black" w:hAnsi="Muli Black"/>
      <w:i/>
      <w:iCs/>
    </w:rPr>
  </w:style>
  <w:style w:type="character" w:styleId="Strong">
    <w:name w:val="Strong"/>
    <w:aliases w:val="Note"/>
    <w:uiPriority w:val="22"/>
    <w:qFormat/>
    <w:rsid w:val="00430FCE"/>
    <w:rPr>
      <w:rFonts w:ascii="Muli Regular" w:hAnsi="Muli Regular"/>
      <w:color w:val="231F20"/>
      <w:w w:val="107"/>
      <w:sz w:val="16"/>
    </w:rPr>
  </w:style>
  <w:style w:type="paragraph" w:styleId="Title">
    <w:name w:val="Title"/>
    <w:basedOn w:val="Normal"/>
    <w:next w:val="Normal"/>
    <w:link w:val="TitleChar"/>
    <w:qFormat/>
    <w:rsid w:val="00415573"/>
    <w:pPr>
      <w:pBdr>
        <w:bottom w:val="single" w:sz="8" w:space="4" w:color="4F81BD"/>
      </w:pBdr>
      <w:spacing w:after="300"/>
      <w:contextualSpacing/>
    </w:pPr>
    <w:rPr>
      <w:rFonts w:ascii="Muli Black" w:eastAsia="ＭＳ ゴシック" w:hAnsi="Muli Black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15573"/>
    <w:rPr>
      <w:rFonts w:ascii="Muli Black" w:eastAsia="ＭＳ ゴシック" w:hAnsi="Muli Black" w:cs="Times New Roman"/>
      <w:color w:val="17365D"/>
      <w:spacing w:val="5"/>
      <w:kern w:val="28"/>
      <w:sz w:val="52"/>
      <w:szCs w:val="52"/>
      <w:lang w:bidi="en-US"/>
    </w:rPr>
  </w:style>
  <w:style w:type="character" w:styleId="IntenseReference">
    <w:name w:val="Intense Reference"/>
    <w:uiPriority w:val="32"/>
    <w:qFormat/>
    <w:rsid w:val="00415573"/>
    <w:rPr>
      <w:rFonts w:ascii="Muli Black" w:hAnsi="Muli Black"/>
      <w:b/>
      <w:bCs/>
      <w:smallCaps/>
      <w:color w:val="C0504D"/>
      <w:spacing w:val="5"/>
      <w:u w:val="single"/>
    </w:rPr>
  </w:style>
  <w:style w:type="paragraph" w:styleId="Subtitle">
    <w:name w:val="Subtitle"/>
    <w:basedOn w:val="Heading2"/>
    <w:next w:val="Normal"/>
    <w:link w:val="SubtitleChar"/>
    <w:qFormat/>
    <w:rsid w:val="00415573"/>
  </w:style>
  <w:style w:type="character" w:customStyle="1" w:styleId="SubtitleChar">
    <w:name w:val="Subtitle Char"/>
    <w:link w:val="Subtitle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SubtleEmphasis">
    <w:name w:val="Subtle Emphasis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51BB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51BB4"/>
    <w:rPr>
      <w:rFonts w:ascii="Muli Regular" w:eastAsia="Verdana" w:hAnsi="Muli Regular" w:cs="Verdana"/>
      <w:i/>
      <w:iCs/>
      <w:color w:val="000000"/>
      <w:lang w:bidi="en-US"/>
    </w:rPr>
  </w:style>
  <w:style w:type="table" w:styleId="TableGrid">
    <w:name w:val="Table Grid"/>
    <w:basedOn w:val="TableNormal"/>
    <w:uiPriority w:val="39"/>
    <w:rsid w:val="002A34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057FF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character" w:customStyle="1" w:styleId="CommentTextChar">
    <w:name w:val="Comment Text Char"/>
    <w:link w:val="CommentText"/>
    <w:uiPriority w:val="99"/>
    <w:semiHidden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paragraph" w:customStyle="1" w:styleId="Default">
    <w:name w:val="Default"/>
    <w:rsid w:val="003057F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st">
    <w:name w:val="st"/>
    <w:basedOn w:val="DefaultParagraphFont"/>
    <w:rsid w:val="003057FF"/>
  </w:style>
  <w:style w:type="paragraph" w:styleId="TOC1">
    <w:name w:val="toc 1"/>
    <w:basedOn w:val="Normal"/>
    <w:next w:val="Normal"/>
    <w:autoRedefine/>
    <w:uiPriority w:val="39"/>
    <w:unhideWhenUsed/>
    <w:rsid w:val="003057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7F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3057F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3057FF"/>
    <w:pPr>
      <w:spacing w:after="100"/>
      <w:ind w:left="440"/>
    </w:pPr>
  </w:style>
  <w:style w:type="character" w:customStyle="1" w:styleId="Heading7Char">
    <w:name w:val="Heading 7 Char"/>
    <w:link w:val="Heading7"/>
    <w:uiPriority w:val="9"/>
    <w:rsid w:val="00560A23"/>
    <w:rPr>
      <w:rFonts w:ascii="Cambria" w:eastAsia="ＭＳ ゴシック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aliases w:val="Figure heading Char"/>
    <w:link w:val="Heading8"/>
    <w:uiPriority w:val="9"/>
    <w:rsid w:val="00560A23"/>
    <w:rPr>
      <w:rFonts w:ascii="Muli Black" w:eastAsia="ＭＳ ゴシック" w:hAnsi="Muli Black" w:cs="Times New Roman"/>
      <w:b/>
      <w:i/>
      <w:color w:val="404040"/>
      <w:sz w:val="20"/>
      <w:szCs w:val="20"/>
      <w:lang w:bidi="en-US"/>
    </w:rPr>
  </w:style>
  <w:style w:type="character" w:styleId="PageNumber">
    <w:name w:val="page number"/>
    <w:uiPriority w:val="99"/>
    <w:semiHidden/>
    <w:unhideWhenUsed/>
    <w:rsid w:val="00E20CD1"/>
  </w:style>
  <w:style w:type="paragraph" w:styleId="NormalWeb">
    <w:name w:val="Normal (Web)"/>
    <w:basedOn w:val="Normal"/>
    <w:uiPriority w:val="99"/>
    <w:unhideWhenUsed/>
    <w:rsid w:val="00F87A0C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1D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qFormat/>
    <w:rsid w:val="000401DD"/>
    <w:pPr>
      <w:spacing w:before="240" w:after="100" w:line="288" w:lineRule="auto"/>
      <w:outlineLvl w:val="0"/>
    </w:pPr>
    <w:rPr>
      <w:rFonts w:ascii="Muli Black" w:eastAsia="Tahoma" w:hAnsi="Muli Black" w:cs="Tahoma"/>
      <w:b/>
      <w:bCs/>
      <w:color w:val="231F20"/>
      <w:sz w:val="44"/>
      <w:szCs w:val="36"/>
    </w:rPr>
  </w:style>
  <w:style w:type="paragraph" w:styleId="Heading2">
    <w:name w:val="heading 2"/>
    <w:basedOn w:val="Normal"/>
    <w:unhideWhenUsed/>
    <w:qFormat/>
    <w:rsid w:val="00F2446A"/>
    <w:pPr>
      <w:spacing w:before="240" w:line="288" w:lineRule="auto"/>
      <w:outlineLvl w:val="1"/>
    </w:pPr>
    <w:rPr>
      <w:b/>
      <w:color w:val="231F20"/>
      <w:sz w:val="30"/>
    </w:rPr>
  </w:style>
  <w:style w:type="paragraph" w:styleId="Heading3">
    <w:name w:val="heading 3"/>
    <w:aliases w:val="Subhead"/>
    <w:basedOn w:val="Normal"/>
    <w:next w:val="Normal"/>
    <w:link w:val="Heading3Char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paragraph" w:styleId="Heading4">
    <w:name w:val="heading 4"/>
    <w:basedOn w:val="normal0"/>
    <w:next w:val="normal0"/>
    <w:link w:val="Heading4Char"/>
    <w:rsid w:val="003057FF"/>
    <w:pPr>
      <w:keepNext/>
      <w:spacing w:before="120" w:after="120"/>
      <w:jc w:val="both"/>
      <w:outlineLvl w:val="3"/>
    </w:pPr>
    <w:rPr>
      <w:i/>
      <w:sz w:val="22"/>
      <w:szCs w:val="22"/>
    </w:rPr>
  </w:style>
  <w:style w:type="paragraph" w:styleId="Heading5">
    <w:name w:val="heading 5"/>
    <w:basedOn w:val="normal0"/>
    <w:next w:val="normal0"/>
    <w:link w:val="Heading5Char"/>
    <w:rsid w:val="003057FF"/>
    <w:pPr>
      <w:spacing w:before="240" w:after="60"/>
      <w:jc w:val="both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link w:val="Heading6Char"/>
    <w:rsid w:val="003057FF"/>
    <w:pPr>
      <w:spacing w:before="240" w:after="60"/>
      <w:jc w:val="both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60A23"/>
    <w:pPr>
      <w:keepNext/>
      <w:keepLines/>
      <w:spacing w:before="200"/>
      <w:outlineLvl w:val="6"/>
    </w:pPr>
    <w:rPr>
      <w:rFonts w:ascii="Cambria" w:eastAsia="ＭＳ ゴシック" w:hAnsi="Cambria" w:cs="Times New Roman"/>
      <w:i/>
      <w:iCs/>
      <w:color w:val="404040"/>
    </w:rPr>
  </w:style>
  <w:style w:type="paragraph" w:styleId="Heading8">
    <w:name w:val="heading 8"/>
    <w:aliases w:val="Figure heading"/>
    <w:basedOn w:val="Normal"/>
    <w:next w:val="Normal"/>
    <w:link w:val="Heading8Char"/>
    <w:uiPriority w:val="9"/>
    <w:unhideWhenUsed/>
    <w:qFormat/>
    <w:rsid w:val="00560A23"/>
    <w:pPr>
      <w:keepNext/>
      <w:keepLines/>
      <w:spacing w:before="200"/>
      <w:jc w:val="center"/>
      <w:outlineLvl w:val="7"/>
    </w:pPr>
    <w:rPr>
      <w:rFonts w:ascii="Muli Black" w:eastAsia="ＭＳ ゴシック" w:hAnsi="Muli Black" w:cs="Times New Roman"/>
      <w:b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ubhead Char"/>
    <w:link w:val="Heading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paragraph" w:customStyle="1" w:styleId="normal0">
    <w:name w:val="normal"/>
    <w:rsid w:val="003057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4Char">
    <w:name w:val="Heading 4 Char"/>
    <w:link w:val="Heading4"/>
    <w:rsid w:val="003057FF"/>
    <w:rPr>
      <w:rFonts w:ascii="Times New Roman" w:eastAsia="Times New Roman" w:hAnsi="Times New Roman" w:cs="Times New Roman"/>
      <w:i/>
      <w:lang w:val="en-GB"/>
    </w:rPr>
  </w:style>
  <w:style w:type="character" w:customStyle="1" w:styleId="Heading5Char">
    <w:name w:val="Heading 5 Char"/>
    <w:link w:val="Heading5"/>
    <w:rsid w:val="003057FF"/>
    <w:rPr>
      <w:rFonts w:ascii="Times New Roman" w:eastAsia="Times New Roman" w:hAnsi="Times New Roman" w:cs="Times New Roman"/>
      <w:lang w:val="en-GB"/>
    </w:rPr>
  </w:style>
  <w:style w:type="character" w:customStyle="1" w:styleId="Heading6Char">
    <w:name w:val="Heading 6 Char"/>
    <w:link w:val="Heading6"/>
    <w:rsid w:val="003057FF"/>
    <w:rPr>
      <w:rFonts w:ascii="Times New Roman" w:eastAsia="Times New Roman" w:hAnsi="Times New Roman" w:cs="Times New Roman"/>
      <w:i/>
      <w:lang w:val="en-GB"/>
    </w:rPr>
  </w:style>
  <w:style w:type="table" w:customStyle="1" w:styleId="TableNormal1">
    <w:name w:val="Table Normal1"/>
    <w:uiPriority w:val="2"/>
    <w:semiHidden/>
    <w:unhideWhenUsed/>
    <w:qFormat/>
    <w:rsid w:val="00EA3046"/>
    <w:pPr>
      <w:widowControl w:val="0"/>
      <w:autoSpaceDE w:val="0"/>
      <w:autoSpaceDN w:val="0"/>
    </w:pPr>
    <w:rPr>
      <w:rFonts w:ascii="Muli" w:hAnsi="Mul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B4C65"/>
    <w:pPr>
      <w:spacing w:line="288" w:lineRule="auto"/>
    </w:pPr>
  </w:style>
  <w:style w:type="paragraph" w:styleId="ListParagraph">
    <w:name w:val="List Paragraph"/>
    <w:aliases w:val="BulletPoints"/>
    <w:basedOn w:val="Normal"/>
    <w:uiPriority w:val="34"/>
    <w:qFormat/>
    <w:rsid w:val="000E316E"/>
    <w:pPr>
      <w:numPr>
        <w:numId w:val="2"/>
      </w:numPr>
      <w:tabs>
        <w:tab w:val="left" w:pos="851"/>
      </w:tabs>
      <w:spacing w:line="288" w:lineRule="auto"/>
      <w:ind w:left="514" w:hanging="230"/>
    </w:pPr>
    <w:rPr>
      <w:color w:val="231F20"/>
    </w:rPr>
  </w:style>
  <w:style w:type="paragraph" w:customStyle="1" w:styleId="TableParagraph">
    <w:name w:val="Table Paragraph"/>
    <w:basedOn w:val="Normal"/>
    <w:uiPriority w:val="1"/>
    <w:qFormat/>
    <w:rsid w:val="002A34AF"/>
  </w:style>
  <w:style w:type="paragraph" w:styleId="Header">
    <w:name w:val="header"/>
    <w:basedOn w:val="Normal"/>
    <w:link w:val="HeaderChar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EA3046"/>
    <w:rPr>
      <w:rFonts w:ascii="Muli" w:eastAsia="Verdana" w:hAnsi="Muli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8769D2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mphasis">
    <w:name w:val="Emphasis"/>
    <w:uiPriority w:val="20"/>
    <w:qFormat/>
    <w:rsid w:val="00415573"/>
    <w:rPr>
      <w:rFonts w:ascii="Muli Black" w:hAnsi="Muli Black"/>
      <w:i/>
      <w:iCs/>
    </w:rPr>
  </w:style>
  <w:style w:type="character" w:styleId="Strong">
    <w:name w:val="Strong"/>
    <w:aliases w:val="Note"/>
    <w:uiPriority w:val="22"/>
    <w:qFormat/>
    <w:rsid w:val="00430FCE"/>
    <w:rPr>
      <w:rFonts w:ascii="Muli Regular" w:hAnsi="Muli Regular"/>
      <w:color w:val="231F20"/>
      <w:w w:val="107"/>
      <w:sz w:val="16"/>
    </w:rPr>
  </w:style>
  <w:style w:type="paragraph" w:styleId="Title">
    <w:name w:val="Title"/>
    <w:basedOn w:val="Normal"/>
    <w:next w:val="Normal"/>
    <w:link w:val="TitleChar"/>
    <w:qFormat/>
    <w:rsid w:val="00415573"/>
    <w:pPr>
      <w:pBdr>
        <w:bottom w:val="single" w:sz="8" w:space="4" w:color="4F81BD"/>
      </w:pBdr>
      <w:spacing w:after="300"/>
      <w:contextualSpacing/>
    </w:pPr>
    <w:rPr>
      <w:rFonts w:ascii="Muli Black" w:eastAsia="ＭＳ ゴシック" w:hAnsi="Muli Black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15573"/>
    <w:rPr>
      <w:rFonts w:ascii="Muli Black" w:eastAsia="ＭＳ ゴシック" w:hAnsi="Muli Black" w:cs="Times New Roman"/>
      <w:color w:val="17365D"/>
      <w:spacing w:val="5"/>
      <w:kern w:val="28"/>
      <w:sz w:val="52"/>
      <w:szCs w:val="52"/>
      <w:lang w:bidi="en-US"/>
    </w:rPr>
  </w:style>
  <w:style w:type="character" w:styleId="IntenseReference">
    <w:name w:val="Intense Reference"/>
    <w:uiPriority w:val="32"/>
    <w:qFormat/>
    <w:rsid w:val="00415573"/>
    <w:rPr>
      <w:rFonts w:ascii="Muli Black" w:hAnsi="Muli Black"/>
      <w:b/>
      <w:bCs/>
      <w:smallCaps/>
      <w:color w:val="C0504D"/>
      <w:spacing w:val="5"/>
      <w:u w:val="single"/>
    </w:rPr>
  </w:style>
  <w:style w:type="paragraph" w:styleId="Subtitle">
    <w:name w:val="Subtitle"/>
    <w:basedOn w:val="Heading2"/>
    <w:next w:val="Normal"/>
    <w:link w:val="SubtitleChar"/>
    <w:qFormat/>
    <w:rsid w:val="00415573"/>
  </w:style>
  <w:style w:type="character" w:customStyle="1" w:styleId="SubtitleChar">
    <w:name w:val="Subtitle Char"/>
    <w:link w:val="Subtitle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SubtleEmphasis">
    <w:name w:val="Subtle Emphasis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51BB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51BB4"/>
    <w:rPr>
      <w:rFonts w:ascii="Muli Regular" w:eastAsia="Verdana" w:hAnsi="Muli Regular" w:cs="Verdana"/>
      <w:i/>
      <w:iCs/>
      <w:color w:val="000000"/>
      <w:lang w:bidi="en-US"/>
    </w:rPr>
  </w:style>
  <w:style w:type="table" w:styleId="TableGrid">
    <w:name w:val="Table Grid"/>
    <w:basedOn w:val="TableNormal"/>
    <w:uiPriority w:val="39"/>
    <w:rsid w:val="002A34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057FF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character" w:customStyle="1" w:styleId="CommentTextChar">
    <w:name w:val="Comment Text Char"/>
    <w:link w:val="CommentText"/>
    <w:uiPriority w:val="99"/>
    <w:semiHidden/>
    <w:rsid w:val="003057FF"/>
    <w:rPr>
      <w:rFonts w:ascii="Times New Roman" w:eastAsia="Times New Roman" w:hAnsi="Times New Roman" w:cs="Times New Roman"/>
      <w:sz w:val="20"/>
      <w:szCs w:val="20"/>
      <w:lang w:val="sv-SE" w:eastAsia="sv-SE"/>
    </w:rPr>
  </w:style>
  <w:style w:type="paragraph" w:customStyle="1" w:styleId="Default">
    <w:name w:val="Default"/>
    <w:rsid w:val="003057F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st">
    <w:name w:val="st"/>
    <w:basedOn w:val="DefaultParagraphFont"/>
    <w:rsid w:val="003057FF"/>
  </w:style>
  <w:style w:type="paragraph" w:styleId="TOC1">
    <w:name w:val="toc 1"/>
    <w:basedOn w:val="Normal"/>
    <w:next w:val="Normal"/>
    <w:autoRedefine/>
    <w:uiPriority w:val="39"/>
    <w:unhideWhenUsed/>
    <w:rsid w:val="003057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7F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3057F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3057FF"/>
    <w:pPr>
      <w:spacing w:after="100"/>
      <w:ind w:left="440"/>
    </w:pPr>
  </w:style>
  <w:style w:type="character" w:customStyle="1" w:styleId="Heading7Char">
    <w:name w:val="Heading 7 Char"/>
    <w:link w:val="Heading7"/>
    <w:uiPriority w:val="9"/>
    <w:rsid w:val="00560A23"/>
    <w:rPr>
      <w:rFonts w:ascii="Cambria" w:eastAsia="ＭＳ ゴシック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aliases w:val="Figure heading Char"/>
    <w:link w:val="Heading8"/>
    <w:uiPriority w:val="9"/>
    <w:rsid w:val="00560A23"/>
    <w:rPr>
      <w:rFonts w:ascii="Muli Black" w:eastAsia="ＭＳ ゴシック" w:hAnsi="Muli Black" w:cs="Times New Roman"/>
      <w:b/>
      <w:i/>
      <w:color w:val="404040"/>
      <w:sz w:val="20"/>
      <w:szCs w:val="20"/>
      <w:lang w:bidi="en-US"/>
    </w:rPr>
  </w:style>
  <w:style w:type="character" w:styleId="PageNumber">
    <w:name w:val="page number"/>
    <w:uiPriority w:val="99"/>
    <w:semiHidden/>
    <w:unhideWhenUsed/>
    <w:rsid w:val="00E20CD1"/>
  </w:style>
  <w:style w:type="paragraph" w:styleId="NormalWeb">
    <w:name w:val="Normal (Web)"/>
    <w:basedOn w:val="Normal"/>
    <w:uiPriority w:val="99"/>
    <w:unhideWhenUsed/>
    <w:rsid w:val="00F87A0C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rive.ceric-eric.eu/f/01687c21ad30482ead93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tta:Documents:DOCS%20CERIC:PROJECTS:PaNOSC:PaNOSC_WPs:PaNOSC_WP9:PaNOSC_TEMPLATES:FinalTEMPLATES:PaNOSC_WordDocs:PaNOSC_deliverable_templat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PaNOSC_deliverable_template_v2.dotx</Template>
  <TotalTime>17</TotalTime>
  <Pages>2</Pages>
  <Words>523</Words>
  <Characters>2983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cp:lastModifiedBy>Nicoletta Carboni</cp:lastModifiedBy>
  <cp:revision>6</cp:revision>
  <dcterms:created xsi:type="dcterms:W3CDTF">2021-01-07T23:38:00Z</dcterms:created>
  <dcterms:modified xsi:type="dcterms:W3CDTF">2021-01-08T07:56:00Z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2019-04-23T00:00:00Z</vt:filetime>
  </property>
</Properties>
</file>